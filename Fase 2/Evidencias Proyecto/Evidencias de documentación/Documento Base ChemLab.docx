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DE7C3"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3684F127" wp14:editId="25243D36">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E96D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7A4D0480" wp14:editId="77B2921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70F0217" w14:textId="77777777" w:rsidTr="00AB02A7">
        <w:trPr>
          <w:trHeight w:val="1894"/>
        </w:trPr>
        <w:tc>
          <w:tcPr>
            <w:tcW w:w="5580" w:type="dxa"/>
            <w:tcBorders>
              <w:top w:val="nil"/>
              <w:left w:val="nil"/>
              <w:bottom w:val="nil"/>
              <w:right w:val="nil"/>
            </w:tcBorders>
          </w:tcPr>
          <w:p w14:paraId="6460D0B8" w14:textId="77777777" w:rsidR="00D077E9" w:rsidRDefault="00D077E9" w:rsidP="00AB02A7">
            <w:pPr>
              <w:rPr>
                <w:noProof/>
              </w:rPr>
            </w:pPr>
            <w:r>
              <w:rPr>
                <w:noProof/>
                <w:lang w:bidi="es-ES"/>
              </w:rPr>
              <mc:AlternateContent>
                <mc:Choice Requires="wps">
                  <w:drawing>
                    <wp:inline distT="0" distB="0" distL="0" distR="0" wp14:anchorId="189A81DA" wp14:editId="16E4BE13">
                      <wp:extent cx="3528695" cy="20002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2000250"/>
                              </a:xfrm>
                              <a:prstGeom prst="rect">
                                <a:avLst/>
                              </a:prstGeom>
                              <a:noFill/>
                              <a:ln w="6350">
                                <a:noFill/>
                              </a:ln>
                            </wps:spPr>
                            <wps:txbx>
                              <w:txbxContent>
                                <w:p w14:paraId="711D7D14" w14:textId="2ACF9DC6" w:rsidR="00D077E9" w:rsidRDefault="00A4084E" w:rsidP="00D077E9">
                                  <w:pPr>
                                    <w:pStyle w:val="Ttulo"/>
                                    <w:rPr>
                                      <w:lang w:bidi="es-ES"/>
                                    </w:rPr>
                                  </w:pPr>
                                  <w:r>
                                    <w:rPr>
                                      <w:lang w:bidi="es-ES"/>
                                    </w:rPr>
                                    <w:t>Informe</w:t>
                                  </w:r>
                                </w:p>
                                <w:p w14:paraId="4EE17D46" w14:textId="02F73F17" w:rsidR="00A4084E" w:rsidRPr="00D86945" w:rsidRDefault="00A4084E" w:rsidP="00D077E9">
                                  <w:pPr>
                                    <w:pStyle w:val="Ttulo"/>
                                  </w:pPr>
                                  <w:proofErr w:type="spellStart"/>
                                  <w:r>
                                    <w:rPr>
                                      <w:lang w:bidi="es-ES"/>
                                    </w:rPr>
                                    <w:t>ChemLab</w:t>
                                  </w:r>
                                  <w:proofErr w:type="spellEnd"/>
                                  <w:r>
                                    <w:rPr>
                                      <w:lang w:bidi="es-ES"/>
                                    </w:rPr>
                                    <w:t>-AR</w:t>
                                  </w:r>
                                </w:p>
                                <w:p w14:paraId="1354634D" w14:textId="7F786836" w:rsidR="00D077E9" w:rsidRPr="00D86945" w:rsidRDefault="00D077E9" w:rsidP="00D077E9">
                                  <w:pPr>
                                    <w:pStyle w:val="Ttulo"/>
                                    <w:spacing w:after="0"/>
                                  </w:pPr>
                                  <w:r w:rsidRPr="00D86945">
                                    <w:rPr>
                                      <w:lang w:bidi="es-ES"/>
                                    </w:rPr>
                                    <w:t>20</w:t>
                                  </w:r>
                                  <w:r w:rsidR="00A4084E">
                                    <w:rPr>
                                      <w:lang w:bidi="es-E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9A81DA" id="_x0000_t202" coordsize="21600,21600" o:spt="202" path="m,l,21600r21600,l21600,xe">
                      <v:stroke joinstyle="miter"/>
                      <v:path gradientshapeok="t" o:connecttype="rect"/>
                    </v:shapetype>
                    <v:shape id="Cuadro de texto 8" o:spid="_x0000_s1026" type="#_x0000_t202" style="width:277.8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tDFwIAAC0EAAAOAAAAZHJzL2Uyb0RvYy54bWysU01vGyEQvVfqf0Dc67Ud201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" filled="f" stroked="f" strokeweight=".5pt">
                      <v:textbox>
                        <w:txbxContent>
                          <w:p w14:paraId="711D7D14" w14:textId="2ACF9DC6" w:rsidR="00D077E9" w:rsidRDefault="00A4084E" w:rsidP="00D077E9">
                            <w:pPr>
                              <w:pStyle w:val="Ttulo"/>
                              <w:rPr>
                                <w:lang w:bidi="es-ES"/>
                              </w:rPr>
                            </w:pPr>
                            <w:r>
                              <w:rPr>
                                <w:lang w:bidi="es-ES"/>
                              </w:rPr>
                              <w:t>Informe</w:t>
                            </w:r>
                          </w:p>
                          <w:p w14:paraId="4EE17D46" w14:textId="02F73F17" w:rsidR="00A4084E" w:rsidRPr="00D86945" w:rsidRDefault="00A4084E" w:rsidP="00D077E9">
                            <w:pPr>
                              <w:pStyle w:val="Ttulo"/>
                            </w:pPr>
                            <w:proofErr w:type="spellStart"/>
                            <w:r>
                              <w:rPr>
                                <w:lang w:bidi="es-ES"/>
                              </w:rPr>
                              <w:t>ChemLab</w:t>
                            </w:r>
                            <w:proofErr w:type="spellEnd"/>
                            <w:r>
                              <w:rPr>
                                <w:lang w:bidi="es-ES"/>
                              </w:rPr>
                              <w:t>-AR</w:t>
                            </w:r>
                          </w:p>
                          <w:p w14:paraId="1354634D" w14:textId="7F786836" w:rsidR="00D077E9" w:rsidRPr="00D86945" w:rsidRDefault="00D077E9" w:rsidP="00D077E9">
                            <w:pPr>
                              <w:pStyle w:val="Ttulo"/>
                              <w:spacing w:after="0"/>
                            </w:pPr>
                            <w:r w:rsidRPr="00D86945">
                              <w:rPr>
                                <w:lang w:bidi="es-ES"/>
                              </w:rPr>
                              <w:t>20</w:t>
                            </w:r>
                            <w:r w:rsidR="00A4084E">
                              <w:rPr>
                                <w:lang w:bidi="es-ES"/>
                              </w:rPr>
                              <w:t>24</w:t>
                            </w:r>
                          </w:p>
                        </w:txbxContent>
                      </v:textbox>
                      <w10:anchorlock/>
                    </v:shape>
                  </w:pict>
                </mc:Fallback>
              </mc:AlternateContent>
            </w:r>
          </w:p>
          <w:p w14:paraId="71341B7A" w14:textId="77777777" w:rsidR="00D077E9" w:rsidRDefault="00D077E9" w:rsidP="00AB02A7">
            <w:pPr>
              <w:rPr>
                <w:noProof/>
              </w:rPr>
            </w:pPr>
            <w:r>
              <w:rPr>
                <w:noProof/>
                <w:lang w:bidi="es-ES"/>
              </w:rPr>
              <mc:AlternateContent>
                <mc:Choice Requires="wps">
                  <w:drawing>
                    <wp:inline distT="0" distB="0" distL="0" distR="0" wp14:anchorId="583EC5DD" wp14:editId="7B3985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410DA4"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D5E864C" w14:textId="77777777" w:rsidTr="004E5FEE">
        <w:trPr>
          <w:trHeight w:val="7303"/>
        </w:trPr>
        <w:tc>
          <w:tcPr>
            <w:tcW w:w="5580" w:type="dxa"/>
            <w:tcBorders>
              <w:top w:val="nil"/>
              <w:left w:val="nil"/>
              <w:bottom w:val="nil"/>
              <w:right w:val="nil"/>
            </w:tcBorders>
          </w:tcPr>
          <w:p w14:paraId="15D0266B" w14:textId="77777777" w:rsidR="00D077E9" w:rsidRDefault="00D077E9" w:rsidP="00AB02A7">
            <w:pPr>
              <w:rPr>
                <w:noProof/>
              </w:rPr>
            </w:pPr>
          </w:p>
        </w:tc>
      </w:tr>
      <w:tr w:rsidR="00D077E9" w14:paraId="37936551" w14:textId="77777777" w:rsidTr="00AB02A7">
        <w:trPr>
          <w:trHeight w:val="2438"/>
        </w:trPr>
        <w:tc>
          <w:tcPr>
            <w:tcW w:w="5580" w:type="dxa"/>
            <w:tcBorders>
              <w:top w:val="nil"/>
              <w:left w:val="nil"/>
              <w:bottom w:val="nil"/>
              <w:right w:val="nil"/>
            </w:tcBorders>
          </w:tcPr>
          <w:sdt>
            <w:sdtPr>
              <w:rPr>
                <w:noProof/>
              </w:rPr>
              <w:id w:val="1080870105"/>
              <w:placeholder>
                <w:docPart w:val="B3AF5BF336E24C76846173C97F33CBDB"/>
              </w:placeholder>
              <w15:appearance w15:val="hidden"/>
            </w:sdtPr>
            <w:sdtContent>
              <w:p w14:paraId="5E5310FC" w14:textId="777777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A4084E">
                  <w:rPr>
                    <w:rStyle w:val="SubttuloCar"/>
                    <w:b w:val="0"/>
                    <w:noProof/>
                    <w:lang w:bidi="es-ES"/>
                  </w:rPr>
                  <w:t>15 octubre</w:t>
                </w:r>
                <w:r>
                  <w:rPr>
                    <w:rStyle w:val="SubttuloCar"/>
                    <w:b w:val="0"/>
                    <w:noProof/>
                    <w:lang w:bidi="es-ES"/>
                  </w:rPr>
                  <w:fldChar w:fldCharType="end"/>
                </w:r>
              </w:p>
            </w:sdtContent>
          </w:sdt>
          <w:p w14:paraId="33BF8BA8"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8CFE7FC" wp14:editId="0B03A3F7">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747216"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5D8C63" w14:textId="77777777" w:rsidR="00D077E9" w:rsidRDefault="00D077E9" w:rsidP="00AB02A7">
            <w:pPr>
              <w:rPr>
                <w:noProof/>
                <w:sz w:val="10"/>
                <w:szCs w:val="10"/>
              </w:rPr>
            </w:pPr>
          </w:p>
          <w:p w14:paraId="5DDFA26E" w14:textId="77777777" w:rsidR="00D077E9" w:rsidRDefault="00D077E9" w:rsidP="00AB02A7">
            <w:pPr>
              <w:rPr>
                <w:noProof/>
                <w:sz w:val="10"/>
                <w:szCs w:val="10"/>
              </w:rPr>
            </w:pPr>
          </w:p>
          <w:p w14:paraId="67674873" w14:textId="3FED1AAE" w:rsidR="00D077E9" w:rsidRDefault="00000000" w:rsidP="00AB02A7">
            <w:pPr>
              <w:rPr>
                <w:noProof/>
              </w:rPr>
            </w:pPr>
            <w:sdt>
              <w:sdtPr>
                <w:rPr>
                  <w:noProof/>
                </w:rPr>
                <w:id w:val="-1740469667"/>
                <w:placeholder>
                  <w:docPart w:val="1B7F6916CE06427E94F74A26F519C69B"/>
                </w:placeholder>
                <w15:appearance w15:val="hidden"/>
              </w:sdtPr>
              <w:sdtContent>
                <w:r w:rsidR="00A4084E">
                  <w:rPr>
                    <w:noProof/>
                  </w:rPr>
                  <w:t>Austral Software</w:t>
                </w:r>
              </w:sdtContent>
            </w:sdt>
          </w:p>
          <w:p w14:paraId="0053529A" w14:textId="325E94FD"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CDD2C7AE00CA4250A20607C56958D3FD"/>
                </w:placeholder>
                <w:dataBinding w:prefixMappings="xmlns:ns0='http://schemas.microsoft.com/office/2006/coverPageProps' " w:xpath="/ns0:CoverPageProperties[1]/ns0:CompanyFax[1]" w:storeItemID="{55AF091B-3C7A-41E3-B477-F2FDAA23CFDA}"/>
                <w15:appearance w15:val="hidden"/>
                <w:text w:multiLine="1"/>
              </w:sdtPr>
              <w:sdtContent>
                <w:r w:rsidR="00A4084E">
                  <w:rPr>
                    <w:noProof/>
                  </w:rPr>
                  <w:t>Equipo N°3</w:t>
                </w:r>
              </w:sdtContent>
            </w:sdt>
          </w:p>
          <w:p w14:paraId="179483DD" w14:textId="77777777" w:rsidR="00D077E9" w:rsidRPr="00D86945" w:rsidRDefault="00D077E9" w:rsidP="00AB02A7">
            <w:pPr>
              <w:rPr>
                <w:noProof/>
                <w:sz w:val="10"/>
                <w:szCs w:val="10"/>
              </w:rPr>
            </w:pPr>
          </w:p>
        </w:tc>
      </w:tr>
    </w:tbl>
    <w:p w14:paraId="2CA2A6D4" w14:textId="71868E1E"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1B188828" wp14:editId="5206F76E">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563C7"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76E6ED3A" w14:textId="77777777" w:rsidR="00D077E9" w:rsidRDefault="00D077E9" w:rsidP="00D077E9">
      <w:pPr>
        <w:pStyle w:val="Ttulo1"/>
        <w:rPr>
          <w:noProof/>
        </w:rPr>
      </w:pPr>
      <w:r w:rsidRPr="00D077E9">
        <w:rPr>
          <w:noProof/>
          <w:lang w:bidi="es-ES"/>
        </w:rPr>
        <w:lastRenderedPageBreak/>
        <w:t>Título de encabezado</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68A1B1C5" w14:textId="77777777" w:rsidTr="00DF027C">
        <w:trPr>
          <w:trHeight w:val="3546"/>
        </w:trPr>
        <w:tc>
          <w:tcPr>
            <w:tcW w:w="9999" w:type="dxa"/>
          </w:tcPr>
          <w:sdt>
            <w:sdtPr>
              <w:rPr>
                <w:noProof/>
              </w:rPr>
              <w:id w:val="1660650702"/>
              <w:placeholder>
                <w:docPart w:val="E644EB183D494B6CA8E14F6F81CD89FA"/>
              </w:placeholder>
              <w:showingPlcHdr/>
              <w15:appearance w15:val="hidden"/>
            </w:sdtPr>
            <w:sdtContent>
              <w:p w14:paraId="1427BE96" w14:textId="77777777" w:rsidR="00D077E9" w:rsidRDefault="006E5716" w:rsidP="00DF027C">
                <w:pPr>
                  <w:pStyle w:val="Ttulo2"/>
                  <w:rPr>
                    <w:noProof/>
                  </w:rPr>
                </w:pPr>
                <w:r w:rsidRPr="00DF027C">
                  <w:rPr>
                    <w:noProof/>
                    <w:lang w:bidi="es-ES"/>
                  </w:rPr>
                  <w:t>Texto del subtítulo aquí</w:t>
                </w:r>
              </w:p>
            </w:sdtContent>
          </w:sdt>
          <w:p w14:paraId="53C7455A" w14:textId="77777777" w:rsidR="00DF027C" w:rsidRDefault="00DF027C" w:rsidP="00DF027C">
            <w:pPr>
              <w:rPr>
                <w:noProof/>
              </w:rPr>
            </w:pPr>
          </w:p>
          <w:sdt>
            <w:sdtPr>
              <w:rPr>
                <w:noProof/>
              </w:rPr>
              <w:id w:val="-2056388886"/>
              <w:placeholder>
                <w:docPart w:val="D7D482B0933F4C7A962F7C88B906AF06"/>
              </w:placeholder>
              <w:temporary/>
              <w:showingPlcHdr/>
              <w15:appearance w15:val="hidden"/>
            </w:sdtPr>
            <w:sdtContent>
              <w:p w14:paraId="1EBC64C4" w14:textId="77777777" w:rsidR="00DF027C" w:rsidRPr="00DF027C" w:rsidRDefault="00DF027C" w:rsidP="00DF027C">
                <w:pPr>
                  <w:pStyle w:val="Contenido"/>
                  <w:rPr>
                    <w:noProof/>
                  </w:rPr>
                </w:pPr>
                <w:r w:rsidRPr="00DF027C">
                  <w:rPr>
                    <w:noProof/>
                    <w:lang w:bidi="es-ES"/>
                  </w:rPr>
                  <w:t>Para empezar ahora mismo, pulse el texto de cualquier marcador de posición (como este) y empiece a escribir para reemplazarlo por el suyo.</w:t>
                </w:r>
              </w:p>
            </w:sdtContent>
          </w:sdt>
          <w:p w14:paraId="3C72693A" w14:textId="77777777" w:rsidR="00DF027C" w:rsidRDefault="00DF027C" w:rsidP="00DF027C">
            <w:pPr>
              <w:rPr>
                <w:noProof/>
              </w:rPr>
            </w:pPr>
          </w:p>
          <w:sdt>
            <w:sdtPr>
              <w:rPr>
                <w:noProof/>
              </w:rPr>
              <w:id w:val="-1742009241"/>
              <w:placeholder>
                <w:docPart w:val="D10EB0F0D4CE4A58B9B33217CDA6148E"/>
              </w:placeholder>
              <w:temporary/>
              <w:showingPlcHdr/>
              <w15:appearance w15:val="hidden"/>
            </w:sdtPr>
            <w:sdtContent>
              <w:p w14:paraId="0C3BAE7D" w14:textId="77777777" w:rsidR="00DF027C" w:rsidRDefault="00DF027C" w:rsidP="00DF027C">
                <w:pPr>
                  <w:pStyle w:val="Contenido"/>
                  <w:rPr>
                    <w:noProof/>
                  </w:rPr>
                </w:pPr>
                <w:r w:rsidRPr="00DF027C">
                  <w:rPr>
                    <w:noProof/>
                    <w:lang w:bidi="es-ES"/>
                  </w:rPr>
                  <w:t xml:space="preserve">¿Quiere insertar una imagen de sus archivos o agregar una forma, un cuadro de texto o una tabla? ¡Adelante! En la pestaña Insertar de la cinta de opciones, pulse la opción que necesite. </w:t>
                </w:r>
              </w:p>
            </w:sdtContent>
          </w:sdt>
        </w:tc>
      </w:tr>
      <w:tr w:rsidR="00DF027C" w14:paraId="5F26BF4C" w14:textId="77777777" w:rsidTr="00DF027C">
        <w:trPr>
          <w:trHeight w:val="1899"/>
        </w:trPr>
        <w:tc>
          <w:tcPr>
            <w:tcW w:w="9999" w:type="dxa"/>
            <w:shd w:val="clear" w:color="auto" w:fill="F2F2F2" w:themeFill="background1" w:themeFillShade="F2"/>
            <w:vAlign w:val="center"/>
          </w:tcPr>
          <w:p w14:paraId="1E2DD3E5" w14:textId="77777777" w:rsidR="00DF027C" w:rsidRPr="00DF027C" w:rsidRDefault="00DF027C" w:rsidP="00DF027C">
            <w:pPr>
              <w:pStyle w:val="Textodestacado"/>
              <w:jc w:val="center"/>
              <w:rPr>
                <w:noProof/>
              </w:rPr>
            </w:pPr>
            <w:r>
              <w:rPr>
                <w:noProof/>
                <w:lang w:bidi="es-ES"/>
              </w:rPr>
              <mc:AlternateContent>
                <mc:Choice Requires="wps">
                  <w:drawing>
                    <wp:inline distT="0" distB="0" distL="0" distR="0" wp14:anchorId="11141A3B" wp14:editId="4B3F02C1">
                      <wp:extent cx="5422005" cy="1057275"/>
                      <wp:effectExtent l="0" t="0" r="0" b="0"/>
                      <wp:docPr id="7" name="Cuadro de texto 7"/>
                      <wp:cNvGraphicFramePr/>
                      <a:graphic xmlns:a="http://schemas.openxmlformats.org/drawingml/2006/main">
                        <a:graphicData uri="http://schemas.microsoft.com/office/word/2010/wordprocessingShape">
                          <wps:wsp>
                            <wps:cNvSpPr txBox="1"/>
                            <wps:spPr>
                              <a:xfrm>
                                <a:off x="0" y="0"/>
                                <a:ext cx="5422005" cy="1057275"/>
                              </a:xfrm>
                              <a:prstGeom prst="rect">
                                <a:avLst/>
                              </a:prstGeom>
                              <a:noFill/>
                              <a:ln w="6350">
                                <a:noFill/>
                              </a:ln>
                            </wps:spPr>
                            <wps:txbx>
                              <w:txbxContent>
                                <w:p w14:paraId="64CE6060" w14:textId="77777777" w:rsidR="00DF027C" w:rsidRDefault="00DF027C" w:rsidP="00DF027C">
                                  <w:pPr>
                                    <w:jc w:val="center"/>
                                  </w:pPr>
                                  <w:r>
                                    <w:rPr>
                                      <w:i/>
                                      <w:sz w:val="36"/>
                                      <w:szCs w:val="36"/>
                                      <w:lang w:bidi="es-ES"/>
                                    </w:rPr>
                                    <w:t>“En esa misma pestaña, encontrará otras herramientas aún más fáciles de usar, con las que podrá agregar hipervínculos o insertar comentarios”.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141A3B" id="Cuadro de texto 7" o:spid="_x0000_s1027" type="#_x0000_t202" style="width:426.9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" filled="f" stroked="f" strokeweight=".5pt">
                      <v:textbox>
                        <w:txbxContent>
                          <w:p w14:paraId="64CE6060" w14:textId="77777777" w:rsidR="00DF027C" w:rsidRDefault="00DF027C" w:rsidP="00DF027C">
                            <w:pPr>
                              <w:jc w:val="center"/>
                            </w:pPr>
                            <w:r>
                              <w:rPr>
                                <w:i/>
                                <w:sz w:val="36"/>
                                <w:szCs w:val="36"/>
                                <w:lang w:bidi="es-ES"/>
                              </w:rPr>
                              <w:t>“En esa misma pestaña, encontrará otras herramientas aún más fáciles de usar, con las que podrá agregar hipervínculos o insertar comentarios”.</w:t>
                            </w:r>
                          </w:p>
                        </w:txbxContent>
                      </v:textbox>
                      <w10:anchorlock/>
                    </v:shape>
                  </w:pict>
                </mc:Fallback>
              </mc:AlternateContent>
            </w:r>
          </w:p>
        </w:tc>
      </w:tr>
      <w:tr w:rsidR="00DF027C" w14:paraId="2844B89A" w14:textId="77777777" w:rsidTr="00DF027C">
        <w:trPr>
          <w:trHeight w:val="5931"/>
        </w:trPr>
        <w:tc>
          <w:tcPr>
            <w:tcW w:w="9999" w:type="dxa"/>
          </w:tcPr>
          <w:p w14:paraId="6C85AEE8" w14:textId="77777777" w:rsidR="00DF027C" w:rsidRDefault="00DF027C" w:rsidP="00DF027C">
            <w:pPr>
              <w:pStyle w:val="Textodestacado"/>
              <w:rPr>
                <w:i/>
                <w:noProof/>
                <w:sz w:val="36"/>
              </w:rPr>
            </w:pPr>
          </w:p>
          <w:sdt>
            <w:sdtPr>
              <w:rPr>
                <w:noProof/>
              </w:rPr>
              <w:id w:val="-415933964"/>
              <w:placeholder>
                <w:docPart w:val="4870E025E80E4C1EBF9FF33717E24228"/>
              </w:placeholder>
              <w:temporary/>
              <w:showingPlcHdr/>
              <w15:appearance w15:val="hidden"/>
            </w:sdtPr>
            <w:sdtContent>
              <w:p w14:paraId="5F93F47D" w14:textId="77777777" w:rsidR="00DF027C" w:rsidRPr="00DF027C" w:rsidRDefault="00DF027C" w:rsidP="00DF027C">
                <w:pPr>
                  <w:pStyle w:val="Contenido"/>
                  <w:rPr>
                    <w:noProof/>
                  </w:rPr>
                </w:pPr>
                <w:r w:rsidRPr="00DF027C">
                  <w:rPr>
                    <w:noProof/>
                    <w:lang w:bidi="es-ES"/>
                  </w:rPr>
                  <w:t>Para empezar ahora mismo, pulse el texto de cualquier marcador de posición (como este) y empiece a escribir para reemplazarlo por el suyo.</w:t>
                </w:r>
              </w:p>
            </w:sdtContent>
          </w:sdt>
          <w:p w14:paraId="4A174324" w14:textId="77777777" w:rsidR="00DF027C" w:rsidRDefault="00DF027C" w:rsidP="00DF027C">
            <w:pPr>
              <w:pStyle w:val="Contenido"/>
              <w:rPr>
                <w:noProof/>
              </w:rPr>
            </w:pPr>
          </w:p>
          <w:sdt>
            <w:sdtPr>
              <w:rPr>
                <w:noProof/>
              </w:rPr>
              <w:id w:val="1005247712"/>
              <w:placeholder>
                <w:docPart w:val="0BA5A9D4D2D9429BB1053BDE87DAAD5A"/>
              </w:placeholder>
              <w:temporary/>
              <w:showingPlcHdr/>
              <w15:appearance w15:val="hidden"/>
            </w:sdtPr>
            <w:sdtContent>
              <w:p w14:paraId="79778CD9" w14:textId="77777777" w:rsidR="00DF027C" w:rsidRDefault="00DF027C" w:rsidP="00DF027C">
                <w:pPr>
                  <w:pStyle w:val="Contenido"/>
                  <w:rPr>
                    <w:noProof/>
                  </w:rPr>
                </w:pPr>
                <w:r w:rsidRPr="00DF027C">
                  <w:rPr>
                    <w:noProof/>
                    <w:lang w:bidi="es-ES"/>
                  </w:rPr>
                  <w:t xml:space="preserve">¿Quiere insertar una imagen de sus archivos o agregar una forma, un cuadro de texto o una tabla? ¡Adelante! En la pestaña Insertar de la cinta de opciones, pulse la opción que necesite. </w:t>
                </w:r>
              </w:p>
            </w:sdtContent>
          </w:sdt>
          <w:p w14:paraId="7A6359B0" w14:textId="77777777" w:rsidR="00DF027C" w:rsidRDefault="00DF027C" w:rsidP="00DF027C">
            <w:pPr>
              <w:pStyle w:val="Contenido"/>
              <w:rPr>
                <w:i/>
                <w:noProof/>
                <w:sz w:val="36"/>
              </w:rPr>
            </w:pPr>
          </w:p>
          <w:p w14:paraId="23756375" w14:textId="77777777" w:rsidR="00A4084E" w:rsidRDefault="00A4084E" w:rsidP="00DF027C">
            <w:pPr>
              <w:pStyle w:val="Contenido"/>
              <w:rPr>
                <w:i/>
                <w:noProof/>
                <w:sz w:val="36"/>
              </w:rPr>
            </w:pPr>
          </w:p>
          <w:p w14:paraId="671EDFE1" w14:textId="77777777" w:rsidR="00A4084E" w:rsidRDefault="00A4084E" w:rsidP="00DF027C">
            <w:pPr>
              <w:pStyle w:val="Contenido"/>
              <w:rPr>
                <w:i/>
                <w:noProof/>
                <w:sz w:val="36"/>
              </w:rPr>
            </w:pPr>
          </w:p>
          <w:p w14:paraId="0C3F2C38" w14:textId="77777777" w:rsidR="00A4084E" w:rsidRDefault="00A4084E" w:rsidP="00DF027C">
            <w:pPr>
              <w:pStyle w:val="Contenido"/>
              <w:rPr>
                <w:i/>
                <w:noProof/>
                <w:sz w:val="36"/>
              </w:rPr>
            </w:pPr>
          </w:p>
          <w:p w14:paraId="29048913" w14:textId="77777777" w:rsidR="00A4084E" w:rsidRDefault="00A4084E" w:rsidP="00DF027C">
            <w:pPr>
              <w:pStyle w:val="Contenido"/>
              <w:rPr>
                <w:i/>
                <w:noProof/>
                <w:sz w:val="36"/>
              </w:rPr>
            </w:pPr>
          </w:p>
          <w:p w14:paraId="05C1AAF2" w14:textId="77777777" w:rsidR="00A4084E" w:rsidRDefault="00A4084E" w:rsidP="00DF027C">
            <w:pPr>
              <w:pStyle w:val="Contenido"/>
              <w:rPr>
                <w:i/>
                <w:noProof/>
                <w:sz w:val="36"/>
              </w:rPr>
            </w:pPr>
          </w:p>
          <w:p w14:paraId="15B2C7EB" w14:textId="77777777" w:rsidR="00A4084E" w:rsidRDefault="00A4084E" w:rsidP="00DF027C">
            <w:pPr>
              <w:pStyle w:val="Contenido"/>
              <w:rPr>
                <w:i/>
                <w:noProof/>
                <w:sz w:val="36"/>
              </w:rPr>
            </w:pPr>
          </w:p>
          <w:p w14:paraId="180212DA" w14:textId="77777777" w:rsidR="00A4084E" w:rsidRDefault="00A4084E" w:rsidP="00DF027C">
            <w:pPr>
              <w:pStyle w:val="Contenido"/>
              <w:rPr>
                <w:i/>
                <w:noProof/>
                <w:sz w:val="36"/>
              </w:rPr>
            </w:pPr>
          </w:p>
          <w:p w14:paraId="06321824" w14:textId="77777777" w:rsidR="00A4084E" w:rsidRDefault="00A4084E" w:rsidP="00DF027C">
            <w:pPr>
              <w:pStyle w:val="Contenido"/>
              <w:rPr>
                <w:i/>
                <w:noProof/>
                <w:sz w:val="36"/>
              </w:rPr>
            </w:pPr>
          </w:p>
          <w:p w14:paraId="63349387" w14:textId="77777777" w:rsidR="00A4084E" w:rsidRDefault="00A4084E" w:rsidP="00DF027C">
            <w:pPr>
              <w:pStyle w:val="Contenido"/>
              <w:rPr>
                <w:i/>
                <w:noProof/>
                <w:sz w:val="36"/>
              </w:rPr>
            </w:pPr>
          </w:p>
          <w:p w14:paraId="710A9622" w14:textId="08D9EC50" w:rsidR="00A4084E" w:rsidRDefault="00A4084E" w:rsidP="00A4084E">
            <w:pPr>
              <w:pStyle w:val="Ttulo1"/>
              <w:jc w:val="center"/>
              <w:rPr>
                <w:noProof/>
              </w:rPr>
            </w:pPr>
            <w:r>
              <w:rPr>
                <w:noProof/>
              </w:rPr>
              <w:lastRenderedPageBreak/>
              <w:t>Índice</w:t>
            </w:r>
          </w:p>
          <w:p w14:paraId="0671DCC5" w14:textId="77777777" w:rsidR="00A4084E" w:rsidRDefault="00A4084E" w:rsidP="00A4084E">
            <w:pPr>
              <w:pStyle w:val="Ttulo"/>
              <w:rPr>
                <w:noProof/>
              </w:rPr>
            </w:pPr>
          </w:p>
          <w:p w14:paraId="03088D83" w14:textId="77777777" w:rsidR="00A4084E" w:rsidRDefault="00A4084E" w:rsidP="00A4084E">
            <w:pPr>
              <w:pStyle w:val="Ttulo"/>
              <w:rPr>
                <w:noProof/>
              </w:rPr>
            </w:pPr>
          </w:p>
          <w:p w14:paraId="29B45766" w14:textId="77777777" w:rsidR="00A4084E" w:rsidRDefault="00A4084E" w:rsidP="00A4084E">
            <w:pPr>
              <w:pStyle w:val="Ttulo"/>
              <w:rPr>
                <w:noProof/>
              </w:rPr>
            </w:pPr>
          </w:p>
          <w:p w14:paraId="6D078EB5" w14:textId="77777777" w:rsidR="00A4084E" w:rsidRDefault="00A4084E" w:rsidP="00A4084E">
            <w:pPr>
              <w:pStyle w:val="Ttulo"/>
              <w:rPr>
                <w:noProof/>
              </w:rPr>
            </w:pPr>
          </w:p>
          <w:p w14:paraId="0A68F4B1" w14:textId="77777777" w:rsidR="00A4084E" w:rsidRDefault="00A4084E" w:rsidP="00A4084E">
            <w:pPr>
              <w:pStyle w:val="Ttulo"/>
              <w:rPr>
                <w:noProof/>
              </w:rPr>
            </w:pPr>
          </w:p>
          <w:p w14:paraId="7E7797F4" w14:textId="77777777" w:rsidR="00A4084E" w:rsidRDefault="00A4084E" w:rsidP="00A4084E">
            <w:pPr>
              <w:pStyle w:val="Ttulo"/>
              <w:rPr>
                <w:noProof/>
              </w:rPr>
            </w:pPr>
          </w:p>
          <w:p w14:paraId="17A14733" w14:textId="77777777" w:rsidR="00A4084E" w:rsidRDefault="00A4084E" w:rsidP="00A4084E">
            <w:pPr>
              <w:pStyle w:val="Ttulo"/>
              <w:rPr>
                <w:noProof/>
              </w:rPr>
            </w:pPr>
          </w:p>
          <w:p w14:paraId="117AED49" w14:textId="77777777" w:rsidR="00A4084E" w:rsidRDefault="00A4084E" w:rsidP="00A4084E">
            <w:pPr>
              <w:pStyle w:val="Ttulo"/>
              <w:rPr>
                <w:noProof/>
              </w:rPr>
            </w:pPr>
          </w:p>
          <w:p w14:paraId="4230778B" w14:textId="77777777" w:rsidR="00A4084E" w:rsidRDefault="00A4084E" w:rsidP="00A4084E">
            <w:pPr>
              <w:pStyle w:val="Ttulo"/>
              <w:rPr>
                <w:noProof/>
              </w:rPr>
            </w:pPr>
          </w:p>
          <w:p w14:paraId="7D324F82" w14:textId="77777777" w:rsidR="00A4084E" w:rsidRDefault="00A4084E" w:rsidP="00A4084E">
            <w:pPr>
              <w:pStyle w:val="Ttulo"/>
              <w:rPr>
                <w:noProof/>
              </w:rPr>
            </w:pPr>
          </w:p>
          <w:p w14:paraId="2994A892" w14:textId="77777777" w:rsidR="00A4084E" w:rsidRDefault="00A4084E" w:rsidP="00A4084E">
            <w:pPr>
              <w:pStyle w:val="Ttulo"/>
              <w:rPr>
                <w:noProof/>
              </w:rPr>
            </w:pPr>
          </w:p>
          <w:p w14:paraId="58485007" w14:textId="77777777" w:rsidR="00A4084E" w:rsidRDefault="00A4084E" w:rsidP="00A4084E">
            <w:pPr>
              <w:pStyle w:val="Ttulo"/>
              <w:rPr>
                <w:noProof/>
              </w:rPr>
            </w:pPr>
          </w:p>
          <w:p w14:paraId="036DD855" w14:textId="77777777" w:rsidR="00A4084E" w:rsidRDefault="00A4084E" w:rsidP="00A4084E">
            <w:pPr>
              <w:pStyle w:val="Ttulo1"/>
              <w:rPr>
                <w:noProof/>
              </w:rPr>
            </w:pPr>
          </w:p>
          <w:p w14:paraId="3E663014" w14:textId="4F3A1CC0" w:rsidR="00A4084E" w:rsidRDefault="00A4084E" w:rsidP="00A4084E">
            <w:pPr>
              <w:pStyle w:val="Ttulo1"/>
              <w:jc w:val="center"/>
              <w:rPr>
                <w:noProof/>
              </w:rPr>
            </w:pPr>
            <w:r>
              <w:rPr>
                <w:noProof/>
              </w:rPr>
              <w:lastRenderedPageBreak/>
              <w:t>Introducción</w:t>
            </w:r>
          </w:p>
          <w:p w14:paraId="35B5FC82" w14:textId="77777777" w:rsidR="00A4084E" w:rsidRPr="00A4084E" w:rsidRDefault="00A4084E" w:rsidP="00A4084E">
            <w:pPr>
              <w:pStyle w:val="Contenido"/>
              <w:rPr>
                <w:noProof/>
                <w:lang w:val="es-CL"/>
              </w:rPr>
            </w:pPr>
          </w:p>
          <w:p w14:paraId="21A4C8A4" w14:textId="77777777" w:rsidR="00A4084E" w:rsidRDefault="00A4084E" w:rsidP="00A4084E">
            <w:pPr>
              <w:pStyle w:val="Contenido"/>
              <w:jc w:val="both"/>
            </w:pPr>
            <w:r w:rsidRPr="00A4084E">
              <w:t xml:space="preserve"> </w:t>
            </w:r>
            <w:proofErr w:type="spellStart"/>
            <w:r w:rsidRPr="00A4084E">
              <w:t>ChemLab</w:t>
            </w:r>
            <w:proofErr w:type="spellEnd"/>
            <w:r w:rsidRPr="00A4084E">
              <w:t xml:space="preserve">-AR es un juego de realidad aumentada de simulación de laboratorio de química diseñado para brindar a los jugadores una experiencia de aprendizaje única y segura en el mundo de la química. Este juego ofrece una amplia variedad de elementos químicos, equipos y herramientas, lo que permite a los jugadores experimentar con diferentes combinaciones y soluciones sin riesgos de lesiones o exposición a sustancias peligrosas. </w:t>
            </w:r>
          </w:p>
          <w:p w14:paraId="021699B0" w14:textId="77777777" w:rsidR="00A4084E" w:rsidRPr="00A4084E" w:rsidRDefault="00A4084E" w:rsidP="00A4084E">
            <w:pPr>
              <w:pStyle w:val="Contenido"/>
              <w:jc w:val="both"/>
            </w:pPr>
          </w:p>
          <w:p w14:paraId="49B20502" w14:textId="77777777" w:rsidR="00A4084E" w:rsidRDefault="00A4084E" w:rsidP="00A4084E">
            <w:pPr>
              <w:pStyle w:val="Contenido"/>
              <w:jc w:val="both"/>
            </w:pPr>
            <w:r w:rsidRPr="00A4084E">
              <w:t xml:space="preserve">Con </w:t>
            </w:r>
            <w:proofErr w:type="spellStart"/>
            <w:r w:rsidRPr="00A4084E">
              <w:t>ChemLab</w:t>
            </w:r>
            <w:proofErr w:type="spellEnd"/>
            <w:r w:rsidRPr="00A4084E">
              <w:t xml:space="preserve">-AR, los jugadores pueden explorar el mundo de la química a través de un entorno seguro y controlado, lo que los hace ideales para estudiantes de química y otros interesados en la química. Desde mezclar diferentes elementos químicos para crear compuestos hasta diseñar experimentos para resolver problemas científicos específicos, </w:t>
            </w:r>
            <w:proofErr w:type="spellStart"/>
            <w:r w:rsidRPr="00A4084E">
              <w:t>ChemLab</w:t>
            </w:r>
            <w:proofErr w:type="spellEnd"/>
            <w:r w:rsidRPr="00A4084E">
              <w:t xml:space="preserve">-AR ofrece una herramienta de aprendizaje efectiva que fomenta la creatividad, la experimentación y el autoaprendizaje. </w:t>
            </w:r>
          </w:p>
          <w:p w14:paraId="3EED9B05" w14:textId="77777777" w:rsidR="00A4084E" w:rsidRPr="00A4084E" w:rsidRDefault="00A4084E" w:rsidP="00A4084E">
            <w:pPr>
              <w:pStyle w:val="Contenido"/>
              <w:jc w:val="both"/>
            </w:pPr>
          </w:p>
          <w:p w14:paraId="4D76F7DD" w14:textId="77777777" w:rsidR="00A4084E" w:rsidRDefault="00A4084E" w:rsidP="00A4084E">
            <w:pPr>
              <w:pStyle w:val="Contenido"/>
              <w:jc w:val="both"/>
            </w:pPr>
            <w:r w:rsidRPr="00A4084E">
              <w:t xml:space="preserve">El juego está ambientado en un laboratorio de química virtual con temáticas espaciales y edad media para sus mecánicas de enlaces moleculares y soluciones químicas respectivamente, donde los jugadores pueden explorar libremente y utilizar los beneficios de la realidad aumentada para interactuar con los elementos químicos. El juego incluye una amplia variedad de experimentos que los jugadores pueden utilizar para aprender de forma libre y creativa. </w:t>
            </w:r>
          </w:p>
          <w:p w14:paraId="6A9C9FCA" w14:textId="77777777" w:rsidR="00A4084E" w:rsidRPr="00A4084E" w:rsidRDefault="00A4084E" w:rsidP="00A4084E">
            <w:pPr>
              <w:pStyle w:val="Contenido"/>
              <w:jc w:val="both"/>
            </w:pPr>
          </w:p>
          <w:p w14:paraId="680FC6D4" w14:textId="0C2AA246" w:rsidR="00A4084E" w:rsidRDefault="00A4084E" w:rsidP="00A4084E">
            <w:pPr>
              <w:pStyle w:val="Contenido"/>
              <w:jc w:val="both"/>
            </w:pPr>
            <w:r w:rsidRPr="00A4084E">
              <w:t xml:space="preserve">Además, </w:t>
            </w:r>
            <w:proofErr w:type="spellStart"/>
            <w:r w:rsidRPr="00A4084E">
              <w:t>ChemLab</w:t>
            </w:r>
            <w:proofErr w:type="spellEnd"/>
            <w:r w:rsidRPr="00A4084E">
              <w:t>-AR incluye</w:t>
            </w:r>
            <w:r>
              <w:t xml:space="preserve"> </w:t>
            </w:r>
            <w:r w:rsidRPr="00A4084E">
              <w:t xml:space="preserve">el plan de estudios del ministerio de educación (MINEDUC), lo que lo convierte en una herramienta de aprendizaje completa y efectiva. El juego se desarrollará en el motor UNITY y se optimizará para un rendimiento fluido en las plataformas móviles con sistemas operativos Android e IOS respectivamente. </w:t>
            </w:r>
          </w:p>
          <w:p w14:paraId="47E0A2B0" w14:textId="77777777" w:rsidR="00A4084E" w:rsidRPr="00A4084E" w:rsidRDefault="00A4084E" w:rsidP="00A4084E">
            <w:pPr>
              <w:pStyle w:val="Contenido"/>
              <w:jc w:val="both"/>
            </w:pPr>
          </w:p>
          <w:p w14:paraId="5074B4B1" w14:textId="0FCE101C" w:rsidR="00DF027C" w:rsidRPr="00A4084E" w:rsidRDefault="00A4084E" w:rsidP="00A4084E">
            <w:pPr>
              <w:pStyle w:val="Contenido"/>
              <w:jc w:val="both"/>
              <w:rPr>
                <w:noProof/>
              </w:rPr>
            </w:pPr>
            <w:proofErr w:type="spellStart"/>
            <w:r w:rsidRPr="00A4084E">
              <w:t>ChemLab</w:t>
            </w:r>
            <w:proofErr w:type="spellEnd"/>
            <w:r w:rsidRPr="00A4084E">
              <w:t xml:space="preserve">-AR es un juego de realidad aumentada de reforzamiento de contenido aprendido en el aula de forma interactiva que ofrece una experiencia de aprendizaje única y segura para estudiantes de química y otros interesados en la química. Con su entorno seguro y controlado, amplia variedad de elementos químicos, equipos y herramientas, y sección de tutoriales interactivos, </w:t>
            </w:r>
            <w:proofErr w:type="spellStart"/>
            <w:r w:rsidRPr="00A4084E">
              <w:t>ChemLab</w:t>
            </w:r>
            <w:proofErr w:type="spellEnd"/>
            <w:r w:rsidRPr="00A4084E">
              <w:t>-AR es la herramienta de aprendizaje perfecta para aquellos que deseen experimentar con la química sin riesgos y de manera creativa.</w:t>
            </w:r>
          </w:p>
        </w:tc>
      </w:tr>
    </w:tbl>
    <w:p w14:paraId="6F6ABEAA" w14:textId="73063B93" w:rsidR="00AB02A7" w:rsidRDefault="00A4084E" w:rsidP="00A4084E">
      <w:pPr>
        <w:pStyle w:val="Ttulo1"/>
        <w:jc w:val="center"/>
        <w:rPr>
          <w:noProof/>
        </w:rPr>
      </w:pPr>
      <w:r w:rsidRPr="00A4084E">
        <w:rPr>
          <w:noProof/>
          <w:lang w:val="es-CL"/>
        </w:rPr>
        <w:lastRenderedPageBreak/>
        <w:t>Vinculación con el medio</w:t>
      </w:r>
    </w:p>
    <w:p w14:paraId="0B3E950F" w14:textId="77777777" w:rsidR="00A4084E" w:rsidRDefault="00A4084E" w:rsidP="00A4084E">
      <w:pPr>
        <w:pStyle w:val="Contenido"/>
        <w:jc w:val="both"/>
      </w:pPr>
    </w:p>
    <w:p w14:paraId="5CFF0033" w14:textId="7D49974E" w:rsidR="00A4084E" w:rsidRDefault="00A4084E" w:rsidP="00A4084E">
      <w:pPr>
        <w:pStyle w:val="Contenido"/>
        <w:jc w:val="both"/>
      </w:pPr>
      <w:r w:rsidRPr="00A4084E">
        <w:t xml:space="preserve">El proyecto de </w:t>
      </w:r>
      <w:proofErr w:type="spellStart"/>
      <w:r w:rsidRPr="00A4084E">
        <w:t>ChemLab</w:t>
      </w:r>
      <w:proofErr w:type="spellEnd"/>
      <w:r w:rsidRPr="00A4084E">
        <w:t>-AR se vincula con el concepto de gamificación al utilizar la tecnología de realidad Aumentada para crear un entorno interactivo y entretenido donde los usuarios pueden aprender química de una manera lúdica y atractiva. Al incorporar elementos de juego, como desafíos, recompensas y niveles, los usuarios pueden sentirse motivados a continuar aprendiendo y a superar sus propias habilidades.</w:t>
      </w:r>
    </w:p>
    <w:p w14:paraId="3293F72B" w14:textId="77777777" w:rsidR="00A4084E" w:rsidRPr="00A4084E" w:rsidRDefault="00A4084E" w:rsidP="00A4084E">
      <w:pPr>
        <w:pStyle w:val="Contenido"/>
        <w:jc w:val="both"/>
      </w:pPr>
    </w:p>
    <w:p w14:paraId="3DB79A51" w14:textId="77777777" w:rsidR="00A4084E" w:rsidRDefault="00A4084E" w:rsidP="00A4084E">
      <w:pPr>
        <w:pStyle w:val="Contenido"/>
        <w:jc w:val="both"/>
      </w:pPr>
      <w:r w:rsidRPr="00A4084E">
        <w:t>Además, el proyecto también se conecta con el medio ambiente al fomentar el aprendizaje de la química de una manera sostenible y segura. Al permitir a los usuarios realizar experimentos virtuales en lugar de experimentos reales, se reducen los residuos y la contaminación generada por los productos químicos.</w:t>
      </w:r>
    </w:p>
    <w:p w14:paraId="0AF8AC79" w14:textId="77777777" w:rsidR="00A4084E" w:rsidRPr="00A4084E" w:rsidRDefault="00A4084E" w:rsidP="00A4084E">
      <w:pPr>
        <w:pStyle w:val="Contenido"/>
        <w:jc w:val="both"/>
      </w:pPr>
    </w:p>
    <w:p w14:paraId="6D216DFA" w14:textId="47A7DD95" w:rsidR="0087605E" w:rsidRDefault="00A4084E" w:rsidP="00A4084E">
      <w:pPr>
        <w:pStyle w:val="Contenido"/>
        <w:jc w:val="both"/>
      </w:pPr>
      <w:r w:rsidRPr="00A4084E">
        <w:t xml:space="preserve">La gamificación y la conexión con el medio ambiente son dos conceptos clave que se integran en el proyecto de </w:t>
      </w:r>
      <w:proofErr w:type="spellStart"/>
      <w:r w:rsidRPr="00A4084E">
        <w:t>ChemLab</w:t>
      </w:r>
      <w:proofErr w:type="spellEnd"/>
      <w:r w:rsidRPr="00A4084E">
        <w:t>-AR, lo que lo convierte en una opción educativa innovadora y responsable.</w:t>
      </w:r>
    </w:p>
    <w:p w14:paraId="6C3ABA7A" w14:textId="77777777" w:rsidR="00A4084E" w:rsidRDefault="00A4084E" w:rsidP="00A4084E">
      <w:pPr>
        <w:pStyle w:val="Contenido"/>
        <w:jc w:val="both"/>
      </w:pPr>
    </w:p>
    <w:p w14:paraId="12BC4EE5" w14:textId="77777777" w:rsidR="00A4084E" w:rsidRDefault="00A4084E" w:rsidP="00A4084E">
      <w:pPr>
        <w:pStyle w:val="Contenido"/>
        <w:jc w:val="both"/>
      </w:pPr>
    </w:p>
    <w:p w14:paraId="62F772A8" w14:textId="77777777" w:rsidR="00A4084E" w:rsidRDefault="00A4084E" w:rsidP="00A4084E">
      <w:pPr>
        <w:pStyle w:val="Contenido"/>
        <w:jc w:val="both"/>
      </w:pPr>
    </w:p>
    <w:p w14:paraId="0F4381F4" w14:textId="77777777" w:rsidR="00A4084E" w:rsidRDefault="00A4084E" w:rsidP="00A4084E">
      <w:pPr>
        <w:pStyle w:val="Contenido"/>
        <w:jc w:val="both"/>
      </w:pPr>
    </w:p>
    <w:p w14:paraId="5DB6A8C9" w14:textId="77777777" w:rsidR="00A4084E" w:rsidRDefault="00A4084E" w:rsidP="00A4084E">
      <w:pPr>
        <w:pStyle w:val="Contenido"/>
        <w:jc w:val="both"/>
      </w:pPr>
    </w:p>
    <w:p w14:paraId="211FE8B1" w14:textId="77777777" w:rsidR="00A4084E" w:rsidRDefault="00A4084E" w:rsidP="00A4084E">
      <w:pPr>
        <w:pStyle w:val="Contenido"/>
        <w:jc w:val="both"/>
      </w:pPr>
    </w:p>
    <w:p w14:paraId="74915150" w14:textId="77777777" w:rsidR="00A4084E" w:rsidRDefault="00A4084E" w:rsidP="00A4084E">
      <w:pPr>
        <w:pStyle w:val="Contenido"/>
        <w:jc w:val="both"/>
      </w:pPr>
    </w:p>
    <w:p w14:paraId="6690252B" w14:textId="77777777" w:rsidR="00A4084E" w:rsidRDefault="00A4084E" w:rsidP="00A4084E">
      <w:pPr>
        <w:pStyle w:val="Contenido"/>
        <w:jc w:val="both"/>
      </w:pPr>
    </w:p>
    <w:p w14:paraId="60DCB1B2" w14:textId="77777777" w:rsidR="00A4084E" w:rsidRDefault="00A4084E" w:rsidP="00A4084E">
      <w:pPr>
        <w:pStyle w:val="Contenido"/>
        <w:jc w:val="both"/>
      </w:pPr>
    </w:p>
    <w:p w14:paraId="61F7A629" w14:textId="77777777" w:rsidR="00A4084E" w:rsidRDefault="00A4084E" w:rsidP="00A4084E">
      <w:pPr>
        <w:pStyle w:val="Contenido"/>
        <w:jc w:val="both"/>
      </w:pPr>
    </w:p>
    <w:p w14:paraId="62BC00AD" w14:textId="77777777" w:rsidR="00A4084E" w:rsidRDefault="00A4084E" w:rsidP="00A4084E">
      <w:pPr>
        <w:pStyle w:val="Contenido"/>
        <w:jc w:val="both"/>
      </w:pPr>
    </w:p>
    <w:p w14:paraId="0D8D44F9" w14:textId="77777777" w:rsidR="00A4084E" w:rsidRDefault="00A4084E" w:rsidP="00A4084E">
      <w:pPr>
        <w:pStyle w:val="Contenido"/>
        <w:jc w:val="both"/>
      </w:pPr>
    </w:p>
    <w:p w14:paraId="131D26D0" w14:textId="77777777" w:rsidR="00A4084E" w:rsidRDefault="00A4084E" w:rsidP="00A4084E">
      <w:pPr>
        <w:pStyle w:val="Contenido"/>
        <w:jc w:val="both"/>
      </w:pPr>
    </w:p>
    <w:p w14:paraId="5C76BC69" w14:textId="77777777" w:rsidR="00A4084E" w:rsidRDefault="00A4084E" w:rsidP="00A4084E">
      <w:pPr>
        <w:pStyle w:val="Contenido"/>
        <w:jc w:val="both"/>
      </w:pPr>
    </w:p>
    <w:p w14:paraId="38E09069" w14:textId="77777777" w:rsidR="00A4084E" w:rsidRDefault="00A4084E" w:rsidP="00A4084E">
      <w:pPr>
        <w:pStyle w:val="Contenido"/>
        <w:jc w:val="both"/>
      </w:pPr>
    </w:p>
    <w:p w14:paraId="125CE85D" w14:textId="77777777" w:rsidR="00A4084E" w:rsidRDefault="00A4084E" w:rsidP="00A4084E">
      <w:pPr>
        <w:pStyle w:val="Contenido"/>
        <w:jc w:val="both"/>
      </w:pPr>
    </w:p>
    <w:p w14:paraId="042FE3FF" w14:textId="77777777" w:rsidR="00A4084E" w:rsidRDefault="00A4084E" w:rsidP="00A4084E">
      <w:pPr>
        <w:pStyle w:val="Contenido"/>
        <w:jc w:val="both"/>
      </w:pPr>
    </w:p>
    <w:p w14:paraId="4CD40827" w14:textId="77777777" w:rsidR="00A4084E" w:rsidRDefault="00A4084E" w:rsidP="00A4084E">
      <w:pPr>
        <w:pStyle w:val="Contenido"/>
        <w:jc w:val="both"/>
      </w:pPr>
    </w:p>
    <w:p w14:paraId="311E4C28" w14:textId="03FC5BA2" w:rsidR="00A4084E" w:rsidRDefault="00A4084E" w:rsidP="00A4084E">
      <w:pPr>
        <w:pStyle w:val="Ttulo1"/>
        <w:jc w:val="center"/>
        <w:rPr>
          <w:lang w:val="es-CL"/>
        </w:rPr>
      </w:pPr>
      <w:r w:rsidRPr="00A4084E">
        <w:rPr>
          <w:lang w:val="es-CL"/>
        </w:rPr>
        <w:lastRenderedPageBreak/>
        <w:t>Argumento</w:t>
      </w:r>
    </w:p>
    <w:p w14:paraId="50E37A85" w14:textId="77777777" w:rsidR="00A4084E" w:rsidRDefault="00A4084E" w:rsidP="00A4084E">
      <w:pPr>
        <w:pStyle w:val="Contenido"/>
        <w:jc w:val="both"/>
      </w:pPr>
    </w:p>
    <w:p w14:paraId="7EA8A9BE" w14:textId="195E4756" w:rsidR="00A4084E" w:rsidRDefault="00A4084E" w:rsidP="00A4084E">
      <w:pPr>
        <w:pStyle w:val="Contenido"/>
        <w:jc w:val="both"/>
      </w:pPr>
      <w:r w:rsidRPr="00A4084E">
        <w:t>Existen varios estudios que sugieren que los videojuegos pueden estimular diversas áreas del cerebro, lo que a su vez puede mejorar el aprendizaje en ciertas habilidades. Por ejemplo, un estudio publicado en la revista &lt;</w:t>
      </w:r>
      <w:proofErr w:type="spellStart"/>
      <w:r w:rsidRPr="00A4084E">
        <w:t>Nature</w:t>
      </w:r>
      <w:proofErr w:type="spellEnd"/>
      <w:r w:rsidRPr="00A4084E">
        <w:t xml:space="preserve"> en 2003&gt; encontró que jugar videojuegos puede aumentar el volumen de materia gris en el hipocampo, una región del cerebro importante para la memoria espacial. Otro estudio, publicado en la revista &lt;</w:t>
      </w:r>
      <w:proofErr w:type="spellStart"/>
      <w:r w:rsidRPr="00A4084E">
        <w:t>Nature</w:t>
      </w:r>
      <w:proofErr w:type="spellEnd"/>
      <w:r w:rsidRPr="00A4084E">
        <w:t xml:space="preserve"> en 2003&gt;, sugiere que los videojuegos pueden mejorar la capacidad de atención y toma de decisiones. </w:t>
      </w:r>
    </w:p>
    <w:p w14:paraId="2F93DF6E" w14:textId="77777777" w:rsidR="00A4084E" w:rsidRPr="00A4084E" w:rsidRDefault="00A4084E" w:rsidP="00A4084E">
      <w:pPr>
        <w:pStyle w:val="Contenido"/>
        <w:jc w:val="both"/>
      </w:pPr>
    </w:p>
    <w:p w14:paraId="06AA9B02" w14:textId="2784DC21" w:rsidR="00A4084E" w:rsidRDefault="00A4084E" w:rsidP="00A4084E">
      <w:pPr>
        <w:pStyle w:val="Contenido"/>
        <w:jc w:val="both"/>
      </w:pPr>
      <w:r w:rsidRPr="00A4084E">
        <w:t>Además, los videojuegos pueden ayudar a mejorar la coordinación mano-ojo, la percepción visual y la capacidad de resolución de problemas. Estas habilidades son importantes tanto en el ámbito educativo como en el laboral, lo que sugiere que los videojuegos pueden tener un papel positivo en el aprendizaje y el desarrollo de habilidades cognitivas. Los estudios sugieren que los videojuegos pueden tener efectos positivos en la estimulación de diversas áreas del cerebro, lo que puede mejorar el aprendizaje y el desarrollo de habilidades cognitivas. Sin embargo, es importante tener en cuenta que estos efectos dependen del tipo de videojuego y de cómo se utilicen en el contexto educativo o laboral. Por lo tanto, es necesario seguir investigando y desarrollando estrategias efectivas para aprovechar al máximo el potencial educativo de los videojuegos.</w:t>
      </w:r>
    </w:p>
    <w:p w14:paraId="0BB8F001" w14:textId="77777777" w:rsidR="00A4084E" w:rsidRDefault="00A4084E" w:rsidP="00A4084E">
      <w:pPr>
        <w:pStyle w:val="Contenido"/>
        <w:jc w:val="both"/>
      </w:pPr>
    </w:p>
    <w:p w14:paraId="26217B61" w14:textId="77777777" w:rsidR="00A4084E" w:rsidRDefault="00A4084E" w:rsidP="00A4084E">
      <w:pPr>
        <w:pStyle w:val="Contenido"/>
        <w:jc w:val="both"/>
      </w:pPr>
    </w:p>
    <w:p w14:paraId="71156336" w14:textId="77777777" w:rsidR="00A4084E" w:rsidRDefault="00A4084E" w:rsidP="00A4084E">
      <w:pPr>
        <w:pStyle w:val="Contenido"/>
        <w:jc w:val="both"/>
      </w:pPr>
    </w:p>
    <w:p w14:paraId="035DE8D6" w14:textId="77777777" w:rsidR="00A4084E" w:rsidRDefault="00A4084E" w:rsidP="00A4084E">
      <w:pPr>
        <w:pStyle w:val="Contenido"/>
        <w:jc w:val="both"/>
      </w:pPr>
    </w:p>
    <w:p w14:paraId="2D94B1CE" w14:textId="77777777" w:rsidR="00A4084E" w:rsidRDefault="00A4084E" w:rsidP="00A4084E">
      <w:pPr>
        <w:pStyle w:val="Contenido"/>
        <w:jc w:val="both"/>
      </w:pPr>
    </w:p>
    <w:p w14:paraId="161AF727" w14:textId="77777777" w:rsidR="00A4084E" w:rsidRDefault="00A4084E" w:rsidP="00A4084E">
      <w:pPr>
        <w:pStyle w:val="Contenido"/>
        <w:jc w:val="both"/>
      </w:pPr>
    </w:p>
    <w:p w14:paraId="3FEB0404" w14:textId="77777777" w:rsidR="00A4084E" w:rsidRDefault="00A4084E" w:rsidP="00A4084E">
      <w:pPr>
        <w:pStyle w:val="Contenido"/>
        <w:jc w:val="both"/>
      </w:pPr>
    </w:p>
    <w:p w14:paraId="1BCED6B0" w14:textId="77777777" w:rsidR="00A4084E" w:rsidRDefault="00A4084E" w:rsidP="00A4084E">
      <w:pPr>
        <w:pStyle w:val="Contenido"/>
        <w:jc w:val="both"/>
      </w:pPr>
    </w:p>
    <w:p w14:paraId="7A422D22" w14:textId="77777777" w:rsidR="00A4084E" w:rsidRDefault="00A4084E" w:rsidP="00A4084E">
      <w:pPr>
        <w:pStyle w:val="Contenido"/>
        <w:jc w:val="both"/>
      </w:pPr>
    </w:p>
    <w:p w14:paraId="08A4B21A" w14:textId="77777777" w:rsidR="00A4084E" w:rsidRDefault="00A4084E" w:rsidP="00A4084E">
      <w:pPr>
        <w:pStyle w:val="Contenido"/>
        <w:jc w:val="both"/>
      </w:pPr>
    </w:p>
    <w:p w14:paraId="2C44C42F" w14:textId="77777777" w:rsidR="00A4084E" w:rsidRDefault="00A4084E" w:rsidP="00A4084E">
      <w:pPr>
        <w:pStyle w:val="Contenido"/>
        <w:jc w:val="both"/>
      </w:pPr>
    </w:p>
    <w:p w14:paraId="25D45320" w14:textId="77777777" w:rsidR="00A4084E" w:rsidRDefault="00A4084E" w:rsidP="00A4084E">
      <w:pPr>
        <w:pStyle w:val="Contenido"/>
        <w:jc w:val="both"/>
      </w:pPr>
    </w:p>
    <w:p w14:paraId="6CEE51D8" w14:textId="77777777" w:rsidR="00A4084E" w:rsidRDefault="00A4084E" w:rsidP="00A4084E">
      <w:pPr>
        <w:pStyle w:val="Contenido"/>
        <w:jc w:val="both"/>
      </w:pPr>
    </w:p>
    <w:p w14:paraId="1E667879" w14:textId="77777777" w:rsidR="00A4084E" w:rsidRDefault="00A4084E" w:rsidP="00A4084E">
      <w:pPr>
        <w:pStyle w:val="Contenido"/>
        <w:jc w:val="both"/>
      </w:pPr>
    </w:p>
    <w:p w14:paraId="388A27D2" w14:textId="1304D1F3" w:rsidR="00A4084E" w:rsidRDefault="00A4084E" w:rsidP="00A4084E">
      <w:pPr>
        <w:pStyle w:val="Ttulo1"/>
        <w:jc w:val="center"/>
        <w:rPr>
          <w:lang w:val="es-CL"/>
        </w:rPr>
      </w:pPr>
      <w:r w:rsidRPr="00A4084E">
        <w:rPr>
          <w:lang w:val="es-CL"/>
        </w:rPr>
        <w:lastRenderedPageBreak/>
        <w:t>Problema</w:t>
      </w:r>
    </w:p>
    <w:p w14:paraId="3547AA55" w14:textId="77777777" w:rsidR="00A4084E" w:rsidRDefault="00A4084E" w:rsidP="00A4084E">
      <w:pPr>
        <w:pStyle w:val="Contenido"/>
        <w:jc w:val="both"/>
      </w:pPr>
    </w:p>
    <w:p w14:paraId="49361FAB" w14:textId="13DD8BC4" w:rsidR="00A4084E" w:rsidRDefault="00A4084E" w:rsidP="00A4084E">
      <w:pPr>
        <w:pStyle w:val="Contenido"/>
        <w:jc w:val="both"/>
      </w:pPr>
      <w:r w:rsidRPr="00A4084E">
        <w:t>Los niños que no pueden asistir a un establecimiento que no cuenta con las características necesarias para enseñar química a través de un laboratorio químico enfrentan diversas dificultades en su proceso educativo. En primer lugar, no tienen acceso a la experiencia práctica y tangible que se obtiene en un laboratorio químico, lo que puede dificultar su comprensión de los conceptos teóricos y limitar su capacidad para aplicarlos en situaciones reales.</w:t>
      </w:r>
    </w:p>
    <w:p w14:paraId="6F806CDB" w14:textId="77777777" w:rsidR="00A4084E" w:rsidRPr="00A4084E" w:rsidRDefault="00A4084E" w:rsidP="00A4084E">
      <w:pPr>
        <w:pStyle w:val="Contenido"/>
        <w:jc w:val="both"/>
      </w:pPr>
    </w:p>
    <w:p w14:paraId="3C69C248" w14:textId="77777777" w:rsidR="00A4084E" w:rsidRDefault="00A4084E" w:rsidP="00A4084E">
      <w:pPr>
        <w:pStyle w:val="Contenido"/>
        <w:jc w:val="both"/>
      </w:pPr>
      <w:r w:rsidRPr="00A4084E">
        <w:t>Además, estos niños pueden sentirse excluidos o marginados de la educación en ciencias debido a la falta de acceso a herramientas y recursos educativos de calidad, lo que puede limitar sus oportunidades en el futuro. Por ejemplo, pueden tener dificultades para continuar sus estudios en ciencias en la universidad o para ingresar a carreras científicas que requieren experiencia práctica.</w:t>
      </w:r>
    </w:p>
    <w:p w14:paraId="337D7098" w14:textId="77777777" w:rsidR="00A4084E" w:rsidRPr="00A4084E" w:rsidRDefault="00A4084E" w:rsidP="00A4084E">
      <w:pPr>
        <w:pStyle w:val="Contenido"/>
        <w:jc w:val="both"/>
      </w:pPr>
    </w:p>
    <w:p w14:paraId="404F11DB" w14:textId="77777777" w:rsidR="00A4084E" w:rsidRDefault="00A4084E" w:rsidP="00A4084E">
      <w:pPr>
        <w:pStyle w:val="Contenido"/>
        <w:jc w:val="both"/>
      </w:pPr>
      <w:r w:rsidRPr="00A4084E">
        <w:t>Por otro lado, para los niños que viven lejos de un establecimiento educativo con un laboratorio químico, puede resultar difícil o incluso imposible asistir regularmente a clases debido a las limitaciones de transporte o la falta de tiempo. Esto puede afectar su progreso académico y su capacidad para aprender de manera efectiva.</w:t>
      </w:r>
    </w:p>
    <w:p w14:paraId="57813BBC" w14:textId="77777777" w:rsidR="00A4084E" w:rsidRPr="00A4084E" w:rsidRDefault="00A4084E" w:rsidP="00A4084E">
      <w:pPr>
        <w:pStyle w:val="Contenido"/>
        <w:jc w:val="both"/>
      </w:pPr>
    </w:p>
    <w:p w14:paraId="0EBBA286" w14:textId="346CE643" w:rsidR="00A4084E" w:rsidRDefault="00A4084E" w:rsidP="00A4084E">
      <w:pPr>
        <w:pStyle w:val="Contenido"/>
        <w:jc w:val="both"/>
      </w:pPr>
      <w:r w:rsidRPr="00A4084E">
        <w:t>Para los niños con capacidades diferentes, la falta de acceso a un laboratorio químico adecuado puede presentar desafíos adicionales, ya que puede ser más difícil para ellos comprender los conceptos científicos abstractos sin la ayuda de experiencias prácticas y tangibles. Por lo tanto, es importante ofrecer herramientas y recursos educativos accesibles para estos niños para asegurarse de que tengan igualdad de oportunidades en el aprendizaje de ciencias.</w:t>
      </w:r>
    </w:p>
    <w:p w14:paraId="39D8DE6B" w14:textId="77777777" w:rsidR="00471CB7" w:rsidRDefault="00471CB7" w:rsidP="00A4084E">
      <w:pPr>
        <w:pStyle w:val="Contenido"/>
        <w:jc w:val="both"/>
      </w:pPr>
    </w:p>
    <w:p w14:paraId="660B4F0C" w14:textId="77777777" w:rsidR="00471CB7" w:rsidRDefault="00471CB7" w:rsidP="00A4084E">
      <w:pPr>
        <w:pStyle w:val="Contenido"/>
        <w:jc w:val="both"/>
      </w:pPr>
    </w:p>
    <w:p w14:paraId="09101F3B" w14:textId="77777777" w:rsidR="00471CB7" w:rsidRDefault="00471CB7" w:rsidP="00A4084E">
      <w:pPr>
        <w:pStyle w:val="Contenido"/>
        <w:jc w:val="both"/>
      </w:pPr>
    </w:p>
    <w:p w14:paraId="4CB65689" w14:textId="77777777" w:rsidR="00471CB7" w:rsidRDefault="00471CB7" w:rsidP="00A4084E">
      <w:pPr>
        <w:pStyle w:val="Contenido"/>
        <w:jc w:val="both"/>
      </w:pPr>
    </w:p>
    <w:p w14:paraId="6FBED968" w14:textId="77777777" w:rsidR="00471CB7" w:rsidRDefault="00471CB7" w:rsidP="00A4084E">
      <w:pPr>
        <w:pStyle w:val="Contenido"/>
        <w:jc w:val="both"/>
      </w:pPr>
    </w:p>
    <w:p w14:paraId="3B83E585" w14:textId="77777777" w:rsidR="00471CB7" w:rsidRDefault="00471CB7" w:rsidP="00A4084E">
      <w:pPr>
        <w:pStyle w:val="Contenido"/>
        <w:jc w:val="both"/>
      </w:pPr>
    </w:p>
    <w:p w14:paraId="4937261C" w14:textId="77777777" w:rsidR="00471CB7" w:rsidRDefault="00471CB7" w:rsidP="00A4084E">
      <w:pPr>
        <w:pStyle w:val="Contenido"/>
        <w:jc w:val="both"/>
      </w:pPr>
    </w:p>
    <w:p w14:paraId="03E327F7" w14:textId="77777777" w:rsidR="00471CB7" w:rsidRDefault="00471CB7" w:rsidP="00A4084E">
      <w:pPr>
        <w:pStyle w:val="Contenido"/>
        <w:jc w:val="both"/>
      </w:pPr>
    </w:p>
    <w:p w14:paraId="39082AB1" w14:textId="77777777" w:rsidR="00471CB7" w:rsidRDefault="00471CB7" w:rsidP="00A4084E">
      <w:pPr>
        <w:pStyle w:val="Contenido"/>
        <w:jc w:val="both"/>
      </w:pPr>
    </w:p>
    <w:p w14:paraId="74223B39" w14:textId="1C67B3DC" w:rsidR="00471CB7" w:rsidRDefault="00471CB7" w:rsidP="00471CB7">
      <w:pPr>
        <w:pStyle w:val="Ttulo1"/>
        <w:jc w:val="center"/>
        <w:rPr>
          <w:lang w:val="es-CL"/>
        </w:rPr>
      </w:pPr>
      <w:r w:rsidRPr="00471CB7">
        <w:rPr>
          <w:lang w:val="es-CL"/>
        </w:rPr>
        <w:lastRenderedPageBreak/>
        <w:t>Solución planteada</w:t>
      </w:r>
    </w:p>
    <w:p w14:paraId="2201AB49" w14:textId="77777777" w:rsidR="00471CB7" w:rsidRDefault="00471CB7" w:rsidP="00471CB7">
      <w:pPr>
        <w:pStyle w:val="Contenido"/>
      </w:pPr>
    </w:p>
    <w:p w14:paraId="07E66B12" w14:textId="67BB70A5" w:rsidR="00471CB7" w:rsidRDefault="00471CB7" w:rsidP="00471CB7">
      <w:pPr>
        <w:pStyle w:val="Contenido"/>
        <w:jc w:val="both"/>
      </w:pPr>
      <w:proofErr w:type="spellStart"/>
      <w:r w:rsidRPr="00471CB7">
        <w:t>C</w:t>
      </w:r>
      <w:r w:rsidRPr="00471CB7">
        <w:t>hemLab</w:t>
      </w:r>
      <w:proofErr w:type="spellEnd"/>
      <w:r w:rsidRPr="00471CB7">
        <w:t xml:space="preserve">-AR es una herramienta que puede marcar la diferencia en la educación de los niños que no tienen acceso a las instalaciones adecuadas para aprender química en un laboratorio. Los niños que no tienen la posibilidad de asistir a un colegio que cuente con un laboratorio de química bien equipado, se ven en una desventaja educativa importante con respecto a aquellos que sí tienen acceso a esta herramienta. </w:t>
      </w:r>
    </w:p>
    <w:p w14:paraId="73C2702E" w14:textId="77777777" w:rsidR="00471CB7" w:rsidRPr="00471CB7" w:rsidRDefault="00471CB7" w:rsidP="00471CB7">
      <w:pPr>
        <w:pStyle w:val="Contenido"/>
        <w:jc w:val="both"/>
      </w:pPr>
    </w:p>
    <w:p w14:paraId="2DA65846" w14:textId="77777777" w:rsidR="00471CB7" w:rsidRDefault="00471CB7" w:rsidP="00471CB7">
      <w:pPr>
        <w:pStyle w:val="Contenido"/>
        <w:jc w:val="both"/>
      </w:pPr>
      <w:r w:rsidRPr="00471CB7">
        <w:t xml:space="preserve">La herramienta </w:t>
      </w:r>
      <w:proofErr w:type="spellStart"/>
      <w:r w:rsidRPr="00471CB7">
        <w:t>ChemLab</w:t>
      </w:r>
      <w:proofErr w:type="spellEnd"/>
      <w:r w:rsidRPr="00471CB7">
        <w:t xml:space="preserve">-AR brinda la oportunidad de aprender química en un ambiente de laboratorio seguro y controlado. Los estudiantes pueden realizar experimentos en un entorno virtual, lo que les permite adquirir conocimientos y habilidades en química sin tener que preocuparse por la seguridad o el costo de los materiales de laboratorio. Además, el entorno virtual permite que los estudiantes puedan explorar diferentes situaciones y experimentos que, de otra manera, podrían ser demasiado peligrosos o costosos para llevar a cabo en un laboratorio físico. </w:t>
      </w:r>
    </w:p>
    <w:p w14:paraId="6692DBA1" w14:textId="77777777" w:rsidR="00471CB7" w:rsidRPr="00471CB7" w:rsidRDefault="00471CB7" w:rsidP="00471CB7">
      <w:pPr>
        <w:pStyle w:val="Contenido"/>
        <w:jc w:val="both"/>
      </w:pPr>
    </w:p>
    <w:p w14:paraId="61953AE3" w14:textId="77777777" w:rsidR="00471CB7" w:rsidRDefault="00471CB7" w:rsidP="00471CB7">
      <w:pPr>
        <w:pStyle w:val="Contenido"/>
        <w:jc w:val="both"/>
      </w:pPr>
      <w:r w:rsidRPr="00471CB7">
        <w:t xml:space="preserve">La herramienta </w:t>
      </w:r>
      <w:proofErr w:type="spellStart"/>
      <w:r w:rsidRPr="00471CB7">
        <w:t>ChemLab</w:t>
      </w:r>
      <w:proofErr w:type="spellEnd"/>
      <w:r w:rsidRPr="00471CB7">
        <w:t xml:space="preserve">-AR es especialmente beneficiosa para los niños que viven en áreas rurales o remotas, donde la educación en química puede ser limitada debido a la falta de recursos y acceso a laboratorios. Estos niños tienen la oportunidad de aprender y practicar química en un entorno seguro y controlado, lo que les permite adquirir conocimientos y habilidades que les serán útiles en el futuro. </w:t>
      </w:r>
    </w:p>
    <w:p w14:paraId="53FC4F80" w14:textId="77777777" w:rsidR="00471CB7" w:rsidRPr="00471CB7" w:rsidRDefault="00471CB7" w:rsidP="00471CB7">
      <w:pPr>
        <w:pStyle w:val="Contenido"/>
        <w:jc w:val="both"/>
      </w:pPr>
    </w:p>
    <w:p w14:paraId="4F79839A" w14:textId="3500FEEA" w:rsidR="00471CB7" w:rsidRDefault="00471CB7" w:rsidP="00471CB7">
      <w:pPr>
        <w:pStyle w:val="Contenido"/>
        <w:jc w:val="both"/>
      </w:pPr>
      <w:r w:rsidRPr="00471CB7">
        <w:t xml:space="preserve">La herramienta </w:t>
      </w:r>
      <w:proofErr w:type="spellStart"/>
      <w:r w:rsidRPr="00471CB7">
        <w:t>ChemLab</w:t>
      </w:r>
      <w:proofErr w:type="spellEnd"/>
      <w:r w:rsidRPr="00471CB7">
        <w:t>-AR es una solución innovadora para aquellos niños que no tienen acceso a las instalaciones adecuadas para aprender química en un laboratorio. Esta herramienta brinda una oportunidad única para que los estudiantes aprendan, refuercen y practiquen química en un ambiente seguro y controlado, lo que les permitirá adquirir conocimientos y habilidades importantes para su futuro académico y profesional.</w:t>
      </w:r>
    </w:p>
    <w:p w14:paraId="5DE6FAF5" w14:textId="77777777" w:rsidR="00471CB7" w:rsidRDefault="00471CB7" w:rsidP="00471CB7">
      <w:pPr>
        <w:pStyle w:val="Contenido"/>
        <w:jc w:val="both"/>
      </w:pPr>
    </w:p>
    <w:p w14:paraId="23577225" w14:textId="77777777" w:rsidR="00471CB7" w:rsidRDefault="00471CB7" w:rsidP="00471CB7">
      <w:pPr>
        <w:pStyle w:val="Contenido"/>
        <w:jc w:val="both"/>
      </w:pPr>
    </w:p>
    <w:p w14:paraId="05919D1F" w14:textId="77777777" w:rsidR="00471CB7" w:rsidRDefault="00471CB7" w:rsidP="00471CB7">
      <w:pPr>
        <w:pStyle w:val="Contenido"/>
        <w:jc w:val="both"/>
      </w:pPr>
    </w:p>
    <w:p w14:paraId="08500F7D" w14:textId="77777777" w:rsidR="00471CB7" w:rsidRDefault="00471CB7" w:rsidP="00471CB7">
      <w:pPr>
        <w:pStyle w:val="Contenido"/>
        <w:jc w:val="both"/>
      </w:pPr>
    </w:p>
    <w:p w14:paraId="73CE0845" w14:textId="77777777" w:rsidR="00471CB7" w:rsidRDefault="00471CB7" w:rsidP="00471CB7">
      <w:pPr>
        <w:pStyle w:val="Contenido"/>
        <w:jc w:val="both"/>
      </w:pPr>
    </w:p>
    <w:p w14:paraId="69F46511" w14:textId="77777777" w:rsidR="00471CB7" w:rsidRDefault="00471CB7" w:rsidP="00471CB7">
      <w:pPr>
        <w:pStyle w:val="Contenido"/>
        <w:jc w:val="both"/>
      </w:pPr>
    </w:p>
    <w:p w14:paraId="372EB8BC" w14:textId="77777777" w:rsidR="00471CB7" w:rsidRDefault="00471CB7" w:rsidP="00471CB7">
      <w:pPr>
        <w:pStyle w:val="Contenido"/>
        <w:jc w:val="both"/>
      </w:pPr>
    </w:p>
    <w:p w14:paraId="2544C5DA" w14:textId="291290A2" w:rsidR="00471CB7" w:rsidRDefault="00471CB7" w:rsidP="00471CB7">
      <w:pPr>
        <w:pStyle w:val="Ttulo1"/>
        <w:jc w:val="center"/>
      </w:pPr>
      <w:r>
        <w:lastRenderedPageBreak/>
        <w:t>Alcance</w:t>
      </w:r>
    </w:p>
    <w:p w14:paraId="3EF7E0A7" w14:textId="77777777" w:rsidR="00471CB7" w:rsidRDefault="00471CB7" w:rsidP="00471CB7">
      <w:pPr>
        <w:pStyle w:val="Contenido"/>
        <w:jc w:val="both"/>
      </w:pPr>
    </w:p>
    <w:p w14:paraId="7CEE7388" w14:textId="267CC0FD" w:rsidR="00471CB7" w:rsidRPr="00471CB7" w:rsidRDefault="00471CB7" w:rsidP="00471CB7">
      <w:pPr>
        <w:pStyle w:val="Contenido"/>
        <w:jc w:val="both"/>
      </w:pPr>
      <w:r w:rsidRPr="00471CB7">
        <w:t xml:space="preserve">El alcance del proyecto </w:t>
      </w:r>
      <w:proofErr w:type="spellStart"/>
      <w:r w:rsidRPr="00471CB7">
        <w:t>ChemLab</w:t>
      </w:r>
      <w:proofErr w:type="spellEnd"/>
      <w:r w:rsidRPr="00471CB7">
        <w:t xml:space="preserve">-AR es muy amplio y puede tener un impacto significativo en la educación en química. Con la tecnología de realidad aumentada, se puede proporcionar una experiencia de aprendizaje inmersiva y accesible para aquellos que no tienen acceso a laboratorios químicos o que tienen dificultades para asistir a clases en persona. Además, la capacidad de simular experimentos y reacciones químicas en un entorno virtual seguro y controlado permite a los estudiantes explorar y aprender a su propio ritmo, lo que puede mejorar la retención y comprensión de los conceptos. El proyecto </w:t>
      </w:r>
      <w:proofErr w:type="spellStart"/>
      <w:r w:rsidRPr="00471CB7">
        <w:t>ChemLab</w:t>
      </w:r>
      <w:proofErr w:type="spellEnd"/>
      <w:r w:rsidRPr="00471CB7">
        <w:t xml:space="preserve">-AR, también tiene el potencial de ser utilizado en una variedad de entornos educativos, incluyendo escuelas, universidades, programas de capacitación y educación en línea. Además, la capacidad de personalizar la experiencia de aprendizaje y adaptarla a las necesidades individuales de los estudiantes puede tener un impacto significativo en la inclusión y la igualdad de oportunidades en la educación. Sin embargo, también es importante tener en cuenta que el proyecto </w:t>
      </w:r>
      <w:proofErr w:type="spellStart"/>
      <w:r w:rsidRPr="00471CB7">
        <w:t>ChemLab</w:t>
      </w:r>
      <w:proofErr w:type="spellEnd"/>
      <w:r w:rsidRPr="00471CB7">
        <w:t xml:space="preserve">-AR no tiene como objetivo reemplazar completamente la experiencia práctica de trabajar en un laboratorio químico real. Aunque se pueden simular muchas reacciones y experimentos, todavía existen limitaciones en la simulación de ciertas variables y factores que pueden afectar los resultados en un entorno real. Por lo tanto, </w:t>
      </w:r>
      <w:proofErr w:type="spellStart"/>
      <w:r w:rsidRPr="00471CB7">
        <w:t>ChemLab</w:t>
      </w:r>
      <w:proofErr w:type="spellEnd"/>
      <w:r w:rsidRPr="00471CB7">
        <w:t>-AR debe ser visto como una herramienta complementaria para mejorar el aprendizaje de la química, pero no como una solución completa para reemplazar los laboratorios químicos tradicionales</w:t>
      </w:r>
      <w:r>
        <w:t xml:space="preserve"> o a los docentes en una clase tradicional</w:t>
      </w:r>
      <w:r w:rsidRPr="00471CB7">
        <w:t>.</w:t>
      </w:r>
    </w:p>
    <w:p w14:paraId="5E5E06F0" w14:textId="77777777" w:rsidR="00471CB7" w:rsidRDefault="00471CB7" w:rsidP="00471CB7">
      <w:pPr>
        <w:pStyle w:val="Contenido"/>
      </w:pPr>
    </w:p>
    <w:p w14:paraId="11B8EE0E" w14:textId="77777777" w:rsidR="00471CB7" w:rsidRDefault="00471CB7" w:rsidP="00471CB7">
      <w:pPr>
        <w:pStyle w:val="Contenido"/>
      </w:pPr>
    </w:p>
    <w:p w14:paraId="24C7AA97" w14:textId="77777777" w:rsidR="00471CB7" w:rsidRDefault="00471CB7" w:rsidP="00471CB7">
      <w:pPr>
        <w:pStyle w:val="Contenido"/>
      </w:pPr>
    </w:p>
    <w:p w14:paraId="594257C9" w14:textId="77777777" w:rsidR="00471CB7" w:rsidRDefault="00471CB7" w:rsidP="00471CB7">
      <w:pPr>
        <w:pStyle w:val="Contenido"/>
      </w:pPr>
    </w:p>
    <w:p w14:paraId="53D6E5FD" w14:textId="77777777" w:rsidR="00471CB7" w:rsidRDefault="00471CB7" w:rsidP="00471CB7">
      <w:pPr>
        <w:pStyle w:val="Contenido"/>
      </w:pPr>
    </w:p>
    <w:p w14:paraId="5C5FAF86" w14:textId="77777777" w:rsidR="00471CB7" w:rsidRDefault="00471CB7" w:rsidP="00471CB7">
      <w:pPr>
        <w:pStyle w:val="Contenido"/>
      </w:pPr>
    </w:p>
    <w:p w14:paraId="165F95C0" w14:textId="77777777" w:rsidR="00471CB7" w:rsidRDefault="00471CB7" w:rsidP="00471CB7">
      <w:pPr>
        <w:pStyle w:val="Contenido"/>
      </w:pPr>
    </w:p>
    <w:p w14:paraId="6E01368D" w14:textId="77777777" w:rsidR="00471CB7" w:rsidRDefault="00471CB7" w:rsidP="00471CB7">
      <w:pPr>
        <w:pStyle w:val="Contenido"/>
      </w:pPr>
    </w:p>
    <w:p w14:paraId="124F2BF9" w14:textId="77777777" w:rsidR="00471CB7" w:rsidRDefault="00471CB7" w:rsidP="00471CB7">
      <w:pPr>
        <w:pStyle w:val="Contenido"/>
      </w:pPr>
    </w:p>
    <w:p w14:paraId="514815E6" w14:textId="77777777" w:rsidR="00471CB7" w:rsidRDefault="00471CB7" w:rsidP="00471CB7">
      <w:pPr>
        <w:pStyle w:val="Contenido"/>
      </w:pPr>
    </w:p>
    <w:p w14:paraId="385A339D" w14:textId="77777777" w:rsidR="00471CB7" w:rsidRDefault="00471CB7" w:rsidP="00471CB7">
      <w:pPr>
        <w:pStyle w:val="Contenido"/>
      </w:pPr>
    </w:p>
    <w:p w14:paraId="3F7AA0EE" w14:textId="77777777" w:rsidR="00471CB7" w:rsidRDefault="00471CB7" w:rsidP="00471CB7">
      <w:pPr>
        <w:pStyle w:val="Contenido"/>
      </w:pPr>
    </w:p>
    <w:p w14:paraId="6CD5055E" w14:textId="77777777" w:rsidR="00471CB7" w:rsidRDefault="00471CB7" w:rsidP="00471CB7">
      <w:pPr>
        <w:pStyle w:val="Contenido"/>
      </w:pPr>
    </w:p>
    <w:p w14:paraId="6C5AF71D" w14:textId="58379CA5" w:rsidR="00471CB7" w:rsidRDefault="00471CB7" w:rsidP="00471CB7">
      <w:pPr>
        <w:pStyle w:val="Ttulo1"/>
        <w:jc w:val="center"/>
        <w:rPr>
          <w:lang w:val="es-CL"/>
        </w:rPr>
      </w:pPr>
      <w:r w:rsidRPr="00471CB7">
        <w:rPr>
          <w:lang w:val="es-CL"/>
        </w:rPr>
        <w:lastRenderedPageBreak/>
        <w:t>Mercado objetivo</w:t>
      </w:r>
    </w:p>
    <w:p w14:paraId="6613A520" w14:textId="77777777" w:rsidR="00471CB7" w:rsidRDefault="00471CB7" w:rsidP="00471CB7">
      <w:pPr>
        <w:pStyle w:val="Contenido"/>
        <w:jc w:val="both"/>
        <w:rPr>
          <w:lang w:val="es-CL"/>
        </w:rPr>
      </w:pPr>
    </w:p>
    <w:p w14:paraId="0D9C3AFF" w14:textId="38D53309" w:rsidR="00471CB7" w:rsidRDefault="00471CB7" w:rsidP="00471CB7">
      <w:pPr>
        <w:pStyle w:val="Contenido"/>
        <w:jc w:val="both"/>
        <w:rPr>
          <w:lang w:val="es-CL"/>
        </w:rPr>
      </w:pPr>
      <w:r w:rsidRPr="00471CB7">
        <w:rPr>
          <w:lang w:val="es-CL"/>
        </w:rPr>
        <w:t xml:space="preserve">El mercado objetivo para </w:t>
      </w:r>
      <w:proofErr w:type="spellStart"/>
      <w:r w:rsidRPr="00471CB7">
        <w:rPr>
          <w:lang w:val="es-CL"/>
        </w:rPr>
        <w:t>ChemLab</w:t>
      </w:r>
      <w:proofErr w:type="spellEnd"/>
      <w:r w:rsidRPr="00471CB7">
        <w:rPr>
          <w:lang w:val="es-CL"/>
        </w:rPr>
        <w:t xml:space="preserve">-AR son los estudiantes de química, tanto de educación media o universitaria. Así como cualquier persona interesada en aprender sobre la química y sus aplicaciones. También se puede dirigir a educadores y profesionales que buscan una herramienta de enseñanza y aprendizaje efectiva y segura. Por lo anterior se define que: </w:t>
      </w:r>
    </w:p>
    <w:p w14:paraId="55988779" w14:textId="77777777" w:rsidR="00471CB7" w:rsidRPr="00471CB7" w:rsidRDefault="00471CB7" w:rsidP="00471CB7">
      <w:pPr>
        <w:pStyle w:val="Contenido"/>
        <w:jc w:val="both"/>
        <w:rPr>
          <w:lang w:val="es-CL"/>
        </w:rPr>
      </w:pPr>
    </w:p>
    <w:p w14:paraId="3D900A33" w14:textId="77777777" w:rsidR="00471CB7" w:rsidRDefault="00471CB7" w:rsidP="00471CB7">
      <w:pPr>
        <w:pStyle w:val="Contenido"/>
        <w:numPr>
          <w:ilvl w:val="0"/>
          <w:numId w:val="1"/>
        </w:numPr>
        <w:jc w:val="both"/>
        <w:rPr>
          <w:lang w:val="es-CL"/>
        </w:rPr>
      </w:pPr>
      <w:r w:rsidRPr="00471CB7">
        <w:rPr>
          <w:lang w:val="es-CL"/>
        </w:rPr>
        <w:t xml:space="preserve">Estudiantes y educadores de química: Este grupo incluye estudiantes de educación media que estudian química, así como profesores y educadores que enseñan química. El juego puede utilizarse como una herramienta de enseñanza efectiva para ayudar a los estudiantes a visualizar y comprender mejor los conceptos de la química, así como para fomentar la creatividad y el aprendizaje autónomo. Los profesores pueden utilizar el juego como complemento a las lecciones en el aula o como una herramienta de aprendizaje independiente para los estudiantes. </w:t>
      </w:r>
    </w:p>
    <w:p w14:paraId="17E4F43E" w14:textId="77777777" w:rsidR="00471CB7" w:rsidRPr="00471CB7" w:rsidRDefault="00471CB7" w:rsidP="00471CB7">
      <w:pPr>
        <w:pStyle w:val="Contenido"/>
        <w:jc w:val="both"/>
        <w:rPr>
          <w:lang w:val="es-CL"/>
        </w:rPr>
      </w:pPr>
    </w:p>
    <w:p w14:paraId="59E41DE4" w14:textId="77777777" w:rsidR="00471CB7" w:rsidRPr="00471CB7" w:rsidRDefault="00471CB7" w:rsidP="00471CB7">
      <w:pPr>
        <w:pStyle w:val="Contenido"/>
        <w:numPr>
          <w:ilvl w:val="0"/>
          <w:numId w:val="1"/>
        </w:numPr>
        <w:jc w:val="both"/>
        <w:rPr>
          <w:lang w:val="es-CL"/>
        </w:rPr>
      </w:pPr>
      <w:r w:rsidRPr="00471CB7">
        <w:rPr>
          <w:lang w:val="es-CL"/>
        </w:rPr>
        <w:t xml:space="preserve">Interesados en la química: Este grupo incluye cualquier persona interesada en la química, desde aficionados hasta profesionales. El juego puede ser utilizado por personas que deseen explorar la química y experimentar con elementos químicos sin riesgo de lesiones o exposición a sustancias peligrosas. Los interesados en la química pueden utilizar el juego como una herramienta de aprendizaje autónomo para expandir sus conocimientos y comprensión de la química. </w:t>
      </w:r>
    </w:p>
    <w:p w14:paraId="1F5BAC17" w14:textId="77777777" w:rsidR="00471CB7" w:rsidRPr="00471CB7" w:rsidRDefault="00471CB7" w:rsidP="00471CB7">
      <w:pPr>
        <w:pStyle w:val="Contenido"/>
      </w:pPr>
    </w:p>
    <w:p w14:paraId="44DCC646" w14:textId="1AE5B64A" w:rsidR="00471CB7" w:rsidRDefault="00471CB7" w:rsidP="00471CB7">
      <w:pPr>
        <w:pStyle w:val="Contenido"/>
        <w:jc w:val="both"/>
      </w:pPr>
      <w:r w:rsidRPr="00471CB7">
        <w:t xml:space="preserve">Además, el mercado objetivo de </w:t>
      </w:r>
      <w:proofErr w:type="spellStart"/>
      <w:r w:rsidRPr="00471CB7">
        <w:t>ChemLab</w:t>
      </w:r>
      <w:proofErr w:type="spellEnd"/>
      <w:r w:rsidRPr="00471CB7">
        <w:t xml:space="preserve">-AR incluye a los propietarios de dispositivos móviles con sistemas operativos Android e IOS que buscan experiencias educativas y de entretenimiento interactivas. Con la creciente popularidad de la tecnología de realidad aumentada, existe un mercado cada vez mayor de personas que buscan nuevas y emocionantes experiencias de realidad aumentada, y </w:t>
      </w:r>
      <w:proofErr w:type="spellStart"/>
      <w:r w:rsidRPr="00471CB7">
        <w:t>ChemLab</w:t>
      </w:r>
      <w:proofErr w:type="spellEnd"/>
      <w:r w:rsidRPr="00471CB7">
        <w:t>-AR ofrece una experiencia única y emocionante que satisface esa demanda.</w:t>
      </w:r>
    </w:p>
    <w:p w14:paraId="379B18A4" w14:textId="77777777" w:rsidR="00471CB7" w:rsidRDefault="00471CB7" w:rsidP="00471CB7">
      <w:pPr>
        <w:pStyle w:val="Contenido"/>
        <w:jc w:val="both"/>
      </w:pPr>
    </w:p>
    <w:p w14:paraId="18D9DA9B" w14:textId="77777777" w:rsidR="00471CB7" w:rsidRDefault="00471CB7" w:rsidP="00471CB7">
      <w:pPr>
        <w:pStyle w:val="Contenido"/>
        <w:jc w:val="both"/>
      </w:pPr>
    </w:p>
    <w:p w14:paraId="4AE89941" w14:textId="77777777" w:rsidR="00471CB7" w:rsidRDefault="00471CB7" w:rsidP="00471CB7">
      <w:pPr>
        <w:pStyle w:val="Contenido"/>
        <w:jc w:val="both"/>
      </w:pPr>
    </w:p>
    <w:p w14:paraId="7B1349AD" w14:textId="77777777" w:rsidR="00471CB7" w:rsidRDefault="00471CB7" w:rsidP="00471CB7">
      <w:pPr>
        <w:pStyle w:val="Contenido"/>
        <w:jc w:val="both"/>
      </w:pPr>
    </w:p>
    <w:p w14:paraId="12621164" w14:textId="77777777" w:rsidR="00471CB7" w:rsidRDefault="00471CB7" w:rsidP="00471CB7">
      <w:pPr>
        <w:pStyle w:val="Contenido"/>
        <w:jc w:val="both"/>
      </w:pPr>
    </w:p>
    <w:p w14:paraId="15C07100" w14:textId="77777777" w:rsidR="00471CB7" w:rsidRDefault="00471CB7" w:rsidP="00471CB7">
      <w:pPr>
        <w:pStyle w:val="Contenido"/>
        <w:jc w:val="both"/>
      </w:pPr>
    </w:p>
    <w:p w14:paraId="4A495DAB" w14:textId="7CE3DCF7" w:rsidR="00471CB7" w:rsidRDefault="00471CB7" w:rsidP="00471CB7">
      <w:pPr>
        <w:pStyle w:val="Ttulo1"/>
        <w:jc w:val="center"/>
      </w:pPr>
      <w:r>
        <w:lastRenderedPageBreak/>
        <w:t>Resumen ejecutivo</w:t>
      </w:r>
    </w:p>
    <w:p w14:paraId="4250544D" w14:textId="77777777" w:rsidR="00471CB7" w:rsidRDefault="00471CB7" w:rsidP="00471CB7">
      <w:pPr>
        <w:pStyle w:val="Contenido"/>
      </w:pPr>
    </w:p>
    <w:p w14:paraId="53FF22B5" w14:textId="59AE1D87" w:rsidR="00471CB7" w:rsidRDefault="00471CB7" w:rsidP="00471CB7">
      <w:pPr>
        <w:pStyle w:val="Contenido"/>
      </w:pPr>
      <w:proofErr w:type="spellStart"/>
      <w:r w:rsidRPr="00471CB7">
        <w:t>ChemLab</w:t>
      </w:r>
      <w:proofErr w:type="spellEnd"/>
      <w:r w:rsidRPr="00471CB7">
        <w:t xml:space="preserve"> – 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w:t>
      </w:r>
      <w:r>
        <w:t xml:space="preserve">y soluciones </w:t>
      </w:r>
      <w:r w:rsidRPr="00471CB7">
        <w:t>químicos de una manera interactiva y visualmente atractiva.</w:t>
      </w:r>
    </w:p>
    <w:p w14:paraId="79D53B6A" w14:textId="77777777" w:rsidR="00471CB7" w:rsidRDefault="00471CB7" w:rsidP="00471CB7">
      <w:pPr>
        <w:pStyle w:val="Contenido"/>
      </w:pPr>
    </w:p>
    <w:p w14:paraId="2D7938EE" w14:textId="720F15DE" w:rsidR="00471CB7" w:rsidRDefault="00471CB7" w:rsidP="00A16FBA">
      <w:pPr>
        <w:pStyle w:val="Contenido"/>
        <w:numPr>
          <w:ilvl w:val="0"/>
          <w:numId w:val="9"/>
        </w:numPr>
        <w:rPr>
          <w:lang w:val="es-CL"/>
        </w:rPr>
      </w:pPr>
      <w:r w:rsidRPr="00471CB7">
        <w:rPr>
          <w:b/>
          <w:bCs/>
          <w:lang w:val="es-CL"/>
        </w:rPr>
        <w:t>Objetivos del Proyecto</w:t>
      </w:r>
      <w:r w:rsidR="00A16FBA" w:rsidRPr="00A16FBA">
        <w:rPr>
          <w:b/>
          <w:bCs/>
          <w:lang w:val="es-CL"/>
        </w:rPr>
        <w:t>:</w:t>
      </w:r>
    </w:p>
    <w:p w14:paraId="420BC4F9" w14:textId="77777777" w:rsidR="00A16FBA" w:rsidRPr="00471CB7" w:rsidRDefault="00A16FBA" w:rsidP="00471CB7">
      <w:pPr>
        <w:pStyle w:val="Contenido"/>
        <w:rPr>
          <w:lang w:val="es-CL"/>
        </w:rPr>
      </w:pPr>
    </w:p>
    <w:p w14:paraId="1E89D7CE" w14:textId="77777777" w:rsidR="00471CB7" w:rsidRPr="00471CB7" w:rsidRDefault="00471CB7" w:rsidP="00A16FBA">
      <w:pPr>
        <w:pStyle w:val="Contenido"/>
        <w:numPr>
          <w:ilvl w:val="0"/>
          <w:numId w:val="4"/>
        </w:numPr>
        <w:jc w:val="both"/>
        <w:rPr>
          <w:lang w:val="es-CL"/>
        </w:rPr>
      </w:pPr>
      <w:r w:rsidRPr="00471CB7">
        <w:rPr>
          <w:lang w:val="es-CL"/>
        </w:rPr>
        <w:t xml:space="preserve">Educación Interactiva: Proveer una herramienta educativa innovadora que facilite el aprendizaje de la química a través de la realidad aumentada. </w:t>
      </w:r>
    </w:p>
    <w:p w14:paraId="2928CF68" w14:textId="77777777" w:rsidR="00471CB7" w:rsidRPr="00471CB7" w:rsidRDefault="00471CB7" w:rsidP="00A16FBA">
      <w:pPr>
        <w:pStyle w:val="Contenido"/>
        <w:numPr>
          <w:ilvl w:val="0"/>
          <w:numId w:val="4"/>
        </w:numPr>
        <w:jc w:val="both"/>
        <w:rPr>
          <w:lang w:val="es-CL"/>
        </w:rPr>
      </w:pPr>
      <w:r w:rsidRPr="00471CB7">
        <w:rPr>
          <w:lang w:val="es-CL"/>
        </w:rPr>
        <w:t xml:space="preserve">Inmersión y </w:t>
      </w:r>
      <w:proofErr w:type="spellStart"/>
      <w:r w:rsidRPr="00471CB7">
        <w:rPr>
          <w:lang w:val="es-CL"/>
        </w:rPr>
        <w:t>Engagement</w:t>
      </w:r>
      <w:proofErr w:type="spellEnd"/>
      <w:r w:rsidRPr="00471CB7">
        <w:rPr>
          <w:lang w:val="es-CL"/>
        </w:rPr>
        <w:t xml:space="preserve">: Aumentar la participación y el interés de los estudiantes en la química mediante una experiencia de aprendizaje inmersiva. </w:t>
      </w:r>
    </w:p>
    <w:p w14:paraId="0C8EE4F1" w14:textId="30F13D84" w:rsidR="00471CB7" w:rsidRPr="00471CB7" w:rsidRDefault="00471CB7" w:rsidP="00A16FBA">
      <w:pPr>
        <w:pStyle w:val="Contenido"/>
        <w:numPr>
          <w:ilvl w:val="0"/>
          <w:numId w:val="4"/>
        </w:numPr>
        <w:jc w:val="both"/>
        <w:rPr>
          <w:lang w:val="es-CL"/>
        </w:rPr>
      </w:pPr>
      <w:r w:rsidRPr="00471CB7">
        <w:rPr>
          <w:lang w:val="es-CL"/>
        </w:rPr>
        <w:t xml:space="preserve">Validación y </w:t>
      </w:r>
      <w:proofErr w:type="spellStart"/>
      <w:r w:rsidRPr="00471CB7">
        <w:rPr>
          <w:lang w:val="es-CL"/>
        </w:rPr>
        <w:t>Feedback</w:t>
      </w:r>
      <w:proofErr w:type="spellEnd"/>
      <w:r w:rsidRPr="00471CB7">
        <w:rPr>
          <w:lang w:val="es-CL"/>
        </w:rPr>
        <w:t xml:space="preserve">: Proveer validación instantánea y </w:t>
      </w:r>
      <w:proofErr w:type="spellStart"/>
      <w:r w:rsidRPr="00471CB7">
        <w:rPr>
          <w:lang w:val="es-CL"/>
        </w:rPr>
        <w:t>feedback</w:t>
      </w:r>
      <w:proofErr w:type="spellEnd"/>
      <w:r w:rsidRPr="00471CB7">
        <w:rPr>
          <w:lang w:val="es-CL"/>
        </w:rPr>
        <w:t xml:space="preserve"> constructivo para mejorar el proceso de aprendizaje. </w:t>
      </w:r>
    </w:p>
    <w:p w14:paraId="60F1AA6B" w14:textId="77777777" w:rsidR="00471CB7" w:rsidRPr="00471CB7" w:rsidRDefault="00471CB7" w:rsidP="00A16FBA">
      <w:pPr>
        <w:pStyle w:val="Contenido"/>
        <w:numPr>
          <w:ilvl w:val="0"/>
          <w:numId w:val="4"/>
        </w:numPr>
        <w:jc w:val="both"/>
        <w:rPr>
          <w:lang w:val="es-CL"/>
        </w:rPr>
      </w:pPr>
      <w:r w:rsidRPr="00471CB7">
        <w:rPr>
          <w:lang w:val="es-CL"/>
        </w:rPr>
        <w:t xml:space="preserve">Entorno seguro y controlado: los jugadores pueden experimentar con elementos químicos sin riesgos de lesiones o exposición a sustancias peligrosas. </w:t>
      </w:r>
    </w:p>
    <w:p w14:paraId="3223C5E8" w14:textId="77777777" w:rsidR="00471CB7" w:rsidRPr="00471CB7" w:rsidRDefault="00471CB7" w:rsidP="00A16FBA">
      <w:pPr>
        <w:pStyle w:val="Contenido"/>
        <w:numPr>
          <w:ilvl w:val="0"/>
          <w:numId w:val="4"/>
        </w:numPr>
        <w:jc w:val="both"/>
        <w:rPr>
          <w:lang w:val="es-CL"/>
        </w:rPr>
      </w:pPr>
      <w:r w:rsidRPr="00471CB7">
        <w:rPr>
          <w:lang w:val="es-CL"/>
        </w:rPr>
        <w:t xml:space="preserve">Creatividad y experimentación: los jugadores pueden experimentar libremente con elementos químicos y equipos para crear compuestos y solucionar problemas científicos. </w:t>
      </w:r>
    </w:p>
    <w:p w14:paraId="4A0E7B56" w14:textId="77777777" w:rsidR="00471CB7" w:rsidRPr="00471CB7" w:rsidRDefault="00471CB7" w:rsidP="00A16FBA">
      <w:pPr>
        <w:pStyle w:val="Contenido"/>
        <w:numPr>
          <w:ilvl w:val="0"/>
          <w:numId w:val="4"/>
        </w:numPr>
        <w:jc w:val="both"/>
        <w:rPr>
          <w:lang w:val="es-CL"/>
        </w:rPr>
      </w:pPr>
      <w:r w:rsidRPr="00471CB7">
        <w:rPr>
          <w:lang w:val="es-CL"/>
        </w:rPr>
        <w:t xml:space="preserve">Aprendizaje autónomo: los jugadores pueden explorar el laboratorio de química y experimentar por su cuenta para aprender sobre la química y sus aplicaciones. </w:t>
      </w:r>
    </w:p>
    <w:p w14:paraId="56ACB3CC" w14:textId="77777777" w:rsidR="00A16FBA" w:rsidRDefault="00A16FBA" w:rsidP="00A16FBA">
      <w:pPr>
        <w:pStyle w:val="Contenido"/>
        <w:rPr>
          <w:lang w:val="es-CL"/>
        </w:rPr>
      </w:pPr>
    </w:p>
    <w:p w14:paraId="0284C7A7" w14:textId="7C1FD2DC" w:rsidR="00A16FBA" w:rsidRPr="00A16FBA" w:rsidRDefault="00A16FBA" w:rsidP="00A16FBA">
      <w:pPr>
        <w:pStyle w:val="Contenido"/>
        <w:numPr>
          <w:ilvl w:val="0"/>
          <w:numId w:val="9"/>
        </w:numPr>
        <w:rPr>
          <w:lang w:val="es-CL"/>
        </w:rPr>
      </w:pPr>
      <w:r w:rsidRPr="00A16FBA">
        <w:rPr>
          <w:b/>
          <w:bCs/>
          <w:lang w:val="es-CL"/>
        </w:rPr>
        <w:t>Mecánicas del Juego</w:t>
      </w:r>
      <w:r>
        <w:rPr>
          <w:lang w:val="es-CL"/>
        </w:rPr>
        <w:t>:</w:t>
      </w:r>
    </w:p>
    <w:p w14:paraId="64603FFB" w14:textId="37738CCF" w:rsidR="00A16FBA" w:rsidRPr="00A16FBA" w:rsidRDefault="00A16FBA" w:rsidP="00A16FBA">
      <w:pPr>
        <w:pStyle w:val="Contenido"/>
      </w:pPr>
    </w:p>
    <w:p w14:paraId="5DA4F5DC" w14:textId="124EFC70" w:rsidR="00A16FBA" w:rsidRPr="00A16FBA" w:rsidRDefault="00A16FBA" w:rsidP="00A16FBA">
      <w:pPr>
        <w:pStyle w:val="Contenido"/>
        <w:numPr>
          <w:ilvl w:val="0"/>
          <w:numId w:val="7"/>
        </w:numPr>
        <w:jc w:val="both"/>
      </w:pPr>
      <w:r w:rsidRPr="00A16FBA">
        <w:t>Escaneo de QR: Los jugadores utilizarán sus dispositivos móviles para escanear códigos QR en naipes o en objetos geométricos.</w:t>
      </w:r>
    </w:p>
    <w:p w14:paraId="66DA9F3A" w14:textId="3DC28FED" w:rsidR="00A16FBA" w:rsidRPr="00A16FBA" w:rsidRDefault="00A16FBA" w:rsidP="00A16FBA">
      <w:pPr>
        <w:pStyle w:val="Contenido"/>
        <w:numPr>
          <w:ilvl w:val="0"/>
          <w:numId w:val="7"/>
        </w:numPr>
        <w:jc w:val="both"/>
      </w:pPr>
      <w:r w:rsidRPr="00A16FBA">
        <w:t>Realidad Aumentada: La aplicación mostrará enlaces químicos en 3D sobre la superficie donde se presentan los naipes u objetos.</w:t>
      </w:r>
    </w:p>
    <w:p w14:paraId="55E4FF0B" w14:textId="16B23329" w:rsidR="00471CB7" w:rsidRDefault="00A16FBA" w:rsidP="00A16FBA">
      <w:pPr>
        <w:pStyle w:val="Contenido"/>
        <w:numPr>
          <w:ilvl w:val="0"/>
          <w:numId w:val="7"/>
        </w:numPr>
        <w:jc w:val="both"/>
      </w:pPr>
      <w:r w:rsidRPr="00A16FBA">
        <w:t xml:space="preserve">Validación y </w:t>
      </w:r>
      <w:proofErr w:type="spellStart"/>
      <w:r w:rsidRPr="00A16FBA">
        <w:t>Feedback</w:t>
      </w:r>
      <w:proofErr w:type="spellEnd"/>
      <w:r w:rsidRPr="00A16FBA">
        <w:t>: La aplicación validará si el enlace</w:t>
      </w:r>
      <w:r>
        <w:t xml:space="preserve"> y solución</w:t>
      </w:r>
      <w:r w:rsidRPr="00A16FBA">
        <w:t xml:space="preserve"> químic</w:t>
      </w:r>
      <w:r>
        <w:t>a</w:t>
      </w:r>
      <w:r w:rsidRPr="00A16FBA">
        <w:t xml:space="preserve"> es correcto y proporcionará </w:t>
      </w:r>
      <w:proofErr w:type="spellStart"/>
      <w:r w:rsidRPr="00A16FBA">
        <w:t>feedback</w:t>
      </w:r>
      <w:proofErr w:type="spellEnd"/>
      <w:r w:rsidRPr="00A16FBA">
        <w:t xml:space="preserve"> constructivo si hay errores, dando pistas, pero no la solución completa.</w:t>
      </w:r>
    </w:p>
    <w:p w14:paraId="2C5AE843" w14:textId="77777777" w:rsidR="00A16FBA" w:rsidRDefault="00A16FBA" w:rsidP="00A16FBA">
      <w:pPr>
        <w:pStyle w:val="Contenido"/>
        <w:ind w:left="720"/>
      </w:pPr>
    </w:p>
    <w:p w14:paraId="30D6B834" w14:textId="648C4CAC" w:rsidR="00A16FBA" w:rsidRPr="00A16FBA" w:rsidRDefault="00A16FBA" w:rsidP="00A16FBA">
      <w:pPr>
        <w:pStyle w:val="Contenido"/>
        <w:numPr>
          <w:ilvl w:val="0"/>
          <w:numId w:val="9"/>
        </w:numPr>
        <w:rPr>
          <w:lang w:val="es-CL"/>
        </w:rPr>
      </w:pPr>
      <w:r w:rsidRPr="00A16FBA">
        <w:rPr>
          <w:b/>
          <w:bCs/>
          <w:lang w:val="es-CL"/>
        </w:rPr>
        <w:lastRenderedPageBreak/>
        <w:t>Tecnología Utilizada</w:t>
      </w:r>
      <w:r w:rsidRPr="00A16FBA">
        <w:rPr>
          <w:b/>
          <w:bCs/>
          <w:lang w:val="es-CL"/>
        </w:rPr>
        <w:t>:</w:t>
      </w:r>
    </w:p>
    <w:p w14:paraId="5006899D" w14:textId="77777777" w:rsidR="00A16FBA" w:rsidRDefault="00A16FBA" w:rsidP="00A16FBA">
      <w:pPr>
        <w:pStyle w:val="Contenido"/>
        <w:ind w:left="720"/>
        <w:rPr>
          <w:lang w:val="es-CL"/>
        </w:rPr>
      </w:pPr>
    </w:p>
    <w:p w14:paraId="41D0AAB0" w14:textId="77777777" w:rsidR="00A16FBA" w:rsidRDefault="00A16FBA" w:rsidP="00A16FBA">
      <w:pPr>
        <w:pStyle w:val="Contenido"/>
        <w:numPr>
          <w:ilvl w:val="0"/>
          <w:numId w:val="11"/>
        </w:numPr>
      </w:pPr>
      <w:r>
        <w:t xml:space="preserve">Motor de Juego: Unity. </w:t>
      </w:r>
    </w:p>
    <w:p w14:paraId="7D30F87A" w14:textId="77777777" w:rsidR="00A16FBA" w:rsidRDefault="00A16FBA" w:rsidP="00A16FBA">
      <w:pPr>
        <w:pStyle w:val="Contenido"/>
        <w:numPr>
          <w:ilvl w:val="0"/>
          <w:numId w:val="11"/>
        </w:numPr>
      </w:pPr>
      <w:r>
        <w:t xml:space="preserve">Plataformas: Móviles (iOS y Android). </w:t>
      </w:r>
    </w:p>
    <w:p w14:paraId="5AB958A7" w14:textId="77777777" w:rsidR="00A16FBA" w:rsidRDefault="00A16FBA" w:rsidP="00A16FBA">
      <w:pPr>
        <w:pStyle w:val="Contenido"/>
        <w:numPr>
          <w:ilvl w:val="0"/>
          <w:numId w:val="11"/>
        </w:numPr>
      </w:pPr>
      <w:r>
        <w:t xml:space="preserve">Tecnología de Realidad Aumentada: </w:t>
      </w:r>
      <w:proofErr w:type="spellStart"/>
      <w:r>
        <w:t>Vuforia</w:t>
      </w:r>
      <w:proofErr w:type="spellEnd"/>
      <w:r>
        <w:t xml:space="preserve"> </w:t>
      </w:r>
      <w:proofErr w:type="spellStart"/>
      <w:r>
        <w:t>Engine</w:t>
      </w:r>
      <w:proofErr w:type="spellEnd"/>
      <w:r>
        <w:t xml:space="preserve">. </w:t>
      </w:r>
    </w:p>
    <w:p w14:paraId="6E6CEA97" w14:textId="77777777" w:rsidR="00A16FBA" w:rsidRPr="00A16FBA" w:rsidRDefault="00A16FBA" w:rsidP="00A16FBA">
      <w:pPr>
        <w:pStyle w:val="Contenido"/>
        <w:ind w:left="1440"/>
        <w:rPr>
          <w:lang w:val="es-CL"/>
        </w:rPr>
      </w:pPr>
    </w:p>
    <w:p w14:paraId="5E74EE72" w14:textId="25DA30F7" w:rsidR="00A16FBA" w:rsidRPr="00A16FBA" w:rsidRDefault="00A16FBA" w:rsidP="00A16FBA">
      <w:pPr>
        <w:pStyle w:val="Contenido"/>
        <w:numPr>
          <w:ilvl w:val="0"/>
          <w:numId w:val="9"/>
        </w:numPr>
      </w:pPr>
      <w:r w:rsidRPr="00A16FBA">
        <w:rPr>
          <w:b/>
          <w:lang w:val="es-CL"/>
        </w:rPr>
        <w:t>Desarrollo y Planificación</w:t>
      </w:r>
      <w:r>
        <w:rPr>
          <w:b/>
          <w:lang w:val="es-CL"/>
        </w:rPr>
        <w:t>:</w:t>
      </w:r>
    </w:p>
    <w:p w14:paraId="370235B7" w14:textId="77777777" w:rsidR="00A16FBA" w:rsidRPr="00A16FBA" w:rsidRDefault="00A16FBA" w:rsidP="00A16FBA">
      <w:pPr>
        <w:pStyle w:val="Contenido"/>
        <w:ind w:left="720"/>
      </w:pPr>
    </w:p>
    <w:p w14:paraId="7FACF820" w14:textId="77777777" w:rsidR="00A16FBA" w:rsidRPr="00A16FBA" w:rsidRDefault="00A16FBA" w:rsidP="00A16FBA">
      <w:pPr>
        <w:pStyle w:val="Contenido"/>
        <w:numPr>
          <w:ilvl w:val="0"/>
          <w:numId w:val="13"/>
        </w:numPr>
        <w:rPr>
          <w:lang w:val="es-CL"/>
        </w:rPr>
      </w:pPr>
      <w:r w:rsidRPr="00A16FBA">
        <w:rPr>
          <w:lang w:val="es-CL"/>
        </w:rPr>
        <w:t xml:space="preserve">Fases del Proyecto </w:t>
      </w:r>
    </w:p>
    <w:p w14:paraId="29B7E720" w14:textId="6538A6A0" w:rsidR="00A16FBA" w:rsidRPr="00A16FBA" w:rsidRDefault="00A16FBA" w:rsidP="00A16FBA">
      <w:pPr>
        <w:pStyle w:val="Contenido"/>
        <w:numPr>
          <w:ilvl w:val="0"/>
          <w:numId w:val="13"/>
        </w:numPr>
        <w:rPr>
          <w:lang w:val="es-CL"/>
        </w:rPr>
      </w:pPr>
      <w:r w:rsidRPr="00A16FBA">
        <w:rPr>
          <w:lang w:val="es-CL"/>
        </w:rPr>
        <w:t>Investigación y Planeación</w:t>
      </w:r>
      <w:r>
        <w:rPr>
          <w:lang w:val="es-CL"/>
        </w:rPr>
        <w:t>.</w:t>
      </w:r>
    </w:p>
    <w:p w14:paraId="0F2A8813" w14:textId="77777777" w:rsidR="00A16FBA" w:rsidRPr="00A16FBA" w:rsidRDefault="00A16FBA" w:rsidP="00A16FBA">
      <w:pPr>
        <w:pStyle w:val="Contenido"/>
        <w:numPr>
          <w:ilvl w:val="0"/>
          <w:numId w:val="13"/>
        </w:numPr>
        <w:rPr>
          <w:lang w:val="es-CL"/>
        </w:rPr>
      </w:pPr>
      <w:r w:rsidRPr="00A16FBA">
        <w:rPr>
          <w:lang w:val="es-CL"/>
        </w:rPr>
        <w:t xml:space="preserve">Definición de requisitos. </w:t>
      </w:r>
    </w:p>
    <w:p w14:paraId="6DB30562" w14:textId="77777777" w:rsidR="00A16FBA" w:rsidRPr="00A16FBA" w:rsidRDefault="00A16FBA" w:rsidP="00A16FBA">
      <w:pPr>
        <w:pStyle w:val="Contenido"/>
        <w:numPr>
          <w:ilvl w:val="0"/>
          <w:numId w:val="13"/>
        </w:numPr>
        <w:rPr>
          <w:lang w:val="es-CL"/>
        </w:rPr>
      </w:pPr>
      <w:r w:rsidRPr="00A16FBA">
        <w:rPr>
          <w:lang w:val="es-CL"/>
        </w:rPr>
        <w:t xml:space="preserve">Investigación sobre tecnologías de realidad aumentada y su integración en Unity. </w:t>
      </w:r>
    </w:p>
    <w:p w14:paraId="07E2818F" w14:textId="79354715" w:rsidR="00A16FBA" w:rsidRPr="00A16FBA" w:rsidRDefault="00A16FBA" w:rsidP="00A16FBA">
      <w:pPr>
        <w:pStyle w:val="Contenido"/>
        <w:numPr>
          <w:ilvl w:val="0"/>
          <w:numId w:val="13"/>
        </w:numPr>
        <w:rPr>
          <w:lang w:val="es-CL"/>
        </w:rPr>
      </w:pPr>
      <w:r w:rsidRPr="00A16FBA">
        <w:rPr>
          <w:lang w:val="es-CL"/>
        </w:rPr>
        <w:t>Desarrollo Inicial</w:t>
      </w:r>
      <w:r>
        <w:rPr>
          <w:lang w:val="es-CL"/>
        </w:rPr>
        <w:t>.</w:t>
      </w:r>
    </w:p>
    <w:p w14:paraId="1790EF4B" w14:textId="77777777" w:rsidR="00A16FBA" w:rsidRPr="00A16FBA" w:rsidRDefault="00A16FBA" w:rsidP="00A16FBA">
      <w:pPr>
        <w:pStyle w:val="Contenido"/>
        <w:numPr>
          <w:ilvl w:val="0"/>
          <w:numId w:val="13"/>
        </w:numPr>
        <w:rPr>
          <w:lang w:val="es-CL"/>
        </w:rPr>
      </w:pPr>
      <w:r w:rsidRPr="00A16FBA">
        <w:rPr>
          <w:lang w:val="es-CL"/>
        </w:rPr>
        <w:t xml:space="preserve">Creación de prototipos. </w:t>
      </w:r>
    </w:p>
    <w:p w14:paraId="2E38C765" w14:textId="77777777" w:rsidR="00A16FBA" w:rsidRPr="00A16FBA" w:rsidRDefault="00A16FBA" w:rsidP="00A16FBA">
      <w:pPr>
        <w:pStyle w:val="Contenido"/>
        <w:numPr>
          <w:ilvl w:val="0"/>
          <w:numId w:val="13"/>
        </w:numPr>
        <w:rPr>
          <w:lang w:val="es-CL"/>
        </w:rPr>
      </w:pPr>
      <w:r w:rsidRPr="00A16FBA">
        <w:rPr>
          <w:lang w:val="es-CL"/>
        </w:rPr>
        <w:t xml:space="preserve">Desarrollo de la mecánica de escaneo de QR y representación en AR. </w:t>
      </w:r>
    </w:p>
    <w:p w14:paraId="53463B8B" w14:textId="77777777" w:rsidR="00A16FBA" w:rsidRPr="00A16FBA" w:rsidRDefault="00A16FBA" w:rsidP="00A16FBA">
      <w:pPr>
        <w:pStyle w:val="Contenido"/>
        <w:numPr>
          <w:ilvl w:val="0"/>
          <w:numId w:val="13"/>
        </w:numPr>
        <w:rPr>
          <w:lang w:val="es-CL"/>
        </w:rPr>
      </w:pPr>
      <w:r w:rsidRPr="00A16FBA">
        <w:rPr>
          <w:lang w:val="es-CL"/>
        </w:rPr>
        <w:t xml:space="preserve">Desarrollo del Juego: </w:t>
      </w:r>
    </w:p>
    <w:p w14:paraId="486712C5" w14:textId="77777777" w:rsidR="00A16FBA" w:rsidRPr="00A16FBA" w:rsidRDefault="00A16FBA" w:rsidP="00A16FBA">
      <w:pPr>
        <w:pStyle w:val="Contenido"/>
        <w:numPr>
          <w:ilvl w:val="0"/>
          <w:numId w:val="13"/>
        </w:numPr>
        <w:rPr>
          <w:lang w:val="es-CL"/>
        </w:rPr>
      </w:pPr>
      <w:r w:rsidRPr="00A16FBA">
        <w:rPr>
          <w:lang w:val="es-CL"/>
        </w:rPr>
        <w:t xml:space="preserve">Implementación de niveles y mecánicas del juego. </w:t>
      </w:r>
    </w:p>
    <w:p w14:paraId="3547F026" w14:textId="77777777" w:rsidR="00A16FBA" w:rsidRPr="00A16FBA" w:rsidRDefault="00A16FBA" w:rsidP="00A16FBA">
      <w:pPr>
        <w:pStyle w:val="Contenido"/>
        <w:numPr>
          <w:ilvl w:val="0"/>
          <w:numId w:val="13"/>
        </w:numPr>
        <w:rPr>
          <w:lang w:val="es-CL"/>
        </w:rPr>
      </w:pPr>
      <w:r w:rsidRPr="00A16FBA">
        <w:rPr>
          <w:lang w:val="es-CL"/>
        </w:rPr>
        <w:t xml:space="preserve">Integración de </w:t>
      </w:r>
      <w:proofErr w:type="spellStart"/>
      <w:r w:rsidRPr="00A16FBA">
        <w:rPr>
          <w:lang w:val="es-CL"/>
        </w:rPr>
        <w:t>feedback</w:t>
      </w:r>
      <w:proofErr w:type="spellEnd"/>
      <w:r w:rsidRPr="00A16FBA">
        <w:rPr>
          <w:lang w:val="es-CL"/>
        </w:rPr>
        <w:t xml:space="preserve"> y validación. </w:t>
      </w:r>
    </w:p>
    <w:p w14:paraId="23D4C0D1" w14:textId="77777777" w:rsidR="00A16FBA" w:rsidRPr="00A16FBA" w:rsidRDefault="00A16FBA" w:rsidP="00A16FBA">
      <w:pPr>
        <w:pStyle w:val="Contenido"/>
        <w:numPr>
          <w:ilvl w:val="0"/>
          <w:numId w:val="13"/>
        </w:numPr>
        <w:rPr>
          <w:lang w:val="es-CL"/>
        </w:rPr>
      </w:pPr>
      <w:r w:rsidRPr="00A16FBA">
        <w:rPr>
          <w:lang w:val="es-CL"/>
        </w:rPr>
        <w:t xml:space="preserve">Pruebas y Optimización: </w:t>
      </w:r>
    </w:p>
    <w:p w14:paraId="33F5D1B1" w14:textId="77777777" w:rsidR="00A16FBA" w:rsidRPr="00A16FBA" w:rsidRDefault="00A16FBA" w:rsidP="00A16FBA">
      <w:pPr>
        <w:pStyle w:val="Contenido"/>
        <w:numPr>
          <w:ilvl w:val="0"/>
          <w:numId w:val="13"/>
        </w:numPr>
        <w:rPr>
          <w:lang w:val="es-CL"/>
        </w:rPr>
      </w:pPr>
      <w:r w:rsidRPr="00A16FBA">
        <w:rPr>
          <w:lang w:val="es-CL"/>
        </w:rPr>
        <w:t xml:space="preserve">Pruebas de usabilidad y funcionalidad. </w:t>
      </w:r>
    </w:p>
    <w:p w14:paraId="787A3CE1" w14:textId="77777777" w:rsidR="00A16FBA" w:rsidRPr="00A16FBA" w:rsidRDefault="00A16FBA" w:rsidP="00A16FBA">
      <w:pPr>
        <w:pStyle w:val="Contenido"/>
        <w:numPr>
          <w:ilvl w:val="0"/>
          <w:numId w:val="13"/>
        </w:numPr>
        <w:rPr>
          <w:lang w:val="es-CL"/>
        </w:rPr>
      </w:pPr>
      <w:r w:rsidRPr="00A16FBA">
        <w:rPr>
          <w:lang w:val="es-CL"/>
        </w:rPr>
        <w:t xml:space="preserve">Optimización para diferentes dispositivos móviles. </w:t>
      </w:r>
    </w:p>
    <w:p w14:paraId="047E6BD1" w14:textId="77777777" w:rsidR="00A16FBA" w:rsidRPr="00A16FBA" w:rsidRDefault="00A16FBA" w:rsidP="00A16FBA">
      <w:pPr>
        <w:pStyle w:val="Contenido"/>
        <w:numPr>
          <w:ilvl w:val="0"/>
          <w:numId w:val="13"/>
        </w:numPr>
        <w:rPr>
          <w:lang w:val="es-CL"/>
        </w:rPr>
      </w:pPr>
      <w:r w:rsidRPr="00A16FBA">
        <w:rPr>
          <w:lang w:val="es-CL"/>
        </w:rPr>
        <w:t xml:space="preserve">Lanzamiento y Marketing: </w:t>
      </w:r>
    </w:p>
    <w:p w14:paraId="00FAEFF2" w14:textId="77777777" w:rsidR="00A16FBA" w:rsidRPr="00A16FBA" w:rsidRDefault="00A16FBA" w:rsidP="00A16FBA">
      <w:pPr>
        <w:pStyle w:val="Contenido"/>
        <w:numPr>
          <w:ilvl w:val="0"/>
          <w:numId w:val="13"/>
        </w:numPr>
        <w:rPr>
          <w:lang w:val="es-CL"/>
        </w:rPr>
      </w:pPr>
      <w:r w:rsidRPr="00A16FBA">
        <w:rPr>
          <w:lang w:val="es-CL"/>
        </w:rPr>
        <w:t xml:space="preserve">Estrategia de lanzamiento. </w:t>
      </w:r>
    </w:p>
    <w:p w14:paraId="35D3C12D" w14:textId="77777777" w:rsidR="00A16FBA" w:rsidRDefault="00A16FBA" w:rsidP="00A16FBA">
      <w:pPr>
        <w:pStyle w:val="Contenido"/>
        <w:numPr>
          <w:ilvl w:val="0"/>
          <w:numId w:val="13"/>
        </w:numPr>
        <w:rPr>
          <w:lang w:val="es-CL"/>
        </w:rPr>
      </w:pPr>
      <w:r w:rsidRPr="00A16FBA">
        <w:rPr>
          <w:lang w:val="es-CL"/>
        </w:rPr>
        <w:t xml:space="preserve">Promoción en plataformas educativas y tecnológicas. </w:t>
      </w:r>
    </w:p>
    <w:p w14:paraId="4F29A8BA" w14:textId="77777777" w:rsidR="00A16FBA" w:rsidRDefault="00A16FBA" w:rsidP="00A16FBA">
      <w:pPr>
        <w:pStyle w:val="Contenido"/>
        <w:ind w:left="360"/>
        <w:rPr>
          <w:lang w:val="es-CL"/>
        </w:rPr>
      </w:pPr>
    </w:p>
    <w:p w14:paraId="4814688B" w14:textId="77777777" w:rsidR="00A16FBA" w:rsidRDefault="00A16FBA" w:rsidP="00A16FBA">
      <w:pPr>
        <w:pStyle w:val="Contenido"/>
        <w:ind w:left="360"/>
        <w:rPr>
          <w:lang w:val="es-CL"/>
        </w:rPr>
      </w:pPr>
    </w:p>
    <w:p w14:paraId="39F71062" w14:textId="77777777" w:rsidR="00A16FBA" w:rsidRDefault="00A16FBA" w:rsidP="00A16FBA">
      <w:pPr>
        <w:pStyle w:val="Contenido"/>
        <w:ind w:left="360"/>
        <w:rPr>
          <w:lang w:val="es-CL"/>
        </w:rPr>
      </w:pPr>
    </w:p>
    <w:p w14:paraId="6603616B" w14:textId="77777777" w:rsidR="00A16FBA" w:rsidRDefault="00A16FBA" w:rsidP="00A16FBA">
      <w:pPr>
        <w:pStyle w:val="Contenido"/>
        <w:ind w:left="360"/>
        <w:rPr>
          <w:lang w:val="es-CL"/>
        </w:rPr>
      </w:pPr>
    </w:p>
    <w:p w14:paraId="352B72A4" w14:textId="77777777" w:rsidR="00A16FBA" w:rsidRDefault="00A16FBA" w:rsidP="00A16FBA">
      <w:pPr>
        <w:pStyle w:val="Contenido"/>
        <w:ind w:left="360"/>
        <w:rPr>
          <w:lang w:val="es-CL"/>
        </w:rPr>
      </w:pPr>
    </w:p>
    <w:p w14:paraId="676EC6ED" w14:textId="77777777" w:rsidR="00A16FBA" w:rsidRDefault="00A16FBA" w:rsidP="00A16FBA">
      <w:pPr>
        <w:pStyle w:val="Contenido"/>
        <w:ind w:left="360"/>
        <w:rPr>
          <w:lang w:val="es-CL"/>
        </w:rPr>
      </w:pPr>
    </w:p>
    <w:p w14:paraId="669A6F9A" w14:textId="77777777" w:rsidR="00A16FBA" w:rsidRDefault="00A16FBA" w:rsidP="00A16FBA">
      <w:pPr>
        <w:pStyle w:val="Contenido"/>
        <w:ind w:left="360"/>
        <w:rPr>
          <w:lang w:val="es-CL"/>
        </w:rPr>
      </w:pPr>
    </w:p>
    <w:p w14:paraId="32187F7E" w14:textId="77777777" w:rsidR="00A16FBA" w:rsidRDefault="00A16FBA" w:rsidP="00A16FBA">
      <w:pPr>
        <w:pStyle w:val="Contenido"/>
        <w:ind w:left="360"/>
        <w:rPr>
          <w:lang w:val="es-CL"/>
        </w:rPr>
      </w:pPr>
    </w:p>
    <w:p w14:paraId="55B4327E" w14:textId="77777777" w:rsidR="00A16FBA" w:rsidRDefault="00A16FBA" w:rsidP="00A16FBA">
      <w:pPr>
        <w:pStyle w:val="Contenido"/>
        <w:ind w:left="360"/>
        <w:rPr>
          <w:lang w:val="es-CL"/>
        </w:rPr>
      </w:pPr>
    </w:p>
    <w:p w14:paraId="4F452D83" w14:textId="77777777" w:rsidR="00A16FBA" w:rsidRDefault="00A16FBA" w:rsidP="00A16FBA">
      <w:pPr>
        <w:pStyle w:val="Contenido"/>
        <w:ind w:left="360"/>
        <w:rPr>
          <w:lang w:val="es-CL"/>
        </w:rPr>
      </w:pPr>
    </w:p>
    <w:p w14:paraId="2DFCABDF" w14:textId="77777777" w:rsidR="00A16FBA" w:rsidRDefault="00A16FBA" w:rsidP="00A16FBA">
      <w:pPr>
        <w:pStyle w:val="Contenido"/>
        <w:ind w:left="360"/>
        <w:rPr>
          <w:lang w:val="es-CL"/>
        </w:rPr>
      </w:pPr>
    </w:p>
    <w:p w14:paraId="1187CCF6" w14:textId="77777777" w:rsidR="00A16FBA" w:rsidRDefault="00A16FBA" w:rsidP="00A16FBA">
      <w:pPr>
        <w:pStyle w:val="Contenido"/>
        <w:ind w:left="360"/>
        <w:rPr>
          <w:lang w:val="es-CL"/>
        </w:rPr>
      </w:pPr>
    </w:p>
    <w:p w14:paraId="45C526F3" w14:textId="77777777" w:rsidR="00A16FBA" w:rsidRDefault="00A16FBA" w:rsidP="00A16FBA">
      <w:pPr>
        <w:pStyle w:val="Contenido"/>
        <w:ind w:left="360"/>
        <w:rPr>
          <w:lang w:val="es-CL"/>
        </w:rPr>
      </w:pPr>
    </w:p>
    <w:p w14:paraId="78137B28" w14:textId="77777777" w:rsidR="00A16FBA" w:rsidRDefault="00A16FBA" w:rsidP="00A16FBA">
      <w:pPr>
        <w:pStyle w:val="Contenido"/>
        <w:ind w:left="360"/>
        <w:rPr>
          <w:lang w:val="es-CL"/>
        </w:rPr>
      </w:pPr>
    </w:p>
    <w:p w14:paraId="3134132A" w14:textId="77777777" w:rsidR="00A16FBA" w:rsidRDefault="00A16FBA" w:rsidP="00A16FBA">
      <w:pPr>
        <w:pStyle w:val="Contenido"/>
        <w:ind w:left="360"/>
        <w:rPr>
          <w:lang w:val="es-CL"/>
        </w:rPr>
      </w:pPr>
    </w:p>
    <w:p w14:paraId="091F5040" w14:textId="77777777" w:rsidR="00A16FBA" w:rsidRDefault="00A16FBA" w:rsidP="00A16FBA">
      <w:pPr>
        <w:pStyle w:val="Contenido"/>
        <w:ind w:left="360"/>
        <w:rPr>
          <w:lang w:val="es-CL"/>
        </w:rPr>
      </w:pPr>
    </w:p>
    <w:p w14:paraId="383F8A9D" w14:textId="77777777" w:rsidR="00A16FBA" w:rsidRDefault="00A16FBA" w:rsidP="00A16FBA">
      <w:pPr>
        <w:pStyle w:val="Contenido"/>
        <w:ind w:left="360"/>
        <w:rPr>
          <w:lang w:val="es-CL"/>
        </w:rPr>
      </w:pPr>
    </w:p>
    <w:p w14:paraId="670E75AC" w14:textId="77777777" w:rsidR="00A16FBA" w:rsidRDefault="00A16FBA" w:rsidP="00A16FBA">
      <w:pPr>
        <w:pStyle w:val="Contenido"/>
        <w:ind w:left="360"/>
        <w:rPr>
          <w:lang w:val="es-CL"/>
        </w:rPr>
      </w:pPr>
    </w:p>
    <w:p w14:paraId="1A988568" w14:textId="77777777" w:rsidR="00A16FBA" w:rsidRDefault="00A16FBA" w:rsidP="00A16FBA">
      <w:pPr>
        <w:pStyle w:val="Contenido"/>
        <w:ind w:left="360"/>
        <w:rPr>
          <w:lang w:val="es-CL"/>
        </w:rPr>
      </w:pPr>
    </w:p>
    <w:p w14:paraId="5FD3D43F" w14:textId="77777777" w:rsidR="00A16FBA" w:rsidRDefault="00A16FBA" w:rsidP="00A16FBA">
      <w:pPr>
        <w:pStyle w:val="Contenido"/>
        <w:ind w:left="360"/>
        <w:rPr>
          <w:lang w:val="es-CL"/>
        </w:rPr>
      </w:pPr>
    </w:p>
    <w:p w14:paraId="131ACD4F" w14:textId="77777777" w:rsidR="00A16FBA" w:rsidRDefault="00A16FBA" w:rsidP="00A16FBA">
      <w:pPr>
        <w:pStyle w:val="Contenido"/>
        <w:ind w:left="360"/>
        <w:rPr>
          <w:lang w:val="es-CL"/>
        </w:rPr>
      </w:pPr>
    </w:p>
    <w:p w14:paraId="53147012" w14:textId="77777777" w:rsidR="00A16FBA" w:rsidRDefault="00A16FBA" w:rsidP="00A16FBA">
      <w:pPr>
        <w:pStyle w:val="Contenido"/>
        <w:ind w:left="360"/>
        <w:rPr>
          <w:lang w:val="es-CL"/>
        </w:rPr>
      </w:pPr>
    </w:p>
    <w:p w14:paraId="2330854A" w14:textId="77777777" w:rsidR="00A16FBA" w:rsidRDefault="00A16FBA" w:rsidP="00A16FBA">
      <w:pPr>
        <w:pStyle w:val="Contenido"/>
        <w:ind w:left="360"/>
        <w:rPr>
          <w:lang w:val="es-CL"/>
        </w:rPr>
      </w:pPr>
    </w:p>
    <w:p w14:paraId="295AA637" w14:textId="77777777" w:rsidR="00A16FBA" w:rsidRDefault="00A16FBA" w:rsidP="00A16FBA">
      <w:pPr>
        <w:pStyle w:val="Contenido"/>
        <w:ind w:left="360"/>
        <w:rPr>
          <w:lang w:val="es-CL"/>
        </w:rPr>
      </w:pPr>
    </w:p>
    <w:p w14:paraId="50A10A7B" w14:textId="77777777" w:rsidR="00A16FBA" w:rsidRDefault="00A16FBA" w:rsidP="00A16FBA">
      <w:pPr>
        <w:pStyle w:val="Contenido"/>
        <w:ind w:left="360"/>
        <w:rPr>
          <w:lang w:val="es-CL"/>
        </w:rPr>
      </w:pPr>
    </w:p>
    <w:p w14:paraId="424EB05F" w14:textId="77777777" w:rsidR="00A16FBA" w:rsidRDefault="00A16FBA" w:rsidP="00A16FBA">
      <w:pPr>
        <w:pStyle w:val="Contenido"/>
        <w:ind w:left="360"/>
        <w:rPr>
          <w:lang w:val="es-CL"/>
        </w:rPr>
      </w:pPr>
    </w:p>
    <w:p w14:paraId="0FCCB786" w14:textId="69298C18" w:rsidR="00A16FBA" w:rsidRPr="00A16FBA" w:rsidRDefault="00A16FBA" w:rsidP="00A16FBA">
      <w:pPr>
        <w:pStyle w:val="Ttulo1"/>
        <w:jc w:val="center"/>
        <w:rPr>
          <w:lang w:val="es-CL"/>
        </w:rPr>
      </w:pPr>
      <w:r w:rsidRPr="00A16FBA">
        <w:rPr>
          <w:lang w:val="es-CL"/>
        </w:rPr>
        <w:t xml:space="preserve">Mecánicas de </w:t>
      </w:r>
      <w:proofErr w:type="spellStart"/>
      <w:r w:rsidRPr="00A16FBA">
        <w:rPr>
          <w:lang w:val="es-CL"/>
        </w:rPr>
        <w:t>ChemLab</w:t>
      </w:r>
      <w:proofErr w:type="spellEnd"/>
      <w:r w:rsidRPr="00A16FBA">
        <w:rPr>
          <w:lang w:val="es-CL"/>
        </w:rPr>
        <w:t>-AR</w:t>
      </w:r>
    </w:p>
    <w:p w14:paraId="7EE7E190" w14:textId="77777777" w:rsidR="00A16FBA" w:rsidRDefault="00A16FBA" w:rsidP="00A16FBA">
      <w:pPr>
        <w:pStyle w:val="Contenido"/>
        <w:ind w:left="720"/>
      </w:pPr>
    </w:p>
    <w:p w14:paraId="6EE813A5" w14:textId="77777777" w:rsidR="00A16FBA" w:rsidRDefault="00A16FBA" w:rsidP="00A16FBA">
      <w:pPr>
        <w:pStyle w:val="Contenido"/>
        <w:ind w:left="720"/>
      </w:pPr>
    </w:p>
    <w:p w14:paraId="24BE46F0" w14:textId="77777777" w:rsidR="00A16FBA" w:rsidRDefault="00A16FBA" w:rsidP="00A16FBA">
      <w:pPr>
        <w:pStyle w:val="Contenido"/>
        <w:ind w:left="720"/>
      </w:pPr>
    </w:p>
    <w:p w14:paraId="44144D0E" w14:textId="77777777" w:rsidR="00A16FBA" w:rsidRDefault="00A16FBA" w:rsidP="00A16FBA">
      <w:pPr>
        <w:pStyle w:val="Contenido"/>
        <w:ind w:left="720"/>
      </w:pPr>
    </w:p>
    <w:p w14:paraId="0DA6BA01" w14:textId="77777777" w:rsidR="00A16FBA" w:rsidRDefault="00A16FBA" w:rsidP="00A16FBA">
      <w:pPr>
        <w:pStyle w:val="Contenido"/>
        <w:ind w:left="720"/>
      </w:pPr>
    </w:p>
    <w:p w14:paraId="6ADAD933" w14:textId="77777777" w:rsidR="00A16FBA" w:rsidRDefault="00A16FBA" w:rsidP="00A16FBA">
      <w:pPr>
        <w:pStyle w:val="Contenido"/>
        <w:ind w:left="720"/>
      </w:pPr>
    </w:p>
    <w:p w14:paraId="5EEA8532" w14:textId="77777777" w:rsidR="00A16FBA" w:rsidRDefault="00A16FBA" w:rsidP="00A16FBA">
      <w:pPr>
        <w:pStyle w:val="Contenido"/>
        <w:ind w:left="720"/>
      </w:pPr>
    </w:p>
    <w:p w14:paraId="5F9751B6" w14:textId="77777777" w:rsidR="00A16FBA" w:rsidRDefault="00A16FBA" w:rsidP="00A16FBA">
      <w:pPr>
        <w:pStyle w:val="Contenido"/>
        <w:ind w:left="720"/>
      </w:pPr>
    </w:p>
    <w:p w14:paraId="20FD448C" w14:textId="77777777" w:rsidR="00A16FBA" w:rsidRDefault="00A16FBA" w:rsidP="00A16FBA">
      <w:pPr>
        <w:pStyle w:val="Contenido"/>
        <w:ind w:left="720"/>
      </w:pPr>
    </w:p>
    <w:p w14:paraId="1948B497" w14:textId="77777777" w:rsidR="00A16FBA" w:rsidRDefault="00A16FBA" w:rsidP="00A16FBA">
      <w:pPr>
        <w:pStyle w:val="Contenido"/>
        <w:ind w:left="720"/>
      </w:pPr>
    </w:p>
    <w:p w14:paraId="0B7CA2BB" w14:textId="77777777" w:rsidR="00A16FBA" w:rsidRDefault="00A16FBA" w:rsidP="00A16FBA">
      <w:pPr>
        <w:pStyle w:val="Contenido"/>
        <w:ind w:left="720"/>
      </w:pPr>
    </w:p>
    <w:p w14:paraId="6C29056D" w14:textId="77777777" w:rsidR="00A16FBA" w:rsidRDefault="00A16FBA" w:rsidP="00A16FBA">
      <w:pPr>
        <w:pStyle w:val="Contenido"/>
        <w:ind w:left="720"/>
      </w:pPr>
    </w:p>
    <w:p w14:paraId="3AC56CC8" w14:textId="77777777" w:rsidR="00A16FBA" w:rsidRDefault="00A16FBA" w:rsidP="00A16FBA">
      <w:pPr>
        <w:pStyle w:val="Contenido"/>
        <w:ind w:left="720"/>
      </w:pPr>
    </w:p>
    <w:p w14:paraId="4CEE82F3" w14:textId="77777777" w:rsidR="00A16FBA" w:rsidRDefault="00A16FBA" w:rsidP="00A16FBA">
      <w:pPr>
        <w:pStyle w:val="Contenido"/>
        <w:ind w:left="720"/>
      </w:pPr>
    </w:p>
    <w:p w14:paraId="46A65E12" w14:textId="77777777" w:rsidR="00A16FBA" w:rsidRDefault="00A16FBA" w:rsidP="00A16FBA">
      <w:pPr>
        <w:pStyle w:val="Contenido"/>
        <w:ind w:left="720"/>
      </w:pPr>
    </w:p>
    <w:p w14:paraId="2DD0F66D" w14:textId="77777777" w:rsidR="00A16FBA" w:rsidRDefault="00A16FBA" w:rsidP="00A16FBA">
      <w:pPr>
        <w:pStyle w:val="Contenido"/>
        <w:ind w:left="720"/>
      </w:pPr>
    </w:p>
    <w:p w14:paraId="122755F3" w14:textId="77777777" w:rsidR="00A16FBA" w:rsidRDefault="00A16FBA" w:rsidP="00A16FBA">
      <w:pPr>
        <w:pStyle w:val="Contenido"/>
        <w:ind w:left="720"/>
      </w:pPr>
    </w:p>
    <w:p w14:paraId="7CBB3ABB" w14:textId="77777777" w:rsidR="00A16FBA" w:rsidRDefault="00A16FBA" w:rsidP="00A16FBA">
      <w:pPr>
        <w:pStyle w:val="Contenido"/>
        <w:ind w:left="720"/>
      </w:pPr>
    </w:p>
    <w:p w14:paraId="7BA1EBA3" w14:textId="77777777" w:rsidR="00A16FBA" w:rsidRDefault="00A16FBA" w:rsidP="00A16FBA">
      <w:pPr>
        <w:pStyle w:val="Contenido"/>
        <w:ind w:left="720"/>
      </w:pPr>
    </w:p>
    <w:p w14:paraId="74003F2B" w14:textId="77777777" w:rsidR="00A16FBA" w:rsidRDefault="00A16FBA" w:rsidP="00A16FBA">
      <w:pPr>
        <w:pStyle w:val="Contenido"/>
        <w:ind w:left="720"/>
      </w:pPr>
    </w:p>
    <w:p w14:paraId="6DF7FF88" w14:textId="77777777" w:rsidR="00A16FBA" w:rsidRPr="00A16FBA" w:rsidRDefault="00A16FBA" w:rsidP="00A16FBA">
      <w:pPr>
        <w:pStyle w:val="Ttulo2"/>
        <w:rPr>
          <w:lang w:val="es-CL"/>
        </w:rPr>
      </w:pPr>
      <w:r w:rsidRPr="00A16FBA">
        <w:rPr>
          <w:lang w:val="es-CL"/>
        </w:rPr>
        <w:lastRenderedPageBreak/>
        <w:t xml:space="preserve">Descripción General </w:t>
      </w:r>
    </w:p>
    <w:p w14:paraId="3AB5DD4F" w14:textId="16B973A2" w:rsidR="00A16FBA" w:rsidRDefault="00A16FBA" w:rsidP="00A16FBA">
      <w:pPr>
        <w:pStyle w:val="Contenido"/>
        <w:jc w:val="both"/>
      </w:pPr>
      <w:r w:rsidRPr="00A16FBA">
        <w:t>En este dominio, el jugador interactúa con un caldero en un entorno de mundo mágico, donde puede experimentar con diferentes reacciones químicas y procesos de disolución. El objetivo es combinar elementos químicos en proporciones específicas, aplicar calor y tiempo, y observar las reacciones resultantes.</w:t>
      </w:r>
    </w:p>
    <w:p w14:paraId="023DAFAB" w14:textId="77777777" w:rsidR="00A16FBA" w:rsidRPr="00A16FBA" w:rsidRDefault="00A16FBA" w:rsidP="00A16FBA">
      <w:pPr>
        <w:pStyle w:val="Contenido"/>
        <w:jc w:val="both"/>
      </w:pPr>
    </w:p>
    <w:p w14:paraId="17919628" w14:textId="1F2DCA48" w:rsidR="00A16FBA" w:rsidRDefault="00A16FBA" w:rsidP="00A16FBA">
      <w:pPr>
        <w:pStyle w:val="Ttulo2"/>
        <w:rPr>
          <w:lang w:val="es-CL"/>
        </w:rPr>
      </w:pPr>
      <w:r w:rsidRPr="00A16FBA">
        <w:rPr>
          <w:lang w:val="es-CL"/>
        </w:rPr>
        <w:t>Disolución y Reacciones Químicas</w:t>
      </w:r>
    </w:p>
    <w:p w14:paraId="46149C46" w14:textId="77777777" w:rsidR="00A16FBA" w:rsidRDefault="00A16FBA" w:rsidP="00A16FBA">
      <w:pPr>
        <w:pStyle w:val="Contenido"/>
        <w:jc w:val="both"/>
        <w:rPr>
          <w:lang w:val="es-CL"/>
        </w:rPr>
      </w:pPr>
      <w:r w:rsidRPr="00A16FBA">
        <w:rPr>
          <w:lang w:val="es-CL"/>
        </w:rPr>
        <w:t xml:space="preserve">Objetivos del juego </w:t>
      </w:r>
    </w:p>
    <w:p w14:paraId="4C85CBBC" w14:textId="77777777" w:rsidR="00A16FBA" w:rsidRPr="00A16FBA" w:rsidRDefault="00A16FBA" w:rsidP="00A16FBA">
      <w:pPr>
        <w:pStyle w:val="Contenido"/>
        <w:jc w:val="both"/>
        <w:rPr>
          <w:lang w:val="es-CL"/>
        </w:rPr>
      </w:pPr>
    </w:p>
    <w:p w14:paraId="1FBC0F56" w14:textId="77777777" w:rsidR="00A16FBA" w:rsidRDefault="00A16FBA" w:rsidP="00A16FBA">
      <w:pPr>
        <w:pStyle w:val="Contenido"/>
        <w:numPr>
          <w:ilvl w:val="0"/>
          <w:numId w:val="15"/>
        </w:numPr>
        <w:jc w:val="both"/>
        <w:rPr>
          <w:lang w:val="es-CL"/>
        </w:rPr>
      </w:pPr>
      <w:r w:rsidRPr="00A16FBA">
        <w:rPr>
          <w:lang w:val="es-CL"/>
        </w:rPr>
        <w:t xml:space="preserve">Identificar los componentes de una disolución química: Una disolución es básicamente una mezcla en la que una sustancia (llamada soluto) se mezcla completamente en otra (llamada solvente). Por ejemplo, cuando haces limonada, el azúcar es el soluto y el agua es el solvente. Entonces, estimar la concentración significa entender cuánta cantidad de soluto hay en la mezcla. </w:t>
      </w:r>
    </w:p>
    <w:p w14:paraId="6107DE8A" w14:textId="77777777" w:rsidR="00A16FBA" w:rsidRPr="00A16FBA" w:rsidRDefault="00A16FBA" w:rsidP="00A16FBA">
      <w:pPr>
        <w:pStyle w:val="Contenido"/>
        <w:jc w:val="both"/>
        <w:rPr>
          <w:lang w:val="es-CL"/>
        </w:rPr>
      </w:pPr>
    </w:p>
    <w:p w14:paraId="141551BF" w14:textId="77777777" w:rsidR="00A16FBA" w:rsidRDefault="00A16FBA" w:rsidP="00A16FBA">
      <w:pPr>
        <w:pStyle w:val="Contenido"/>
        <w:numPr>
          <w:ilvl w:val="0"/>
          <w:numId w:val="15"/>
        </w:numPr>
        <w:jc w:val="both"/>
        <w:rPr>
          <w:lang w:val="es-CL"/>
        </w:rPr>
      </w:pPr>
      <w:r w:rsidRPr="00A16FBA">
        <w:rPr>
          <w:lang w:val="es-CL"/>
        </w:rPr>
        <w:t>Calcular la concentración mediante dilución: A veces, necesitamos hacer una solución menos concentrada añadiendo más solvente. Por ejemplo, si tu limonada está muy dulce, puedes añadir más agua para diluir el azúcar. Calcular la nueva concentración después de diluir es importante para asegurarnos de que tenga el sabor adecuado.</w:t>
      </w:r>
    </w:p>
    <w:p w14:paraId="49FBE264" w14:textId="77777777" w:rsidR="00A16FBA" w:rsidRDefault="00A16FBA" w:rsidP="00A16FBA">
      <w:pPr>
        <w:pStyle w:val="Prrafodelista"/>
        <w:rPr>
          <w:lang w:val="es-CL"/>
        </w:rPr>
      </w:pPr>
    </w:p>
    <w:p w14:paraId="7681AAFD" w14:textId="77777777" w:rsidR="00A16FBA" w:rsidRDefault="00A16FBA" w:rsidP="00A16FBA">
      <w:pPr>
        <w:pStyle w:val="Contenido"/>
        <w:jc w:val="both"/>
        <w:rPr>
          <w:lang w:val="es-CL"/>
        </w:rPr>
      </w:pPr>
      <w:r w:rsidRPr="00A16FBA">
        <w:rPr>
          <w:lang w:val="es-CL"/>
        </w:rPr>
        <w:t xml:space="preserve">Elementos Clave </w:t>
      </w:r>
    </w:p>
    <w:p w14:paraId="5C16F39D" w14:textId="77777777" w:rsidR="0089669F" w:rsidRDefault="0089669F" w:rsidP="0089669F">
      <w:pPr>
        <w:pStyle w:val="Contenido"/>
        <w:jc w:val="both"/>
        <w:rPr>
          <w:lang w:val="es-CL"/>
        </w:rPr>
      </w:pPr>
    </w:p>
    <w:p w14:paraId="01BD250E" w14:textId="77777777" w:rsidR="0089669F" w:rsidRDefault="0089669F" w:rsidP="0089669F">
      <w:pPr>
        <w:pStyle w:val="Contenido"/>
        <w:numPr>
          <w:ilvl w:val="0"/>
          <w:numId w:val="19"/>
        </w:numPr>
        <w:jc w:val="both"/>
        <w:rPr>
          <w:lang w:val="es-CL"/>
        </w:rPr>
      </w:pPr>
      <w:r>
        <w:rPr>
          <w:lang w:val="es-CL"/>
        </w:rPr>
        <w:t>C</w:t>
      </w:r>
      <w:r w:rsidR="00A16FBA" w:rsidRPr="00A16FBA">
        <w:rPr>
          <w:lang w:val="es-CL"/>
        </w:rPr>
        <w:t xml:space="preserve">aldero (Contenedor Principal): Representado mediante una tarjeta AR, este es el objeto central donde el jugador realizará las mezclas de elementos. </w:t>
      </w:r>
    </w:p>
    <w:p w14:paraId="0F6A0EA5" w14:textId="77777777" w:rsidR="0089669F" w:rsidRDefault="00A16FBA" w:rsidP="0089669F">
      <w:pPr>
        <w:pStyle w:val="Contenido"/>
        <w:numPr>
          <w:ilvl w:val="0"/>
          <w:numId w:val="19"/>
        </w:numPr>
        <w:jc w:val="both"/>
        <w:rPr>
          <w:lang w:val="es-CL"/>
        </w:rPr>
      </w:pPr>
      <w:r w:rsidRPr="00A16FBA">
        <w:rPr>
          <w:lang w:val="es-CL"/>
        </w:rPr>
        <w:t xml:space="preserve">Elementos Químicos: Los jugadores deben seleccionar entre diversos elementos, categorizados como solutos o solventes, para mezclarlos en el caldero. </w:t>
      </w:r>
    </w:p>
    <w:p w14:paraId="551A7CB0" w14:textId="758E10E8" w:rsidR="0089669F" w:rsidRDefault="00A16FBA" w:rsidP="0089669F">
      <w:pPr>
        <w:pStyle w:val="Contenido"/>
        <w:numPr>
          <w:ilvl w:val="0"/>
          <w:numId w:val="19"/>
        </w:numPr>
        <w:jc w:val="both"/>
        <w:rPr>
          <w:lang w:val="es-CL"/>
        </w:rPr>
      </w:pPr>
      <w:r w:rsidRPr="00A16FBA">
        <w:rPr>
          <w:lang w:val="es-CL"/>
        </w:rPr>
        <w:t>Controles de Proporción: Barras deslizantes permiten ajustar la cantidad de cada elemento agregado al caldero</w:t>
      </w:r>
      <w:r w:rsidR="0089669F">
        <w:rPr>
          <w:lang w:val="es-CL"/>
        </w:rPr>
        <w:t xml:space="preserve"> en proporciones.</w:t>
      </w:r>
      <w:r w:rsidRPr="00A16FBA">
        <w:rPr>
          <w:lang w:val="es-CL"/>
        </w:rPr>
        <w:t xml:space="preserve"> </w:t>
      </w:r>
    </w:p>
    <w:p w14:paraId="397005FE" w14:textId="58618E8C" w:rsidR="00A16FBA" w:rsidRDefault="00A16FBA" w:rsidP="0089669F">
      <w:pPr>
        <w:pStyle w:val="Contenido"/>
        <w:numPr>
          <w:ilvl w:val="0"/>
          <w:numId w:val="19"/>
        </w:numPr>
        <w:jc w:val="both"/>
        <w:rPr>
          <w:lang w:val="es-CL"/>
        </w:rPr>
      </w:pPr>
      <w:r w:rsidRPr="00A16FBA">
        <w:rPr>
          <w:lang w:val="es-CL"/>
        </w:rPr>
        <w:t>Indicadores Visuales: La animación en pantalla refleja el proceso de mezcla y el producto final basado en las decisiones del jugador</w:t>
      </w:r>
      <w:r w:rsidR="0089669F">
        <w:rPr>
          <w:lang w:val="es-CL"/>
        </w:rPr>
        <w:t>, Botón de validación.</w:t>
      </w:r>
    </w:p>
    <w:p w14:paraId="5CA5152A" w14:textId="77777777" w:rsidR="0089669F" w:rsidRDefault="0089669F" w:rsidP="0089669F">
      <w:pPr>
        <w:pStyle w:val="Contenido"/>
        <w:jc w:val="both"/>
        <w:rPr>
          <w:lang w:val="es-CL"/>
        </w:rPr>
      </w:pPr>
    </w:p>
    <w:p w14:paraId="167E26C2" w14:textId="77777777" w:rsidR="0089669F" w:rsidRDefault="0089669F" w:rsidP="0089669F">
      <w:pPr>
        <w:pStyle w:val="Contenido"/>
        <w:jc w:val="both"/>
        <w:rPr>
          <w:lang w:val="es-CL"/>
        </w:rPr>
      </w:pPr>
    </w:p>
    <w:p w14:paraId="547049E3" w14:textId="77777777" w:rsidR="0089669F" w:rsidRDefault="0089669F" w:rsidP="0089669F">
      <w:pPr>
        <w:pStyle w:val="Contenido"/>
        <w:jc w:val="both"/>
        <w:rPr>
          <w:lang w:val="es-CL"/>
        </w:rPr>
      </w:pPr>
    </w:p>
    <w:p w14:paraId="1877EC1B" w14:textId="77777777" w:rsidR="0089669F" w:rsidRDefault="0089669F" w:rsidP="0089669F">
      <w:pPr>
        <w:pStyle w:val="Contenido"/>
        <w:jc w:val="both"/>
        <w:rPr>
          <w:lang w:val="es-CL"/>
        </w:rPr>
      </w:pPr>
    </w:p>
    <w:p w14:paraId="2F690481" w14:textId="44DB3083" w:rsidR="0089669F" w:rsidRDefault="0089669F" w:rsidP="0089669F">
      <w:pPr>
        <w:pStyle w:val="Contenido"/>
        <w:jc w:val="both"/>
        <w:rPr>
          <w:lang w:val="es-CL"/>
        </w:rPr>
      </w:pPr>
      <w:r w:rsidRPr="0089669F">
        <w:rPr>
          <w:lang w:val="es-CL"/>
        </w:rPr>
        <w:lastRenderedPageBreak/>
        <w:t>Mecánica de Juego</w:t>
      </w:r>
    </w:p>
    <w:p w14:paraId="40A865EE" w14:textId="77777777" w:rsidR="0089669F" w:rsidRPr="0089669F" w:rsidRDefault="0089669F" w:rsidP="0089669F">
      <w:pPr>
        <w:pStyle w:val="Contenido"/>
        <w:jc w:val="both"/>
        <w:rPr>
          <w:lang w:val="es-CL"/>
        </w:rPr>
      </w:pPr>
    </w:p>
    <w:p w14:paraId="6ADE83AE" w14:textId="4181487D" w:rsidR="0089669F" w:rsidRPr="0089669F" w:rsidRDefault="0089669F" w:rsidP="0089669F">
      <w:pPr>
        <w:pStyle w:val="Contenido"/>
        <w:numPr>
          <w:ilvl w:val="0"/>
          <w:numId w:val="20"/>
        </w:numPr>
        <w:jc w:val="both"/>
        <w:rPr>
          <w:lang w:val="es-CL"/>
        </w:rPr>
      </w:pPr>
      <w:r w:rsidRPr="0089669F">
        <w:rPr>
          <w:lang w:val="es-CL"/>
        </w:rPr>
        <w:t xml:space="preserve">Selección de Elementos: El jugador selecciona los elementos químicos que desea mezclar. Debe definir si cada uno actúa como solvente o soluto. </w:t>
      </w:r>
    </w:p>
    <w:p w14:paraId="756E9A9A" w14:textId="445DCDE3" w:rsidR="0089669F" w:rsidRPr="0089669F" w:rsidRDefault="0089669F" w:rsidP="0089669F">
      <w:pPr>
        <w:pStyle w:val="Contenido"/>
        <w:numPr>
          <w:ilvl w:val="0"/>
          <w:numId w:val="20"/>
        </w:numPr>
        <w:jc w:val="both"/>
        <w:rPr>
          <w:lang w:val="es-CL"/>
        </w:rPr>
      </w:pPr>
      <w:r w:rsidRPr="0089669F">
        <w:rPr>
          <w:lang w:val="es-CL"/>
        </w:rPr>
        <w:t>Ajuste de Proporciones: Utilizando barras deslizantes, el jugador define la proporción de cada elemento en la mezcla. Ejemplo: Para crear una solución salina isotónica al 0.9%, el jugador debe calcular y ajustar la cantidad de NaCl a 0.9</w:t>
      </w:r>
      <w:r>
        <w:rPr>
          <w:lang w:val="es-CL"/>
        </w:rPr>
        <w:t>, por lo tanto, en la barra deslizante la proporción el jugador debe indicar un 91% del 100% de solvente (agua) y sólo un 0.9% de soluto (</w:t>
      </w:r>
      <w:r w:rsidRPr="0089669F">
        <w:rPr>
          <w:lang w:val="es-CL"/>
        </w:rPr>
        <w:t>NaCl</w:t>
      </w:r>
      <w:r>
        <w:rPr>
          <w:lang w:val="es-CL"/>
        </w:rPr>
        <w:t>)</w:t>
      </w:r>
      <w:r w:rsidRPr="0089669F">
        <w:rPr>
          <w:lang w:val="es-CL"/>
        </w:rPr>
        <w:t xml:space="preserve">. </w:t>
      </w:r>
    </w:p>
    <w:p w14:paraId="10955540" w14:textId="511D9C7D" w:rsidR="0089669F" w:rsidRPr="0089669F" w:rsidRDefault="0089669F" w:rsidP="0089669F">
      <w:pPr>
        <w:pStyle w:val="Contenido"/>
        <w:numPr>
          <w:ilvl w:val="0"/>
          <w:numId w:val="20"/>
        </w:numPr>
        <w:jc w:val="both"/>
        <w:rPr>
          <w:lang w:val="es-CL"/>
        </w:rPr>
      </w:pPr>
      <w:r w:rsidRPr="0089669F">
        <w:rPr>
          <w:lang w:val="es-CL"/>
        </w:rPr>
        <w:t>Visualización del Proceso: A medida que se aplican las configuraciones, el juego muestra animaciones que representan la mezcla</w:t>
      </w:r>
      <w:r>
        <w:rPr>
          <w:lang w:val="es-CL"/>
        </w:rPr>
        <w:t xml:space="preserve"> </w:t>
      </w:r>
      <w:r w:rsidRPr="0089669F">
        <w:rPr>
          <w:lang w:val="es-CL"/>
        </w:rPr>
        <w:t xml:space="preserve">y la reacción química resultante. </w:t>
      </w:r>
    </w:p>
    <w:p w14:paraId="4BF424C2" w14:textId="2ABC3DD8" w:rsidR="0089669F" w:rsidRDefault="0089669F" w:rsidP="0089669F">
      <w:pPr>
        <w:pStyle w:val="Contenido"/>
        <w:numPr>
          <w:ilvl w:val="0"/>
          <w:numId w:val="20"/>
        </w:numPr>
        <w:jc w:val="both"/>
        <w:rPr>
          <w:lang w:val="es-CL"/>
        </w:rPr>
      </w:pPr>
      <w:r w:rsidRPr="0089669F">
        <w:rPr>
          <w:lang w:val="es-CL"/>
        </w:rPr>
        <w:t>Evaluación del Resultado: Al finalizar, el sistema evalúa la precisión de la mezcla y las decisiones del jugador, indicando si la solución es correcta o no.</w:t>
      </w:r>
    </w:p>
    <w:p w14:paraId="3999CF12" w14:textId="77777777" w:rsidR="0089669F" w:rsidRDefault="0089669F" w:rsidP="0089669F">
      <w:pPr>
        <w:pStyle w:val="Contenido"/>
        <w:jc w:val="both"/>
        <w:rPr>
          <w:lang w:val="es-CL"/>
        </w:rPr>
      </w:pPr>
    </w:p>
    <w:p w14:paraId="75E94BE0" w14:textId="5DE5A8B2" w:rsidR="0089669F" w:rsidRPr="00F9283C" w:rsidRDefault="00F9283C" w:rsidP="0089669F">
      <w:pPr>
        <w:pStyle w:val="Contenido"/>
        <w:jc w:val="both"/>
        <w:rPr>
          <w:lang w:val="es-CL"/>
        </w:rPr>
      </w:pPr>
      <w:r w:rsidRPr="00F9283C">
        <w:rPr>
          <w:lang w:val="es-CL"/>
        </w:rPr>
        <w:t>Ejemplo de Jugabilidad</w:t>
      </w:r>
    </w:p>
    <w:p w14:paraId="12A35CEF" w14:textId="77777777" w:rsidR="00F9283C" w:rsidRDefault="00F9283C" w:rsidP="0089669F">
      <w:pPr>
        <w:pStyle w:val="Contenido"/>
        <w:jc w:val="both"/>
        <w:rPr>
          <w:lang w:val="es-CL"/>
        </w:rPr>
      </w:pPr>
    </w:p>
    <w:p w14:paraId="27C2EAAC" w14:textId="7412D618" w:rsidR="0089669F" w:rsidRDefault="0089669F" w:rsidP="0089669F">
      <w:pPr>
        <w:pStyle w:val="Contenido"/>
        <w:jc w:val="both"/>
      </w:pPr>
      <w:r w:rsidRPr="0089669F">
        <w:t>En la pantalla central, el jugador ve un caldero mágico. Selecciona un elemento de su baraja de cartas, como agua y sodio (</w:t>
      </w:r>
      <w:proofErr w:type="spellStart"/>
      <w:r w:rsidRPr="0089669F">
        <w:t>Na</w:t>
      </w:r>
      <w:r>
        <w:t>CI</w:t>
      </w:r>
      <w:proofErr w:type="spellEnd"/>
      <w:r w:rsidRPr="0089669F">
        <w:t xml:space="preserve">), para crear una solución. Utiliza las barras deslizantes para ajustar la proporción de los elementos, asegurándose de que la solución sea homogénea. Para preparar </w:t>
      </w:r>
      <w:r>
        <w:t xml:space="preserve">la </w:t>
      </w:r>
      <w:r w:rsidRPr="0089669F">
        <w:t>solución salina al 0.9%, el jugador ajusta la cantidad de NaCl a 0.9</w:t>
      </w:r>
      <w:r>
        <w:t>%</w:t>
      </w:r>
      <w:r w:rsidRPr="0089669F">
        <w:t>. Una vez completado</w:t>
      </w:r>
      <w:r w:rsidR="00F9283C">
        <w:t xml:space="preserve"> (verificado)</w:t>
      </w:r>
      <w:r w:rsidRPr="0089669F">
        <w:t>, el juego muestra si la solución es correcta.</w:t>
      </w:r>
    </w:p>
    <w:p w14:paraId="22B321C5" w14:textId="77777777" w:rsidR="00F9283C" w:rsidRDefault="00F9283C" w:rsidP="0089669F">
      <w:pPr>
        <w:pStyle w:val="Contenido"/>
        <w:jc w:val="both"/>
      </w:pPr>
    </w:p>
    <w:p w14:paraId="03F2D5A4" w14:textId="77777777" w:rsidR="00F9283C" w:rsidRDefault="00F9283C" w:rsidP="00F9283C">
      <w:pPr>
        <w:pStyle w:val="Contenido"/>
        <w:jc w:val="both"/>
        <w:rPr>
          <w:lang w:val="es-CL"/>
        </w:rPr>
      </w:pPr>
      <w:r w:rsidRPr="00F9283C">
        <w:rPr>
          <w:lang w:val="es-CL"/>
        </w:rPr>
        <w:t xml:space="preserve">Interfaz Visual </w:t>
      </w:r>
    </w:p>
    <w:p w14:paraId="71524DA8" w14:textId="77777777" w:rsidR="00F9283C" w:rsidRPr="00F9283C" w:rsidRDefault="00F9283C" w:rsidP="00F9283C">
      <w:pPr>
        <w:pStyle w:val="Contenido"/>
        <w:jc w:val="both"/>
        <w:rPr>
          <w:lang w:val="es-CL"/>
        </w:rPr>
      </w:pPr>
    </w:p>
    <w:p w14:paraId="15FAAB81" w14:textId="77777777" w:rsidR="00F9283C" w:rsidRPr="00F9283C" w:rsidRDefault="00F9283C" w:rsidP="00F9283C">
      <w:pPr>
        <w:pStyle w:val="Contenido"/>
        <w:numPr>
          <w:ilvl w:val="0"/>
          <w:numId w:val="22"/>
        </w:numPr>
        <w:jc w:val="both"/>
        <w:rPr>
          <w:lang w:val="es-CL"/>
        </w:rPr>
      </w:pPr>
      <w:r w:rsidRPr="00F9283C">
        <w:rPr>
          <w:lang w:val="es-CL"/>
        </w:rPr>
        <w:t xml:space="preserve">Gráficas Dinámicas: Se podría incluir una gráfica en la interfaz que muestre la relación entre la fracción molar del solvente y la presión de vapor resultante. Al ajustar las variables, la gráfica se actualizaría en tiempo real, permitiendo una comprensión visual de las leyes. </w:t>
      </w:r>
    </w:p>
    <w:p w14:paraId="4C922CCF" w14:textId="77777777" w:rsidR="00F9283C" w:rsidRDefault="00F9283C" w:rsidP="00F9283C">
      <w:pPr>
        <w:pStyle w:val="Contenido"/>
        <w:numPr>
          <w:ilvl w:val="0"/>
          <w:numId w:val="22"/>
        </w:numPr>
        <w:jc w:val="both"/>
        <w:rPr>
          <w:lang w:val="es-CL"/>
        </w:rPr>
      </w:pPr>
      <w:r w:rsidRPr="00F9283C">
        <w:rPr>
          <w:lang w:val="es-CL"/>
        </w:rPr>
        <w:t xml:space="preserve">Representaciones Moleculares en RA: Se podría visualizar cómo las moléculas de soluto ocupan espacios en la superficie del solvente, reduciendo la posibilidad de que las moléculas del solvente se evaporen. </w:t>
      </w:r>
    </w:p>
    <w:p w14:paraId="4C6F2A9B" w14:textId="77777777" w:rsidR="00F9283C" w:rsidRDefault="00F9283C" w:rsidP="00F9283C">
      <w:pPr>
        <w:pStyle w:val="Contenido"/>
        <w:jc w:val="both"/>
        <w:rPr>
          <w:lang w:val="es-CL"/>
        </w:rPr>
      </w:pPr>
    </w:p>
    <w:p w14:paraId="404420E3" w14:textId="77777777" w:rsidR="00F9283C" w:rsidRDefault="00F9283C" w:rsidP="00F9283C">
      <w:pPr>
        <w:pStyle w:val="Contenido"/>
        <w:jc w:val="both"/>
        <w:rPr>
          <w:lang w:val="es-CL"/>
        </w:rPr>
      </w:pPr>
    </w:p>
    <w:p w14:paraId="10B78D71" w14:textId="77777777" w:rsidR="00F9283C" w:rsidRDefault="00F9283C" w:rsidP="00F9283C">
      <w:pPr>
        <w:pStyle w:val="Contenido"/>
        <w:jc w:val="both"/>
        <w:rPr>
          <w:lang w:val="es-CL"/>
        </w:rPr>
      </w:pPr>
    </w:p>
    <w:p w14:paraId="34077A9C" w14:textId="77777777" w:rsidR="00F9283C" w:rsidRDefault="00F9283C" w:rsidP="00F9283C">
      <w:pPr>
        <w:pStyle w:val="Contenido"/>
        <w:jc w:val="both"/>
        <w:rPr>
          <w:lang w:val="es-CL"/>
        </w:rPr>
      </w:pPr>
    </w:p>
    <w:p w14:paraId="39EAF0E3" w14:textId="77777777" w:rsidR="00F9283C" w:rsidRDefault="00F9283C" w:rsidP="00F9283C">
      <w:pPr>
        <w:pStyle w:val="Contenido"/>
        <w:jc w:val="both"/>
        <w:rPr>
          <w:lang w:val="es-CL"/>
        </w:rPr>
      </w:pPr>
    </w:p>
    <w:p w14:paraId="1963D702" w14:textId="77777777" w:rsidR="00F9283C" w:rsidRPr="00F9283C" w:rsidRDefault="00F9283C" w:rsidP="00F9283C">
      <w:pPr>
        <w:pStyle w:val="Contenido"/>
        <w:jc w:val="both"/>
        <w:rPr>
          <w:lang w:val="es-CL"/>
        </w:rPr>
      </w:pPr>
      <w:r w:rsidRPr="00F9283C">
        <w:rPr>
          <w:lang w:val="es-CL"/>
        </w:rPr>
        <w:lastRenderedPageBreak/>
        <w:t xml:space="preserve">Flujo de Juego </w:t>
      </w:r>
    </w:p>
    <w:p w14:paraId="3729BA72" w14:textId="77777777" w:rsidR="00F9283C" w:rsidRDefault="00F9283C" w:rsidP="00F9283C">
      <w:pPr>
        <w:pStyle w:val="Contenido"/>
        <w:jc w:val="both"/>
        <w:rPr>
          <w:lang w:val="es-CL"/>
        </w:rPr>
      </w:pPr>
    </w:p>
    <w:p w14:paraId="263C2AB7" w14:textId="6F374A49" w:rsidR="00F9283C" w:rsidRDefault="00F9283C" w:rsidP="00F9283C">
      <w:pPr>
        <w:pStyle w:val="Contenido"/>
        <w:jc w:val="both"/>
        <w:rPr>
          <w:lang w:val="es-CL"/>
        </w:rPr>
      </w:pPr>
      <w:r w:rsidRPr="00F9283C">
        <w:rPr>
          <w:lang w:val="es-CL"/>
        </w:rPr>
        <w:t xml:space="preserve">Simulación y Desafíos dentro del Contexto de Juego: </w:t>
      </w:r>
    </w:p>
    <w:p w14:paraId="4A29706C" w14:textId="77777777" w:rsidR="00F9283C" w:rsidRPr="00F9283C" w:rsidRDefault="00F9283C" w:rsidP="00F9283C">
      <w:pPr>
        <w:pStyle w:val="Contenido"/>
        <w:jc w:val="both"/>
        <w:rPr>
          <w:lang w:val="es-CL"/>
        </w:rPr>
      </w:pPr>
    </w:p>
    <w:p w14:paraId="6D3F70CA" w14:textId="16521693" w:rsidR="00F9283C" w:rsidRPr="00F9283C" w:rsidRDefault="00F9283C" w:rsidP="00F9283C">
      <w:pPr>
        <w:pStyle w:val="Contenido"/>
        <w:numPr>
          <w:ilvl w:val="0"/>
          <w:numId w:val="24"/>
        </w:numPr>
        <w:jc w:val="both"/>
        <w:rPr>
          <w:lang w:val="es-CL"/>
        </w:rPr>
      </w:pPr>
      <w:r w:rsidRPr="00F9283C">
        <w:rPr>
          <w:lang w:val="es-CL"/>
        </w:rPr>
        <w:t xml:space="preserve">Recepción del Pedido: Un NPC solicita una solución con una presión de vapor específica o una concentración determinada bajo condiciones específicas. </w:t>
      </w:r>
    </w:p>
    <w:p w14:paraId="35D6EC12" w14:textId="77777777" w:rsidR="00F9283C" w:rsidRPr="00F9283C" w:rsidRDefault="00F9283C" w:rsidP="00F9283C">
      <w:pPr>
        <w:pStyle w:val="Contenido"/>
        <w:numPr>
          <w:ilvl w:val="0"/>
          <w:numId w:val="24"/>
        </w:numPr>
        <w:jc w:val="both"/>
        <w:rPr>
          <w:lang w:val="es-CL"/>
        </w:rPr>
      </w:pPr>
      <w:r w:rsidRPr="00F9283C">
        <w:rPr>
          <w:lang w:val="es-CL"/>
        </w:rPr>
        <w:t xml:space="preserve">Experimentos y Simulaciones: El jugador realizaría los experimentos necesarios utilizando las nuevas interfaces, ajustando variables y observando los efectos en tiempo real. </w:t>
      </w:r>
    </w:p>
    <w:p w14:paraId="112B3D97" w14:textId="77777777" w:rsidR="00F9283C" w:rsidRPr="00F9283C" w:rsidRDefault="00F9283C" w:rsidP="00F9283C">
      <w:pPr>
        <w:pStyle w:val="Contenido"/>
        <w:numPr>
          <w:ilvl w:val="0"/>
          <w:numId w:val="24"/>
        </w:numPr>
        <w:jc w:val="both"/>
        <w:rPr>
          <w:lang w:val="es-CL"/>
        </w:rPr>
      </w:pPr>
      <w:r w:rsidRPr="00F9283C">
        <w:rPr>
          <w:lang w:val="es-CL"/>
        </w:rPr>
        <w:t xml:space="preserve">Validación y Entrega: Una vez que el jugador haya ajustado correctamente las condiciones para lograr la solubilidad o presión de vapor deseada, la solución se valida y se entrega al NPC, recibiendo puntos o logros en función del rendimiento. </w:t>
      </w:r>
    </w:p>
    <w:p w14:paraId="6C40DD70" w14:textId="77777777" w:rsidR="00F9283C" w:rsidRPr="00F9283C" w:rsidRDefault="00F9283C" w:rsidP="00F9283C">
      <w:pPr>
        <w:pStyle w:val="Contenido"/>
        <w:jc w:val="both"/>
        <w:rPr>
          <w:lang w:val="es-CL"/>
        </w:rPr>
      </w:pPr>
    </w:p>
    <w:p w14:paraId="5BCBAAEF" w14:textId="77777777" w:rsidR="00F9283C" w:rsidRDefault="00F9283C" w:rsidP="0089669F">
      <w:pPr>
        <w:pStyle w:val="Contenido"/>
        <w:jc w:val="both"/>
      </w:pPr>
    </w:p>
    <w:p w14:paraId="294FFEF4" w14:textId="77777777" w:rsidR="00F9283C" w:rsidRDefault="00F9283C" w:rsidP="0089669F">
      <w:pPr>
        <w:pStyle w:val="Contenido"/>
        <w:jc w:val="both"/>
      </w:pPr>
    </w:p>
    <w:p w14:paraId="51D593D9" w14:textId="77777777" w:rsidR="00F9283C" w:rsidRDefault="00F9283C" w:rsidP="0089669F">
      <w:pPr>
        <w:pStyle w:val="Contenido"/>
        <w:jc w:val="both"/>
      </w:pPr>
    </w:p>
    <w:p w14:paraId="512C3066" w14:textId="77777777" w:rsidR="00F9283C" w:rsidRDefault="00F9283C" w:rsidP="0089669F">
      <w:pPr>
        <w:pStyle w:val="Contenido"/>
        <w:jc w:val="both"/>
      </w:pPr>
    </w:p>
    <w:p w14:paraId="4C9AEC9B" w14:textId="77777777" w:rsidR="00F9283C" w:rsidRDefault="00F9283C" w:rsidP="0089669F">
      <w:pPr>
        <w:pStyle w:val="Contenido"/>
        <w:jc w:val="both"/>
      </w:pPr>
    </w:p>
    <w:p w14:paraId="6AB7A27A" w14:textId="77777777" w:rsidR="00F9283C" w:rsidRDefault="00F9283C" w:rsidP="0089669F">
      <w:pPr>
        <w:pStyle w:val="Contenido"/>
        <w:jc w:val="both"/>
      </w:pPr>
    </w:p>
    <w:p w14:paraId="51D16490" w14:textId="77777777" w:rsidR="00F9283C" w:rsidRDefault="00F9283C" w:rsidP="0089669F">
      <w:pPr>
        <w:pStyle w:val="Contenido"/>
        <w:jc w:val="both"/>
      </w:pPr>
    </w:p>
    <w:p w14:paraId="0385DF72" w14:textId="77777777" w:rsidR="00F9283C" w:rsidRDefault="00F9283C" w:rsidP="0089669F">
      <w:pPr>
        <w:pStyle w:val="Contenido"/>
        <w:jc w:val="both"/>
      </w:pPr>
    </w:p>
    <w:p w14:paraId="5D5E2541" w14:textId="77777777" w:rsidR="00F9283C" w:rsidRDefault="00F9283C" w:rsidP="0089669F">
      <w:pPr>
        <w:pStyle w:val="Contenido"/>
        <w:jc w:val="both"/>
      </w:pPr>
    </w:p>
    <w:p w14:paraId="3AEA39EE" w14:textId="77777777" w:rsidR="00F9283C" w:rsidRDefault="00F9283C" w:rsidP="0089669F">
      <w:pPr>
        <w:pStyle w:val="Contenido"/>
        <w:jc w:val="both"/>
      </w:pPr>
    </w:p>
    <w:p w14:paraId="63661AFD" w14:textId="77777777" w:rsidR="00F9283C" w:rsidRDefault="00F9283C" w:rsidP="0089669F">
      <w:pPr>
        <w:pStyle w:val="Contenido"/>
        <w:jc w:val="both"/>
      </w:pPr>
    </w:p>
    <w:p w14:paraId="5B4171E2" w14:textId="77777777" w:rsidR="00F9283C" w:rsidRDefault="00F9283C" w:rsidP="0089669F">
      <w:pPr>
        <w:pStyle w:val="Contenido"/>
        <w:jc w:val="both"/>
      </w:pPr>
    </w:p>
    <w:p w14:paraId="2FFFA4C7" w14:textId="77777777" w:rsidR="00F9283C" w:rsidRDefault="00F9283C" w:rsidP="0089669F">
      <w:pPr>
        <w:pStyle w:val="Contenido"/>
        <w:jc w:val="both"/>
      </w:pPr>
    </w:p>
    <w:p w14:paraId="12C4599E" w14:textId="77777777" w:rsidR="00F9283C" w:rsidRDefault="00F9283C" w:rsidP="0089669F">
      <w:pPr>
        <w:pStyle w:val="Contenido"/>
        <w:jc w:val="both"/>
      </w:pPr>
    </w:p>
    <w:p w14:paraId="79868162" w14:textId="77777777" w:rsidR="00F9283C" w:rsidRDefault="00F9283C" w:rsidP="0089669F">
      <w:pPr>
        <w:pStyle w:val="Contenido"/>
        <w:jc w:val="both"/>
      </w:pPr>
    </w:p>
    <w:p w14:paraId="0831BF65" w14:textId="77777777" w:rsidR="00F9283C" w:rsidRDefault="00F9283C" w:rsidP="0089669F">
      <w:pPr>
        <w:pStyle w:val="Contenido"/>
        <w:jc w:val="both"/>
      </w:pPr>
    </w:p>
    <w:p w14:paraId="413F4A32" w14:textId="77777777" w:rsidR="00F9283C" w:rsidRDefault="00F9283C" w:rsidP="0089669F">
      <w:pPr>
        <w:pStyle w:val="Contenido"/>
        <w:jc w:val="both"/>
      </w:pPr>
    </w:p>
    <w:p w14:paraId="2271F76A" w14:textId="77777777" w:rsidR="00F9283C" w:rsidRDefault="00F9283C" w:rsidP="0089669F">
      <w:pPr>
        <w:pStyle w:val="Contenido"/>
        <w:jc w:val="both"/>
      </w:pPr>
    </w:p>
    <w:p w14:paraId="2D8542D2" w14:textId="77777777" w:rsidR="00F9283C" w:rsidRDefault="00F9283C" w:rsidP="0089669F">
      <w:pPr>
        <w:pStyle w:val="Contenido"/>
        <w:jc w:val="both"/>
      </w:pPr>
    </w:p>
    <w:p w14:paraId="68540675" w14:textId="77777777" w:rsidR="00F9283C" w:rsidRDefault="00F9283C" w:rsidP="0089669F">
      <w:pPr>
        <w:pStyle w:val="Contenido"/>
        <w:jc w:val="both"/>
      </w:pPr>
    </w:p>
    <w:p w14:paraId="65584327" w14:textId="77777777" w:rsidR="00F9283C" w:rsidRDefault="00F9283C" w:rsidP="0089669F">
      <w:pPr>
        <w:pStyle w:val="Contenido"/>
        <w:jc w:val="both"/>
      </w:pPr>
    </w:p>
    <w:p w14:paraId="758DA3C4" w14:textId="77777777" w:rsidR="00F9283C" w:rsidRDefault="00F9283C" w:rsidP="0089669F">
      <w:pPr>
        <w:pStyle w:val="Contenido"/>
        <w:jc w:val="both"/>
      </w:pPr>
    </w:p>
    <w:p w14:paraId="3EF01C7A" w14:textId="77777777" w:rsidR="00F9283C" w:rsidRDefault="00F9283C" w:rsidP="0089669F">
      <w:pPr>
        <w:pStyle w:val="Contenido"/>
        <w:jc w:val="both"/>
      </w:pPr>
    </w:p>
    <w:p w14:paraId="259DC3B8" w14:textId="77777777" w:rsidR="00F9283C" w:rsidRDefault="00F9283C" w:rsidP="0089669F">
      <w:pPr>
        <w:pStyle w:val="Contenido"/>
        <w:jc w:val="both"/>
      </w:pPr>
    </w:p>
    <w:p w14:paraId="7332B61A" w14:textId="77777777" w:rsidR="00F9283C" w:rsidRPr="0089669F" w:rsidRDefault="00F9283C" w:rsidP="0089669F">
      <w:pPr>
        <w:pStyle w:val="Contenido"/>
        <w:jc w:val="both"/>
      </w:pPr>
    </w:p>
    <w:p w14:paraId="4097E96F" w14:textId="77777777" w:rsidR="0089669F" w:rsidRPr="00A16FBA" w:rsidRDefault="0089669F" w:rsidP="0089669F">
      <w:pPr>
        <w:pStyle w:val="Contenido"/>
        <w:jc w:val="both"/>
        <w:rPr>
          <w:lang w:val="es-CL"/>
        </w:rPr>
      </w:pPr>
    </w:p>
    <w:p w14:paraId="043A41D3" w14:textId="77777777" w:rsidR="00A16FBA" w:rsidRDefault="00A16FBA" w:rsidP="00A16FBA">
      <w:pPr>
        <w:pStyle w:val="Contenido"/>
        <w:jc w:val="both"/>
        <w:rPr>
          <w:lang w:val="es-CL"/>
        </w:rPr>
      </w:pPr>
    </w:p>
    <w:p w14:paraId="1B904130" w14:textId="77777777" w:rsidR="00A16FBA" w:rsidRDefault="00A16FBA" w:rsidP="00A16FBA">
      <w:pPr>
        <w:pStyle w:val="Contenido"/>
        <w:jc w:val="both"/>
        <w:rPr>
          <w:lang w:val="es-CL"/>
        </w:rPr>
      </w:pPr>
    </w:p>
    <w:p w14:paraId="730678E1" w14:textId="03A5DF63" w:rsidR="00A16FBA" w:rsidRDefault="00A16FBA" w:rsidP="00A16FBA">
      <w:pPr>
        <w:pStyle w:val="Ttulo2"/>
        <w:rPr>
          <w:lang w:val="es-CL"/>
        </w:rPr>
      </w:pPr>
      <w:r w:rsidRPr="00A16FBA">
        <w:rPr>
          <w:lang w:val="es-CL"/>
        </w:rPr>
        <w:t xml:space="preserve"> </w:t>
      </w:r>
    </w:p>
    <w:p w14:paraId="3BBF9EAD" w14:textId="77777777" w:rsidR="00F9283C" w:rsidRDefault="00F9283C" w:rsidP="00F9283C">
      <w:pPr>
        <w:rPr>
          <w:lang w:val="es-CL"/>
        </w:rPr>
      </w:pPr>
    </w:p>
    <w:p w14:paraId="7DE24049" w14:textId="77777777" w:rsidR="00F9283C" w:rsidRDefault="00F9283C" w:rsidP="00F9283C">
      <w:pPr>
        <w:rPr>
          <w:lang w:val="es-CL"/>
        </w:rPr>
      </w:pPr>
    </w:p>
    <w:p w14:paraId="1FEEDFED" w14:textId="77777777" w:rsidR="00F9283C" w:rsidRDefault="00F9283C" w:rsidP="00F9283C">
      <w:pPr>
        <w:rPr>
          <w:lang w:val="es-CL"/>
        </w:rPr>
      </w:pPr>
    </w:p>
    <w:p w14:paraId="73095F2C" w14:textId="77777777" w:rsidR="00F9283C" w:rsidRDefault="00F9283C" w:rsidP="00F9283C">
      <w:pPr>
        <w:rPr>
          <w:lang w:val="es-CL"/>
        </w:rPr>
      </w:pPr>
    </w:p>
    <w:p w14:paraId="78DC0B33" w14:textId="77777777" w:rsidR="00F9283C" w:rsidRDefault="00F9283C" w:rsidP="00F9283C">
      <w:pPr>
        <w:rPr>
          <w:lang w:val="es-CL"/>
        </w:rPr>
      </w:pPr>
    </w:p>
    <w:p w14:paraId="0C439862" w14:textId="77777777" w:rsidR="00F9283C" w:rsidRDefault="00F9283C" w:rsidP="00F9283C">
      <w:pPr>
        <w:rPr>
          <w:lang w:val="es-CL"/>
        </w:rPr>
      </w:pPr>
    </w:p>
    <w:p w14:paraId="733054C2" w14:textId="77777777" w:rsidR="00F9283C" w:rsidRDefault="00F9283C" w:rsidP="00F9283C">
      <w:pPr>
        <w:rPr>
          <w:lang w:val="es-CL"/>
        </w:rPr>
      </w:pPr>
    </w:p>
    <w:p w14:paraId="7EF27258" w14:textId="77777777" w:rsidR="00F9283C" w:rsidRDefault="00F9283C" w:rsidP="00F9283C">
      <w:pPr>
        <w:rPr>
          <w:lang w:val="es-CL"/>
        </w:rPr>
      </w:pPr>
    </w:p>
    <w:p w14:paraId="0BDB22BD" w14:textId="77777777" w:rsidR="00F9283C" w:rsidRDefault="00F9283C" w:rsidP="00F9283C">
      <w:pPr>
        <w:rPr>
          <w:lang w:val="es-CL"/>
        </w:rPr>
      </w:pPr>
    </w:p>
    <w:p w14:paraId="03362536" w14:textId="77777777" w:rsidR="00F9283C" w:rsidRDefault="00F9283C" w:rsidP="00F9283C">
      <w:pPr>
        <w:rPr>
          <w:lang w:val="es-CL"/>
        </w:rPr>
      </w:pPr>
    </w:p>
    <w:p w14:paraId="321FEEC2" w14:textId="229170AF" w:rsidR="00F9283C" w:rsidRPr="00A16FBA" w:rsidRDefault="00F9283C" w:rsidP="00F9283C">
      <w:pPr>
        <w:pStyle w:val="Ttulo1"/>
        <w:jc w:val="center"/>
        <w:rPr>
          <w:lang w:val="es-CL"/>
        </w:rPr>
      </w:pPr>
      <w:r>
        <w:rPr>
          <w:lang w:val="es-CL"/>
        </w:rPr>
        <w:t xml:space="preserve">Desarrollo </w:t>
      </w:r>
      <w:r w:rsidRPr="00A16FBA">
        <w:rPr>
          <w:lang w:val="es-CL"/>
        </w:rPr>
        <w:t xml:space="preserve">de </w:t>
      </w:r>
      <w:proofErr w:type="spellStart"/>
      <w:r w:rsidRPr="00A16FBA">
        <w:rPr>
          <w:lang w:val="es-CL"/>
        </w:rPr>
        <w:t>ChemLab</w:t>
      </w:r>
      <w:proofErr w:type="spellEnd"/>
      <w:r w:rsidRPr="00A16FBA">
        <w:rPr>
          <w:lang w:val="es-CL"/>
        </w:rPr>
        <w:t>-AR</w:t>
      </w:r>
    </w:p>
    <w:p w14:paraId="2337E383" w14:textId="77777777" w:rsidR="00F9283C" w:rsidRDefault="00F9283C" w:rsidP="00F9283C">
      <w:pPr>
        <w:rPr>
          <w:lang w:val="es-CL"/>
        </w:rPr>
      </w:pPr>
    </w:p>
    <w:p w14:paraId="564CCA59" w14:textId="77777777" w:rsidR="00F9283C" w:rsidRDefault="00F9283C" w:rsidP="00F9283C">
      <w:pPr>
        <w:rPr>
          <w:lang w:val="es-CL"/>
        </w:rPr>
      </w:pPr>
    </w:p>
    <w:p w14:paraId="7F6E5BCD" w14:textId="77777777" w:rsidR="00F9283C" w:rsidRDefault="00F9283C" w:rsidP="00F9283C">
      <w:pPr>
        <w:rPr>
          <w:lang w:val="es-CL"/>
        </w:rPr>
      </w:pPr>
    </w:p>
    <w:p w14:paraId="61C5B9D5" w14:textId="77777777" w:rsidR="00F9283C" w:rsidRDefault="00F9283C" w:rsidP="00F9283C">
      <w:pPr>
        <w:rPr>
          <w:lang w:val="es-CL"/>
        </w:rPr>
      </w:pPr>
    </w:p>
    <w:p w14:paraId="68E4F46A" w14:textId="77777777" w:rsidR="00F9283C" w:rsidRDefault="00F9283C" w:rsidP="00F9283C">
      <w:pPr>
        <w:rPr>
          <w:lang w:val="es-CL"/>
        </w:rPr>
      </w:pPr>
    </w:p>
    <w:p w14:paraId="2917BF78" w14:textId="77777777" w:rsidR="00F9283C" w:rsidRDefault="00F9283C" w:rsidP="00F9283C">
      <w:pPr>
        <w:rPr>
          <w:lang w:val="es-CL"/>
        </w:rPr>
      </w:pPr>
    </w:p>
    <w:p w14:paraId="550152B8" w14:textId="77777777" w:rsidR="00F9283C" w:rsidRDefault="00F9283C" w:rsidP="00F9283C">
      <w:pPr>
        <w:rPr>
          <w:lang w:val="es-CL"/>
        </w:rPr>
      </w:pPr>
    </w:p>
    <w:p w14:paraId="61BEC339" w14:textId="77777777" w:rsidR="00F9283C" w:rsidRDefault="00F9283C" w:rsidP="00F9283C">
      <w:pPr>
        <w:rPr>
          <w:lang w:val="es-CL"/>
        </w:rPr>
      </w:pPr>
    </w:p>
    <w:p w14:paraId="32D320A2" w14:textId="77777777" w:rsidR="00F9283C" w:rsidRDefault="00F9283C" w:rsidP="00F9283C">
      <w:pPr>
        <w:rPr>
          <w:lang w:val="es-CL"/>
        </w:rPr>
      </w:pPr>
    </w:p>
    <w:p w14:paraId="1EC2AF41" w14:textId="77777777" w:rsidR="00F9283C" w:rsidRDefault="00F9283C" w:rsidP="00F9283C">
      <w:pPr>
        <w:rPr>
          <w:lang w:val="es-CL"/>
        </w:rPr>
      </w:pPr>
    </w:p>
    <w:p w14:paraId="3BE8E28F" w14:textId="77777777" w:rsidR="00F9283C" w:rsidRDefault="00F9283C" w:rsidP="00F9283C">
      <w:pPr>
        <w:rPr>
          <w:lang w:val="es-CL"/>
        </w:rPr>
      </w:pPr>
    </w:p>
    <w:p w14:paraId="24C249B6" w14:textId="77777777" w:rsidR="00F9283C" w:rsidRDefault="00F9283C" w:rsidP="00F9283C">
      <w:pPr>
        <w:rPr>
          <w:lang w:val="es-CL"/>
        </w:rPr>
      </w:pPr>
    </w:p>
    <w:p w14:paraId="2D59C482" w14:textId="77777777" w:rsidR="00F9283C" w:rsidRDefault="00F9283C" w:rsidP="00F9283C">
      <w:pPr>
        <w:rPr>
          <w:lang w:val="es-CL"/>
        </w:rPr>
      </w:pPr>
    </w:p>
    <w:p w14:paraId="60085DEE" w14:textId="77777777" w:rsidR="00F9283C" w:rsidRDefault="00F9283C" w:rsidP="00F9283C">
      <w:pPr>
        <w:rPr>
          <w:lang w:val="es-CL"/>
        </w:rPr>
      </w:pPr>
    </w:p>
    <w:p w14:paraId="2AC018A4" w14:textId="77777777" w:rsidR="00F9283C" w:rsidRDefault="00F9283C" w:rsidP="00F9283C">
      <w:pPr>
        <w:rPr>
          <w:lang w:val="es-CL"/>
        </w:rPr>
      </w:pPr>
    </w:p>
    <w:p w14:paraId="4B834430" w14:textId="77777777" w:rsidR="00F9283C" w:rsidRDefault="00F9283C" w:rsidP="00F9283C">
      <w:pPr>
        <w:rPr>
          <w:lang w:val="es-CL"/>
        </w:rPr>
      </w:pPr>
    </w:p>
    <w:p w14:paraId="5A7F55E1" w14:textId="77777777" w:rsidR="00F9283C" w:rsidRDefault="00F9283C" w:rsidP="00F9283C">
      <w:pPr>
        <w:rPr>
          <w:lang w:val="es-CL"/>
        </w:rPr>
      </w:pPr>
    </w:p>
    <w:p w14:paraId="55090B55" w14:textId="77777777" w:rsidR="00E50EE9" w:rsidRPr="00E50EE9" w:rsidRDefault="00E50EE9" w:rsidP="00E50EE9">
      <w:pPr>
        <w:pStyle w:val="Contenido"/>
        <w:rPr>
          <w:b/>
          <w:bCs/>
          <w:lang w:val="es-CL"/>
        </w:rPr>
      </w:pPr>
      <w:r w:rsidRPr="00E50EE9">
        <w:rPr>
          <w:b/>
          <w:bCs/>
          <w:lang w:val="es-CL"/>
        </w:rPr>
        <w:lastRenderedPageBreak/>
        <w:t>Arquitectura General del Proyecto en Unity</w:t>
      </w:r>
    </w:p>
    <w:p w14:paraId="60B7105B" w14:textId="77777777" w:rsidR="00E50EE9" w:rsidRPr="00E50EE9" w:rsidRDefault="00E50EE9" w:rsidP="00E50EE9">
      <w:pPr>
        <w:pStyle w:val="Contenido"/>
        <w:rPr>
          <w:lang w:val="es-CL"/>
        </w:rPr>
      </w:pPr>
    </w:p>
    <w:p w14:paraId="5704A899" w14:textId="6DD116B2" w:rsidR="00E50EE9" w:rsidRPr="00E50EE9" w:rsidRDefault="00E50EE9" w:rsidP="00596A10">
      <w:pPr>
        <w:pStyle w:val="Contenido"/>
        <w:jc w:val="both"/>
        <w:rPr>
          <w:lang w:val="es-CL"/>
        </w:rPr>
      </w:pPr>
      <w:r w:rsidRPr="00E50EE9">
        <w:rPr>
          <w:lang w:val="es-CL"/>
        </w:rPr>
        <w:t>El proyecto </w:t>
      </w:r>
      <w:proofErr w:type="spellStart"/>
      <w:r w:rsidRPr="00E50EE9">
        <w:rPr>
          <w:lang w:val="es-CL"/>
        </w:rPr>
        <w:t>ChemLab</w:t>
      </w:r>
      <w:proofErr w:type="spellEnd"/>
      <w:r w:rsidRPr="00E50EE9">
        <w:rPr>
          <w:lang w:val="es-CL"/>
        </w:rPr>
        <w:t>-AR se estructura en torno a Unity como motor de desarrollo y </w:t>
      </w:r>
      <w:proofErr w:type="spellStart"/>
      <w:r w:rsidRPr="00E50EE9">
        <w:rPr>
          <w:lang w:val="es-CL"/>
        </w:rPr>
        <w:t>Vuforia</w:t>
      </w:r>
      <w:proofErr w:type="spellEnd"/>
      <w:r w:rsidRPr="00E50EE9">
        <w:rPr>
          <w:lang w:val="es-CL"/>
        </w:rPr>
        <w:t> como el SDK de AR. A continuación, se describe cómo se organizan los</w:t>
      </w:r>
      <w:r>
        <w:rPr>
          <w:lang w:val="es-CL"/>
        </w:rPr>
        <w:t xml:space="preserve"> </w:t>
      </w:r>
      <w:r w:rsidRPr="00E50EE9">
        <w:rPr>
          <w:lang w:val="es-CL"/>
        </w:rPr>
        <w:t>componentes clave de la arquitectura:</w:t>
      </w:r>
    </w:p>
    <w:p w14:paraId="590420F3" w14:textId="77777777" w:rsidR="00E50EE9" w:rsidRDefault="00E50EE9" w:rsidP="00596A10">
      <w:pPr>
        <w:pStyle w:val="Contenido"/>
        <w:jc w:val="both"/>
        <w:rPr>
          <w:lang w:val="es-CL"/>
        </w:rPr>
      </w:pPr>
    </w:p>
    <w:p w14:paraId="68C4E4EC" w14:textId="45F719E6" w:rsidR="00E50EE9" w:rsidRDefault="00E50EE9" w:rsidP="00596A10">
      <w:pPr>
        <w:pStyle w:val="Contenido"/>
        <w:numPr>
          <w:ilvl w:val="0"/>
          <w:numId w:val="29"/>
        </w:numPr>
        <w:jc w:val="both"/>
        <w:rPr>
          <w:lang w:val="es-CL"/>
        </w:rPr>
      </w:pPr>
      <w:r w:rsidRPr="00E50EE9">
        <w:rPr>
          <w:lang w:val="es-CL"/>
        </w:rPr>
        <w:t>Motor Gráfico: Unity</w:t>
      </w:r>
    </w:p>
    <w:p w14:paraId="02530518" w14:textId="77777777" w:rsidR="00E50EE9" w:rsidRPr="00E50EE9" w:rsidRDefault="00E50EE9" w:rsidP="00596A10">
      <w:pPr>
        <w:pStyle w:val="Contenido"/>
        <w:jc w:val="both"/>
        <w:rPr>
          <w:lang w:val="es-CL"/>
        </w:rPr>
      </w:pPr>
    </w:p>
    <w:p w14:paraId="648F2ECA" w14:textId="77777777" w:rsidR="00E50EE9" w:rsidRPr="00E50EE9" w:rsidRDefault="00E50EE9" w:rsidP="00596A10">
      <w:pPr>
        <w:pStyle w:val="Contenido"/>
        <w:jc w:val="both"/>
        <w:rPr>
          <w:lang w:val="es-CL"/>
        </w:rPr>
      </w:pPr>
      <w:r w:rsidRPr="00E50EE9">
        <w:rPr>
          <w:lang w:val="es-CL"/>
        </w:rPr>
        <w:t>Unity sirve como la base de la arquitectura. Sus roles principales incluyen:</w:t>
      </w:r>
    </w:p>
    <w:p w14:paraId="2A7482C0" w14:textId="77777777" w:rsidR="00E50EE9" w:rsidRDefault="00E50EE9" w:rsidP="00596A10">
      <w:pPr>
        <w:pStyle w:val="Contenido"/>
        <w:jc w:val="both"/>
        <w:rPr>
          <w:lang w:val="es-CL"/>
        </w:rPr>
      </w:pPr>
      <w:r w:rsidRPr="00E50EE9">
        <w:rPr>
          <w:lang w:val="es-CL"/>
        </w:rPr>
        <w:t xml:space="preserve">Renderizado de gráficos 3D: Unity se encarga de la visualización de los modelos 3D, tales como los calderos, mesas medievales, estandartes y demás </w:t>
      </w:r>
      <w:proofErr w:type="spellStart"/>
      <w:r w:rsidRPr="00E50EE9">
        <w:rPr>
          <w:lang w:val="es-CL"/>
        </w:rPr>
        <w:t>assets</w:t>
      </w:r>
      <w:proofErr w:type="spellEnd"/>
      <w:r w:rsidRPr="00E50EE9">
        <w:rPr>
          <w:lang w:val="es-CL"/>
        </w:rPr>
        <w:t xml:space="preserve">. Estos activos se crean o importan como modelos </w:t>
      </w:r>
      <w:proofErr w:type="spellStart"/>
      <w:r w:rsidRPr="00E50EE9">
        <w:rPr>
          <w:lang w:val="es-CL"/>
        </w:rPr>
        <w:t>low-poly</w:t>
      </w:r>
      <w:proofErr w:type="spellEnd"/>
      <w:r w:rsidRPr="00E50EE9">
        <w:rPr>
          <w:lang w:val="es-CL"/>
        </w:rPr>
        <w:t>, optimizados para rendimiento en dispositivos móviles.</w:t>
      </w:r>
      <w:r>
        <w:rPr>
          <w:lang w:val="es-CL"/>
        </w:rPr>
        <w:t xml:space="preserve"> </w:t>
      </w:r>
      <w:r w:rsidRPr="00E50EE9">
        <w:rPr>
          <w:lang w:val="es-CL"/>
        </w:rPr>
        <w:t>Gestión del entorno de la aplicación: Unity maneja la integración de los scripts, interacciones de usuario, control de la física de los objetos, iluminación, y los efectos especiales del escenario medieval mágico.</w:t>
      </w:r>
    </w:p>
    <w:p w14:paraId="797C3F22" w14:textId="77777777" w:rsidR="00E50EE9" w:rsidRDefault="00E50EE9" w:rsidP="00596A10">
      <w:pPr>
        <w:pStyle w:val="Contenido"/>
        <w:jc w:val="both"/>
        <w:rPr>
          <w:lang w:val="es-CL"/>
        </w:rPr>
      </w:pPr>
    </w:p>
    <w:p w14:paraId="0A478CC6" w14:textId="1AEF7EBF" w:rsidR="00E50EE9" w:rsidRDefault="00E50EE9" w:rsidP="00596A10">
      <w:pPr>
        <w:pStyle w:val="Contenido"/>
        <w:numPr>
          <w:ilvl w:val="0"/>
          <w:numId w:val="29"/>
        </w:numPr>
        <w:jc w:val="both"/>
        <w:rPr>
          <w:lang w:val="es-CL"/>
        </w:rPr>
      </w:pPr>
      <w:r w:rsidRPr="00E50EE9">
        <w:rPr>
          <w:lang w:val="es-CL"/>
        </w:rPr>
        <w:t xml:space="preserve">SDK de Realidad Aumentada: </w:t>
      </w:r>
      <w:proofErr w:type="spellStart"/>
      <w:r w:rsidRPr="00E50EE9">
        <w:rPr>
          <w:lang w:val="es-CL"/>
        </w:rPr>
        <w:t>Vuforia</w:t>
      </w:r>
      <w:proofErr w:type="spellEnd"/>
    </w:p>
    <w:p w14:paraId="12730D8E" w14:textId="77777777" w:rsidR="00E50EE9" w:rsidRPr="00E50EE9" w:rsidRDefault="00E50EE9" w:rsidP="00596A10">
      <w:pPr>
        <w:pStyle w:val="Contenido"/>
        <w:jc w:val="both"/>
        <w:rPr>
          <w:lang w:val="es-CL"/>
        </w:rPr>
      </w:pPr>
    </w:p>
    <w:p w14:paraId="75F04E22" w14:textId="77777777" w:rsidR="00E50EE9" w:rsidRPr="00E50EE9" w:rsidRDefault="00E50EE9" w:rsidP="00596A10">
      <w:pPr>
        <w:pStyle w:val="Contenido"/>
        <w:jc w:val="both"/>
        <w:rPr>
          <w:lang w:val="es-CL"/>
        </w:rPr>
      </w:pPr>
      <w:proofErr w:type="spellStart"/>
      <w:r w:rsidRPr="00E50EE9">
        <w:rPr>
          <w:lang w:val="es-CL"/>
        </w:rPr>
        <w:t>Vuforia</w:t>
      </w:r>
      <w:proofErr w:type="spellEnd"/>
      <w:r w:rsidRPr="00E50EE9">
        <w:rPr>
          <w:lang w:val="es-CL"/>
        </w:rPr>
        <w:t> actúa como el SDK de AR integrado dentro de Unity. Sus funciones incluyen:</w:t>
      </w:r>
    </w:p>
    <w:p w14:paraId="1EF27620" w14:textId="77777777" w:rsidR="00E50EE9" w:rsidRPr="00E50EE9" w:rsidRDefault="00E50EE9" w:rsidP="00596A10">
      <w:pPr>
        <w:pStyle w:val="Contenido"/>
        <w:jc w:val="both"/>
        <w:rPr>
          <w:lang w:val="es-CL"/>
        </w:rPr>
      </w:pPr>
      <w:r w:rsidRPr="00E50EE9">
        <w:rPr>
          <w:lang w:val="es-CL"/>
        </w:rPr>
        <w:t>Reconocimiento de imágenes (</w:t>
      </w:r>
      <w:proofErr w:type="spellStart"/>
      <w:r w:rsidRPr="00E50EE9">
        <w:rPr>
          <w:lang w:val="es-CL"/>
        </w:rPr>
        <w:t>Image</w:t>
      </w:r>
      <w:proofErr w:type="spellEnd"/>
      <w:r w:rsidRPr="00E50EE9">
        <w:rPr>
          <w:lang w:val="es-CL"/>
        </w:rPr>
        <w:t xml:space="preserve"> Targets): </w:t>
      </w:r>
      <w:proofErr w:type="spellStart"/>
      <w:r w:rsidRPr="00E50EE9">
        <w:rPr>
          <w:lang w:val="es-CL"/>
        </w:rPr>
        <w:t>Vuforia</w:t>
      </w:r>
      <w:proofErr w:type="spellEnd"/>
      <w:r w:rsidRPr="00E50EE9">
        <w:rPr>
          <w:lang w:val="es-CL"/>
        </w:rPr>
        <w:t xml:space="preserve"> permite identificar los códigos QR o imágenes que desencadenan la aparición de los modelos 3D de solutos, solventes y otros elementos dentro del entorno AR.</w:t>
      </w:r>
    </w:p>
    <w:p w14:paraId="56AA6232" w14:textId="77777777" w:rsidR="00E50EE9" w:rsidRPr="00E50EE9" w:rsidRDefault="00E50EE9" w:rsidP="00596A10">
      <w:pPr>
        <w:pStyle w:val="Contenido"/>
        <w:jc w:val="both"/>
        <w:rPr>
          <w:lang w:val="es-CL"/>
        </w:rPr>
      </w:pPr>
      <w:r w:rsidRPr="00E50EE9">
        <w:rPr>
          <w:lang w:val="es-CL"/>
        </w:rPr>
        <w:t>Posicionamiento y seguimiento de objetos (</w:t>
      </w:r>
      <w:proofErr w:type="spellStart"/>
      <w:r w:rsidRPr="00E50EE9">
        <w:rPr>
          <w:lang w:val="es-CL"/>
        </w:rPr>
        <w:t>Object</w:t>
      </w:r>
      <w:proofErr w:type="spellEnd"/>
      <w:r w:rsidRPr="00E50EE9">
        <w:rPr>
          <w:lang w:val="es-CL"/>
        </w:rPr>
        <w:t xml:space="preserve"> Tracking): Una vez que </w:t>
      </w:r>
      <w:proofErr w:type="spellStart"/>
      <w:r w:rsidRPr="00E50EE9">
        <w:rPr>
          <w:lang w:val="es-CL"/>
        </w:rPr>
        <w:t>Vuforia</w:t>
      </w:r>
      <w:proofErr w:type="spellEnd"/>
      <w:r w:rsidRPr="00E50EE9">
        <w:rPr>
          <w:lang w:val="es-CL"/>
        </w:rPr>
        <w:t xml:space="preserve"> detecta el código QR, se encarga de posicionar correctamente los objetos 3D en el espacio real del usuario, permitiendo la interacción en tiempo real con los elementos.</w:t>
      </w:r>
    </w:p>
    <w:p w14:paraId="6185F752" w14:textId="77777777" w:rsidR="00E50EE9" w:rsidRDefault="00E50EE9" w:rsidP="00596A10">
      <w:pPr>
        <w:pStyle w:val="Contenido"/>
        <w:jc w:val="both"/>
        <w:rPr>
          <w:lang w:val="es-CL"/>
        </w:rPr>
      </w:pPr>
      <w:r w:rsidRPr="00E50EE9">
        <w:rPr>
          <w:lang w:val="es-CL"/>
        </w:rPr>
        <w:t xml:space="preserve">Soporte de múltiples dispositivos móviles: </w:t>
      </w:r>
      <w:proofErr w:type="spellStart"/>
      <w:r w:rsidRPr="00E50EE9">
        <w:rPr>
          <w:lang w:val="es-CL"/>
        </w:rPr>
        <w:t>Vuforia</w:t>
      </w:r>
      <w:proofErr w:type="spellEnd"/>
      <w:r w:rsidRPr="00E50EE9">
        <w:rPr>
          <w:lang w:val="es-CL"/>
        </w:rPr>
        <w:t xml:space="preserve"> está optimizado para varios sistemas operativos (iOS, Android), lo que facilita la implementación de la aplicación en una variedad de dispositivos móviles.</w:t>
      </w:r>
    </w:p>
    <w:p w14:paraId="2097C6FF" w14:textId="77777777" w:rsidR="00E50EE9" w:rsidRPr="00E50EE9" w:rsidRDefault="00E50EE9" w:rsidP="00596A10">
      <w:pPr>
        <w:pStyle w:val="Contenido"/>
        <w:jc w:val="both"/>
        <w:rPr>
          <w:lang w:val="es-CL"/>
        </w:rPr>
      </w:pPr>
    </w:p>
    <w:p w14:paraId="6B6DF8DA" w14:textId="23AD66D9" w:rsidR="00E50EE9" w:rsidRDefault="00E50EE9" w:rsidP="00596A10">
      <w:pPr>
        <w:pStyle w:val="Contenido"/>
        <w:numPr>
          <w:ilvl w:val="0"/>
          <w:numId w:val="29"/>
        </w:numPr>
        <w:jc w:val="both"/>
        <w:rPr>
          <w:lang w:val="es-CL"/>
        </w:rPr>
      </w:pPr>
      <w:r w:rsidRPr="00E50EE9">
        <w:rPr>
          <w:lang w:val="es-CL"/>
        </w:rPr>
        <w:t>Scripts e Interactividad (C# en Unity)</w:t>
      </w:r>
    </w:p>
    <w:p w14:paraId="6CCC5DDD" w14:textId="77777777" w:rsidR="00E50EE9" w:rsidRPr="00E50EE9" w:rsidRDefault="00E50EE9" w:rsidP="00596A10">
      <w:pPr>
        <w:pStyle w:val="Contenido"/>
        <w:jc w:val="both"/>
        <w:rPr>
          <w:lang w:val="es-CL"/>
        </w:rPr>
      </w:pPr>
    </w:p>
    <w:p w14:paraId="74F0AAE5" w14:textId="77777777" w:rsidR="00E50EE9" w:rsidRPr="00E50EE9" w:rsidRDefault="00E50EE9" w:rsidP="00596A10">
      <w:pPr>
        <w:pStyle w:val="Contenido"/>
        <w:jc w:val="both"/>
        <w:rPr>
          <w:lang w:val="es-CL"/>
        </w:rPr>
      </w:pPr>
      <w:r w:rsidRPr="00E50EE9">
        <w:rPr>
          <w:lang w:val="es-CL"/>
        </w:rPr>
        <w:t>La lógica del juego y las interacciones son manejadas a través de scripts en C# dentro de Unity, cumpliendo varios roles clave:</w:t>
      </w:r>
    </w:p>
    <w:p w14:paraId="4FD8FC04" w14:textId="77777777" w:rsidR="00E50EE9" w:rsidRPr="00E50EE9" w:rsidRDefault="00E50EE9" w:rsidP="00596A10">
      <w:pPr>
        <w:pStyle w:val="Contenido"/>
        <w:jc w:val="both"/>
        <w:rPr>
          <w:lang w:val="es-CL"/>
        </w:rPr>
      </w:pPr>
      <w:r w:rsidRPr="00E50EE9">
        <w:rPr>
          <w:lang w:val="es-CL"/>
        </w:rPr>
        <w:t>Mecánicas de juego: Scripts que gestionan las interacciones del usuario, como la combinación de solutos y solventes para generar soluciones, y que determinan si la mezcla es correcta o incorrecta.</w:t>
      </w:r>
    </w:p>
    <w:p w14:paraId="524903C9" w14:textId="77777777" w:rsidR="00E50EE9" w:rsidRPr="00E50EE9" w:rsidRDefault="00E50EE9" w:rsidP="00596A10">
      <w:pPr>
        <w:pStyle w:val="Contenido"/>
        <w:jc w:val="both"/>
        <w:rPr>
          <w:lang w:val="es-CL"/>
        </w:rPr>
      </w:pPr>
      <w:r w:rsidRPr="00E50EE9">
        <w:rPr>
          <w:lang w:val="es-CL"/>
        </w:rPr>
        <w:lastRenderedPageBreak/>
        <w:t>Interactividad AR: Scripts para manipular los modelos 3D dentro del espacio AR, permitiendo al usuario rotar, mover y realizar acciones específicas con los objetos, como ver el resultado de una reacción en el caldero.</w:t>
      </w:r>
    </w:p>
    <w:p w14:paraId="56232A28" w14:textId="77777777" w:rsidR="00E50EE9" w:rsidRDefault="00E50EE9" w:rsidP="00596A10">
      <w:pPr>
        <w:pStyle w:val="Contenido"/>
        <w:jc w:val="both"/>
        <w:rPr>
          <w:lang w:val="es-CL"/>
        </w:rPr>
      </w:pPr>
      <w:r w:rsidRPr="00E50EE9">
        <w:rPr>
          <w:lang w:val="es-CL"/>
        </w:rPr>
        <w:t>Control de flujo: Scripts que controlan el flujo de la aplicación, como la transición entre menús, la carga del escenario medieval, o la activación/desactivación de objetos en función de las interacciones del usuario.</w:t>
      </w:r>
    </w:p>
    <w:p w14:paraId="55B8AECC" w14:textId="77777777" w:rsidR="00E50EE9" w:rsidRPr="00E50EE9" w:rsidRDefault="00E50EE9" w:rsidP="00596A10">
      <w:pPr>
        <w:pStyle w:val="Contenido"/>
        <w:jc w:val="both"/>
        <w:rPr>
          <w:lang w:val="es-CL"/>
        </w:rPr>
      </w:pPr>
    </w:p>
    <w:p w14:paraId="1E152F34" w14:textId="77500982" w:rsidR="00E50EE9" w:rsidRDefault="00E50EE9" w:rsidP="00596A10">
      <w:pPr>
        <w:pStyle w:val="Contenido"/>
        <w:numPr>
          <w:ilvl w:val="0"/>
          <w:numId w:val="29"/>
        </w:numPr>
        <w:jc w:val="both"/>
        <w:rPr>
          <w:lang w:val="es-CL"/>
        </w:rPr>
      </w:pPr>
      <w:proofErr w:type="spellStart"/>
      <w:r w:rsidRPr="00E50EE9">
        <w:rPr>
          <w:lang w:val="es-CL"/>
        </w:rPr>
        <w:t>Assets</w:t>
      </w:r>
      <w:proofErr w:type="spellEnd"/>
      <w:r w:rsidRPr="00E50EE9">
        <w:rPr>
          <w:lang w:val="es-CL"/>
        </w:rPr>
        <w:t xml:space="preserve"> y Recursos Visuales</w:t>
      </w:r>
      <w:r>
        <w:rPr>
          <w:lang w:val="es-CL"/>
        </w:rPr>
        <w:t>.</w:t>
      </w:r>
    </w:p>
    <w:p w14:paraId="39F7ED1B" w14:textId="77777777" w:rsidR="00E50EE9" w:rsidRPr="00E50EE9" w:rsidRDefault="00E50EE9" w:rsidP="00596A10">
      <w:pPr>
        <w:pStyle w:val="Contenido"/>
        <w:ind w:left="720"/>
        <w:jc w:val="both"/>
        <w:rPr>
          <w:lang w:val="es-CL"/>
        </w:rPr>
      </w:pPr>
    </w:p>
    <w:p w14:paraId="2DC09C3B" w14:textId="77777777" w:rsidR="00E50EE9" w:rsidRPr="00E50EE9" w:rsidRDefault="00E50EE9" w:rsidP="00596A10">
      <w:pPr>
        <w:pStyle w:val="Contenido"/>
        <w:jc w:val="both"/>
        <w:rPr>
          <w:lang w:val="es-CL"/>
        </w:rPr>
      </w:pPr>
      <w:r w:rsidRPr="00E50EE9">
        <w:rPr>
          <w:lang w:val="es-CL"/>
        </w:rPr>
        <w:t>Los </w:t>
      </w:r>
      <w:proofErr w:type="spellStart"/>
      <w:r w:rsidRPr="00E50EE9">
        <w:rPr>
          <w:lang w:val="es-CL"/>
        </w:rPr>
        <w:t>assets</w:t>
      </w:r>
      <w:proofErr w:type="spellEnd"/>
      <w:r w:rsidRPr="00E50EE9">
        <w:rPr>
          <w:lang w:val="es-CL"/>
        </w:rPr>
        <w:t xml:space="preserve"> que conforman el ambiente medieval mágico son modelos </w:t>
      </w:r>
      <w:proofErr w:type="spellStart"/>
      <w:r w:rsidRPr="00E50EE9">
        <w:rPr>
          <w:lang w:val="es-CL"/>
        </w:rPr>
        <w:t>low-poly</w:t>
      </w:r>
      <w:proofErr w:type="spellEnd"/>
      <w:r w:rsidRPr="00E50EE9">
        <w:rPr>
          <w:lang w:val="es-CL"/>
        </w:rPr>
        <w:t xml:space="preserve"> diseñados o importados en Unity. Estos incluyen:</w:t>
      </w:r>
    </w:p>
    <w:p w14:paraId="51366211" w14:textId="77777777" w:rsidR="00E50EE9" w:rsidRPr="00E50EE9" w:rsidRDefault="00E50EE9" w:rsidP="00596A10">
      <w:pPr>
        <w:pStyle w:val="Contenido"/>
        <w:jc w:val="both"/>
        <w:rPr>
          <w:lang w:val="es-CL"/>
        </w:rPr>
      </w:pPr>
      <w:r w:rsidRPr="00E50EE9">
        <w:rPr>
          <w:lang w:val="es-CL"/>
        </w:rPr>
        <w:t>Modelos 3D: Calderos, mesas, antorchas, estandartes, y demás elementos del entorno, que son parte del escenario medieval.</w:t>
      </w:r>
    </w:p>
    <w:p w14:paraId="2E5D0FD3" w14:textId="77777777" w:rsidR="00E50EE9" w:rsidRPr="00E50EE9" w:rsidRDefault="00E50EE9" w:rsidP="00596A10">
      <w:pPr>
        <w:pStyle w:val="Contenido"/>
        <w:jc w:val="both"/>
        <w:rPr>
          <w:lang w:val="es-CL"/>
        </w:rPr>
      </w:pPr>
      <w:r w:rsidRPr="00E50EE9">
        <w:rPr>
          <w:lang w:val="es-CL"/>
        </w:rPr>
        <w:t>Texturas y </w:t>
      </w:r>
      <w:proofErr w:type="spellStart"/>
      <w:r w:rsidRPr="00E50EE9">
        <w:rPr>
          <w:lang w:val="es-CL"/>
        </w:rPr>
        <w:t>Shaders</w:t>
      </w:r>
      <w:proofErr w:type="spellEnd"/>
      <w:r w:rsidRPr="00E50EE9">
        <w:rPr>
          <w:lang w:val="es-CL"/>
        </w:rPr>
        <w:t>: Aplicados a los modelos para mejorar su apariencia visual y lograr un ambiente inmersivo. Esto incluye iluminación para antorchas, reflejos en el caldero, y sombras en las paredes.</w:t>
      </w:r>
    </w:p>
    <w:p w14:paraId="4334EFD6" w14:textId="77777777" w:rsidR="00E50EE9" w:rsidRDefault="00E50EE9" w:rsidP="00596A10">
      <w:pPr>
        <w:pStyle w:val="Contenido"/>
        <w:jc w:val="both"/>
        <w:rPr>
          <w:lang w:val="es-CL"/>
        </w:rPr>
      </w:pPr>
      <w:r w:rsidRPr="00E50EE9">
        <w:rPr>
          <w:lang w:val="es-CL"/>
        </w:rPr>
        <w:t>Efectos visuales (VFX): Para simular efectos como la magia del caldero o las partículas que simulan una reacción química.</w:t>
      </w:r>
    </w:p>
    <w:p w14:paraId="5FFE6C43" w14:textId="77777777" w:rsidR="00CF4B7F" w:rsidRDefault="00CF4B7F" w:rsidP="00596A10">
      <w:pPr>
        <w:pStyle w:val="Contenido"/>
        <w:jc w:val="both"/>
        <w:rPr>
          <w:lang w:val="es-CL"/>
        </w:rPr>
      </w:pPr>
    </w:p>
    <w:p w14:paraId="4FE822DC" w14:textId="77777777" w:rsidR="00CF4B7F" w:rsidRPr="00CF4B7F" w:rsidRDefault="00CF4B7F" w:rsidP="00596A10">
      <w:pPr>
        <w:pStyle w:val="Contenido"/>
        <w:jc w:val="both"/>
        <w:rPr>
          <w:b/>
          <w:bCs/>
        </w:rPr>
      </w:pPr>
      <w:r w:rsidRPr="00CF4B7F">
        <w:rPr>
          <w:b/>
          <w:bCs/>
        </w:rPr>
        <w:t>Tipos de Componentes Clave en Unity</w:t>
      </w:r>
    </w:p>
    <w:p w14:paraId="4ADF61A8" w14:textId="77777777" w:rsidR="00CF4B7F" w:rsidRDefault="00CF4B7F" w:rsidP="00596A10">
      <w:pPr>
        <w:pStyle w:val="Contenido"/>
        <w:jc w:val="both"/>
        <w:rPr>
          <w:b/>
          <w:bCs/>
          <w:lang w:val="es-CL"/>
        </w:rPr>
      </w:pPr>
    </w:p>
    <w:p w14:paraId="178E386D" w14:textId="57AE0AC1" w:rsidR="00CF4B7F" w:rsidRPr="00CF4B7F" w:rsidRDefault="00CF4B7F" w:rsidP="00596A10">
      <w:pPr>
        <w:pStyle w:val="Contenido"/>
        <w:jc w:val="both"/>
        <w:rPr>
          <w:lang w:val="es-CL"/>
        </w:rPr>
      </w:pPr>
      <w:r w:rsidRPr="00CF4B7F">
        <w:rPr>
          <w:lang w:val="es-CL"/>
        </w:rPr>
        <w:t>a) Escenas (</w:t>
      </w:r>
      <w:proofErr w:type="spellStart"/>
      <w:r w:rsidRPr="00CF4B7F">
        <w:rPr>
          <w:lang w:val="es-CL"/>
        </w:rPr>
        <w:t>Scenes</w:t>
      </w:r>
      <w:proofErr w:type="spellEnd"/>
      <w:r w:rsidRPr="00CF4B7F">
        <w:rPr>
          <w:lang w:val="es-CL"/>
        </w:rPr>
        <w:t>)</w:t>
      </w:r>
    </w:p>
    <w:p w14:paraId="461773A8" w14:textId="77777777" w:rsidR="00CF4B7F" w:rsidRPr="00CF4B7F" w:rsidRDefault="00CF4B7F" w:rsidP="00596A10">
      <w:pPr>
        <w:pStyle w:val="Contenido"/>
        <w:jc w:val="both"/>
        <w:rPr>
          <w:lang w:val="es-CL"/>
        </w:rPr>
      </w:pPr>
      <w:r w:rsidRPr="00CF4B7F">
        <w:rPr>
          <w:lang w:val="es-CL"/>
        </w:rPr>
        <w:t>Cada nivel o parte del proyecto está representado en una escena dentro de Unity. Ejemplo:</w:t>
      </w:r>
    </w:p>
    <w:p w14:paraId="0CBCC781" w14:textId="77777777" w:rsidR="00CF4B7F" w:rsidRPr="00CF4B7F" w:rsidRDefault="00CF4B7F" w:rsidP="00596A10">
      <w:pPr>
        <w:pStyle w:val="Contenido"/>
        <w:numPr>
          <w:ilvl w:val="0"/>
          <w:numId w:val="31"/>
        </w:numPr>
        <w:jc w:val="both"/>
        <w:rPr>
          <w:lang w:val="es-CL"/>
        </w:rPr>
      </w:pPr>
      <w:proofErr w:type="spellStart"/>
      <w:r w:rsidRPr="00CF4B7F">
        <w:rPr>
          <w:lang w:val="es-CL"/>
        </w:rPr>
        <w:t>Main</w:t>
      </w:r>
      <w:proofErr w:type="spellEnd"/>
      <w:r w:rsidRPr="00CF4B7F">
        <w:rPr>
          <w:lang w:val="es-CL"/>
        </w:rPr>
        <w:t xml:space="preserve"> </w:t>
      </w:r>
      <w:proofErr w:type="spellStart"/>
      <w:r w:rsidRPr="00CF4B7F">
        <w:rPr>
          <w:lang w:val="es-CL"/>
        </w:rPr>
        <w:t>Scene</w:t>
      </w:r>
      <w:proofErr w:type="spellEnd"/>
      <w:r w:rsidRPr="00CF4B7F">
        <w:rPr>
          <w:lang w:val="es-CL"/>
        </w:rPr>
        <w:t>: La escena principal donde ocurre la interacción con el laboratorio medieval y los experimentos químicos.</w:t>
      </w:r>
    </w:p>
    <w:p w14:paraId="413E60AD" w14:textId="77777777" w:rsidR="00CF4B7F" w:rsidRPr="00CF4B7F" w:rsidRDefault="00CF4B7F" w:rsidP="00596A10">
      <w:pPr>
        <w:pStyle w:val="Contenido"/>
        <w:numPr>
          <w:ilvl w:val="0"/>
          <w:numId w:val="31"/>
        </w:numPr>
        <w:jc w:val="both"/>
        <w:rPr>
          <w:lang w:val="es-CL"/>
        </w:rPr>
      </w:pPr>
      <w:r w:rsidRPr="00CF4B7F">
        <w:rPr>
          <w:lang w:val="es-CL"/>
        </w:rPr>
        <w:t>Menús: Una escena separada para los menús de inicio o selección de experimentos.</w:t>
      </w:r>
    </w:p>
    <w:p w14:paraId="217ECD97" w14:textId="77777777" w:rsidR="00CF4B7F" w:rsidRPr="00E50EE9" w:rsidRDefault="00CF4B7F" w:rsidP="00596A10">
      <w:pPr>
        <w:pStyle w:val="Contenido"/>
        <w:jc w:val="both"/>
        <w:rPr>
          <w:lang w:val="es-CL"/>
        </w:rPr>
      </w:pPr>
    </w:p>
    <w:p w14:paraId="288DF9A0" w14:textId="77777777" w:rsidR="00CF4B7F" w:rsidRDefault="00CF4B7F" w:rsidP="00596A10">
      <w:pPr>
        <w:jc w:val="both"/>
        <w:rPr>
          <w:bCs/>
          <w:lang w:val="es-CL"/>
        </w:rPr>
      </w:pPr>
      <w:proofErr w:type="spellStart"/>
      <w:r w:rsidRPr="00CF4B7F">
        <w:rPr>
          <w:bCs/>
          <w:lang w:val="es-CL"/>
        </w:rPr>
        <w:t>GameObjects</w:t>
      </w:r>
      <w:proofErr w:type="spellEnd"/>
    </w:p>
    <w:p w14:paraId="32916485" w14:textId="77777777" w:rsidR="00CF4B7F" w:rsidRPr="00CF4B7F" w:rsidRDefault="00CF4B7F" w:rsidP="00596A10">
      <w:pPr>
        <w:jc w:val="both"/>
        <w:rPr>
          <w:bCs/>
          <w:lang w:val="es-CL"/>
        </w:rPr>
      </w:pPr>
    </w:p>
    <w:p w14:paraId="69AE45D1" w14:textId="77777777" w:rsidR="00CF4B7F" w:rsidRPr="00CF4B7F" w:rsidRDefault="00CF4B7F" w:rsidP="00596A10">
      <w:pPr>
        <w:jc w:val="both"/>
        <w:rPr>
          <w:b w:val="0"/>
          <w:bCs/>
          <w:lang w:val="es-CL"/>
        </w:rPr>
      </w:pPr>
      <w:r w:rsidRPr="00CF4B7F">
        <w:rPr>
          <w:b w:val="0"/>
          <w:bCs/>
          <w:lang w:val="es-CL"/>
        </w:rPr>
        <w:t>Cada elemento dentro de la escena, ya sea visible o no, se maneja como un </w:t>
      </w:r>
      <w:proofErr w:type="spellStart"/>
      <w:r w:rsidRPr="00CF4B7F">
        <w:rPr>
          <w:b w:val="0"/>
          <w:bCs/>
          <w:lang w:val="es-CL"/>
        </w:rPr>
        <w:t>GameObject</w:t>
      </w:r>
      <w:proofErr w:type="spellEnd"/>
      <w:r w:rsidRPr="00CF4B7F">
        <w:rPr>
          <w:b w:val="0"/>
          <w:bCs/>
          <w:lang w:val="es-CL"/>
        </w:rPr>
        <w:t> en Unity, ejemplos incluyen:</w:t>
      </w:r>
    </w:p>
    <w:p w14:paraId="5DB942D5" w14:textId="77777777" w:rsidR="00CF4B7F" w:rsidRPr="00CF4B7F" w:rsidRDefault="00CF4B7F" w:rsidP="00596A10">
      <w:pPr>
        <w:numPr>
          <w:ilvl w:val="0"/>
          <w:numId w:val="32"/>
        </w:numPr>
        <w:jc w:val="both"/>
        <w:rPr>
          <w:b w:val="0"/>
          <w:bCs/>
          <w:lang w:val="es-CL"/>
        </w:rPr>
      </w:pPr>
      <w:r w:rsidRPr="00CF4B7F">
        <w:rPr>
          <w:b w:val="0"/>
          <w:bCs/>
          <w:lang w:val="es-CL"/>
        </w:rPr>
        <w:t xml:space="preserve">3D </w:t>
      </w:r>
      <w:proofErr w:type="spellStart"/>
      <w:r w:rsidRPr="00CF4B7F">
        <w:rPr>
          <w:b w:val="0"/>
          <w:bCs/>
          <w:lang w:val="es-CL"/>
        </w:rPr>
        <w:t>Models</w:t>
      </w:r>
      <w:proofErr w:type="spellEnd"/>
      <w:r w:rsidRPr="00CF4B7F">
        <w:rPr>
          <w:b w:val="0"/>
          <w:bCs/>
          <w:lang w:val="es-CL"/>
        </w:rPr>
        <w:t xml:space="preserve">: Los objetos visuales, como los calderos o mesas, son instancias de </w:t>
      </w:r>
      <w:proofErr w:type="spellStart"/>
      <w:r w:rsidRPr="00CF4B7F">
        <w:rPr>
          <w:b w:val="0"/>
          <w:bCs/>
          <w:lang w:val="es-CL"/>
        </w:rPr>
        <w:t>GameObjects</w:t>
      </w:r>
      <w:proofErr w:type="spellEnd"/>
      <w:r w:rsidRPr="00CF4B7F">
        <w:rPr>
          <w:b w:val="0"/>
          <w:bCs/>
          <w:lang w:val="es-CL"/>
        </w:rPr>
        <w:t xml:space="preserve"> con modelos 3D adjuntos.</w:t>
      </w:r>
    </w:p>
    <w:p w14:paraId="2745D267" w14:textId="77777777" w:rsidR="00CF4B7F" w:rsidRDefault="00CF4B7F" w:rsidP="00596A10">
      <w:pPr>
        <w:numPr>
          <w:ilvl w:val="0"/>
          <w:numId w:val="32"/>
        </w:numPr>
        <w:jc w:val="both"/>
        <w:rPr>
          <w:b w:val="0"/>
          <w:bCs/>
          <w:lang w:val="es-CL"/>
        </w:rPr>
      </w:pPr>
      <w:r w:rsidRPr="00CF4B7F">
        <w:rPr>
          <w:b w:val="0"/>
          <w:bCs/>
          <w:lang w:val="es-CL"/>
        </w:rPr>
        <w:lastRenderedPageBreak/>
        <w:t xml:space="preserve">UI </w:t>
      </w:r>
      <w:proofErr w:type="spellStart"/>
      <w:r w:rsidRPr="00CF4B7F">
        <w:rPr>
          <w:b w:val="0"/>
          <w:bCs/>
          <w:lang w:val="es-CL"/>
        </w:rPr>
        <w:t>Elements</w:t>
      </w:r>
      <w:proofErr w:type="spellEnd"/>
      <w:r w:rsidRPr="00CF4B7F">
        <w:rPr>
          <w:b w:val="0"/>
          <w:bCs/>
          <w:lang w:val="es-CL"/>
        </w:rPr>
        <w:t>: Los componentes de la interfaz de usuario como botones y menús que permiten al usuario interactuar con el sistema.</w:t>
      </w:r>
    </w:p>
    <w:p w14:paraId="682D867F" w14:textId="77777777" w:rsidR="00CF4B7F" w:rsidRDefault="00CF4B7F" w:rsidP="00596A10">
      <w:pPr>
        <w:ind w:left="360"/>
        <w:jc w:val="both"/>
        <w:rPr>
          <w:b w:val="0"/>
          <w:bCs/>
          <w:lang w:val="es-CL"/>
        </w:rPr>
      </w:pPr>
    </w:p>
    <w:p w14:paraId="49F8E8CB" w14:textId="77777777" w:rsidR="00CF4B7F" w:rsidRPr="00CF4B7F" w:rsidRDefault="00CF4B7F" w:rsidP="00596A10">
      <w:pPr>
        <w:ind w:left="360"/>
        <w:jc w:val="both"/>
        <w:rPr>
          <w:b w:val="0"/>
          <w:lang w:val="es-CL"/>
        </w:rPr>
      </w:pPr>
      <w:proofErr w:type="spellStart"/>
      <w:r w:rsidRPr="00CF4B7F">
        <w:rPr>
          <w:b w:val="0"/>
          <w:lang w:val="es-CL"/>
        </w:rPr>
        <w:t>Prefabs</w:t>
      </w:r>
      <w:proofErr w:type="spellEnd"/>
    </w:p>
    <w:p w14:paraId="6D079F6A" w14:textId="77777777" w:rsidR="00CF4B7F" w:rsidRPr="00CF4B7F" w:rsidRDefault="00CF4B7F" w:rsidP="00596A10">
      <w:pPr>
        <w:ind w:left="360"/>
        <w:jc w:val="both"/>
        <w:rPr>
          <w:b w:val="0"/>
          <w:bCs/>
          <w:lang w:val="es-CL"/>
        </w:rPr>
      </w:pPr>
      <w:r w:rsidRPr="00CF4B7F">
        <w:rPr>
          <w:b w:val="0"/>
          <w:bCs/>
          <w:lang w:val="es-CL"/>
        </w:rPr>
        <w:t>Los </w:t>
      </w:r>
      <w:proofErr w:type="spellStart"/>
      <w:r w:rsidRPr="00CF4B7F">
        <w:rPr>
          <w:b w:val="0"/>
          <w:lang w:val="es-CL"/>
        </w:rPr>
        <w:t>Prefabs</w:t>
      </w:r>
      <w:proofErr w:type="spellEnd"/>
      <w:r w:rsidRPr="00CF4B7F">
        <w:rPr>
          <w:b w:val="0"/>
          <w:bCs/>
          <w:lang w:val="es-CL"/>
        </w:rPr>
        <w:t> son plantillas de objetos reutilizables en Unity, ideales para replicar elementos similares en varias partes de la aplicación. Ejemplo:</w:t>
      </w:r>
    </w:p>
    <w:p w14:paraId="587BA662" w14:textId="77777777" w:rsidR="00CF4B7F" w:rsidRPr="00CF4B7F" w:rsidRDefault="00CF4B7F" w:rsidP="00596A10">
      <w:pPr>
        <w:numPr>
          <w:ilvl w:val="0"/>
          <w:numId w:val="33"/>
        </w:numPr>
        <w:jc w:val="both"/>
        <w:rPr>
          <w:b w:val="0"/>
          <w:bCs/>
          <w:lang w:val="es-CL"/>
        </w:rPr>
      </w:pPr>
      <w:r w:rsidRPr="00CF4B7F">
        <w:rPr>
          <w:b w:val="0"/>
          <w:lang w:val="es-CL"/>
        </w:rPr>
        <w:t>Modelo de Caldero</w:t>
      </w:r>
      <w:r w:rsidRPr="00CF4B7F">
        <w:rPr>
          <w:b w:val="0"/>
          <w:bCs/>
          <w:lang w:val="es-CL"/>
        </w:rPr>
        <w:t xml:space="preserve">: Un </w:t>
      </w:r>
      <w:proofErr w:type="spellStart"/>
      <w:r w:rsidRPr="00CF4B7F">
        <w:rPr>
          <w:b w:val="0"/>
          <w:bCs/>
          <w:lang w:val="es-CL"/>
        </w:rPr>
        <w:t>prefab</w:t>
      </w:r>
      <w:proofErr w:type="spellEnd"/>
      <w:r w:rsidRPr="00CF4B7F">
        <w:rPr>
          <w:b w:val="0"/>
          <w:bCs/>
          <w:lang w:val="es-CL"/>
        </w:rPr>
        <w:t xml:space="preserve"> para el caldero, que puede ser replicado y personalizado en diferentes lugares del escenario.</w:t>
      </w:r>
    </w:p>
    <w:p w14:paraId="09531D1A" w14:textId="77777777" w:rsidR="00CF4B7F" w:rsidRDefault="00CF4B7F" w:rsidP="00596A10">
      <w:pPr>
        <w:ind w:left="360"/>
        <w:jc w:val="both"/>
        <w:rPr>
          <w:b w:val="0"/>
          <w:bCs/>
        </w:rPr>
      </w:pPr>
    </w:p>
    <w:p w14:paraId="200949AD" w14:textId="42531B82" w:rsidR="00CF4B7F" w:rsidRDefault="00CF4B7F" w:rsidP="00596A10">
      <w:pPr>
        <w:ind w:left="360"/>
        <w:jc w:val="both"/>
        <w:rPr>
          <w:b w:val="0"/>
          <w:bCs/>
        </w:rPr>
      </w:pPr>
      <w:r w:rsidRPr="00CF4B7F">
        <w:rPr>
          <w:b w:val="0"/>
          <w:bCs/>
        </w:rPr>
        <w:t xml:space="preserve">Integración de AR en Unity con </w:t>
      </w:r>
      <w:proofErr w:type="spellStart"/>
      <w:r w:rsidRPr="00CF4B7F">
        <w:rPr>
          <w:b w:val="0"/>
          <w:bCs/>
        </w:rPr>
        <w:t>Vuforia</w:t>
      </w:r>
      <w:proofErr w:type="spellEnd"/>
    </w:p>
    <w:p w14:paraId="561FCF84" w14:textId="77777777" w:rsidR="00CF4B7F" w:rsidRPr="00CF4B7F" w:rsidRDefault="00CF4B7F" w:rsidP="00596A10">
      <w:pPr>
        <w:ind w:left="360"/>
        <w:jc w:val="both"/>
        <w:rPr>
          <w:rFonts w:eastAsiaTheme="minorHAnsi"/>
          <w:b w:val="0"/>
          <w:bCs/>
          <w:color w:val="auto"/>
          <w:sz w:val="22"/>
        </w:rPr>
      </w:pPr>
    </w:p>
    <w:p w14:paraId="31B3DD6A" w14:textId="436F58E7" w:rsidR="00CF4B7F" w:rsidRPr="00CF4B7F" w:rsidRDefault="00CF4B7F" w:rsidP="00596A10">
      <w:pPr>
        <w:pStyle w:val="Prrafodelista"/>
        <w:numPr>
          <w:ilvl w:val="0"/>
          <w:numId w:val="33"/>
        </w:numPr>
        <w:jc w:val="both"/>
        <w:rPr>
          <w:b w:val="0"/>
          <w:bCs/>
        </w:rPr>
      </w:pPr>
      <w:r w:rsidRPr="00CF4B7F">
        <w:rPr>
          <w:b w:val="0"/>
          <w:bCs/>
        </w:rPr>
        <w:t xml:space="preserve">a) </w:t>
      </w:r>
      <w:proofErr w:type="spellStart"/>
      <w:r w:rsidRPr="00CF4B7F">
        <w:rPr>
          <w:b w:val="0"/>
          <w:bCs/>
        </w:rPr>
        <w:t>Vuforia</w:t>
      </w:r>
      <w:proofErr w:type="spellEnd"/>
      <w:r w:rsidRPr="00CF4B7F">
        <w:rPr>
          <w:b w:val="0"/>
          <w:bCs/>
        </w:rPr>
        <w:t xml:space="preserve"> </w:t>
      </w:r>
      <w:proofErr w:type="spellStart"/>
      <w:r w:rsidRPr="00CF4B7F">
        <w:rPr>
          <w:b w:val="0"/>
          <w:bCs/>
        </w:rPr>
        <w:t>Engine</w:t>
      </w:r>
      <w:proofErr w:type="spellEnd"/>
      <w:r>
        <w:rPr>
          <w:b w:val="0"/>
          <w:bCs/>
        </w:rPr>
        <w:t xml:space="preserve">: </w:t>
      </w:r>
      <w:r w:rsidRPr="00CF4B7F">
        <w:rPr>
          <w:b w:val="0"/>
          <w:bCs/>
        </w:rPr>
        <w:t>En esta arquitectura, </w:t>
      </w:r>
      <w:proofErr w:type="spellStart"/>
      <w:r w:rsidRPr="00CF4B7F">
        <w:rPr>
          <w:b w:val="0"/>
          <w:bCs/>
        </w:rPr>
        <w:t>Vuforia</w:t>
      </w:r>
      <w:proofErr w:type="spellEnd"/>
      <w:r w:rsidRPr="00CF4B7F">
        <w:rPr>
          <w:b w:val="0"/>
          <w:bCs/>
        </w:rPr>
        <w:t xml:space="preserve"> </w:t>
      </w:r>
      <w:proofErr w:type="spellStart"/>
      <w:r w:rsidRPr="00CF4B7F">
        <w:rPr>
          <w:b w:val="0"/>
          <w:bCs/>
        </w:rPr>
        <w:t>Engine</w:t>
      </w:r>
      <w:proofErr w:type="spellEnd"/>
      <w:r w:rsidRPr="00CF4B7F">
        <w:rPr>
          <w:b w:val="0"/>
          <w:bCs/>
        </w:rPr>
        <w:t> se encarga del manejo de las cámaras del dispositivo móvil para detectar los targets (códigos QR) y activar los objetos 3D correspondientes en la pantalla.</w:t>
      </w:r>
    </w:p>
    <w:p w14:paraId="15BE6858" w14:textId="77777777" w:rsidR="00CF4B7F" w:rsidRDefault="00CF4B7F" w:rsidP="00596A10">
      <w:pPr>
        <w:pStyle w:val="Prrafodelista"/>
        <w:numPr>
          <w:ilvl w:val="0"/>
          <w:numId w:val="33"/>
        </w:numPr>
        <w:jc w:val="both"/>
        <w:rPr>
          <w:b w:val="0"/>
          <w:bCs/>
          <w:lang w:val="es-CL"/>
        </w:rPr>
      </w:pPr>
      <w:r w:rsidRPr="00CF4B7F">
        <w:rPr>
          <w:b w:val="0"/>
          <w:bCs/>
        </w:rPr>
        <w:t>b) Posicionamiento de Objetos</w:t>
      </w:r>
      <w:r>
        <w:rPr>
          <w:b w:val="0"/>
          <w:bCs/>
        </w:rPr>
        <w:t xml:space="preserve">: </w:t>
      </w:r>
      <w:r w:rsidRPr="00CF4B7F">
        <w:rPr>
          <w:b w:val="0"/>
          <w:bCs/>
          <w:lang w:val="es-CL"/>
        </w:rPr>
        <w:t xml:space="preserve">Una vez que </w:t>
      </w:r>
      <w:proofErr w:type="spellStart"/>
      <w:r w:rsidRPr="00CF4B7F">
        <w:rPr>
          <w:b w:val="0"/>
          <w:bCs/>
          <w:lang w:val="es-CL"/>
        </w:rPr>
        <w:t>Vuforia</w:t>
      </w:r>
      <w:proofErr w:type="spellEnd"/>
      <w:r w:rsidRPr="00CF4B7F">
        <w:rPr>
          <w:b w:val="0"/>
          <w:bCs/>
          <w:lang w:val="es-CL"/>
        </w:rPr>
        <w:t xml:space="preserve"> detecta un target, Unity posiciona los </w:t>
      </w:r>
      <w:proofErr w:type="spellStart"/>
      <w:r w:rsidRPr="00CF4B7F">
        <w:rPr>
          <w:b w:val="0"/>
          <w:lang w:val="es-CL"/>
        </w:rPr>
        <w:t>GameObjects</w:t>
      </w:r>
      <w:proofErr w:type="spellEnd"/>
      <w:r w:rsidRPr="00CF4B7F">
        <w:rPr>
          <w:b w:val="0"/>
          <w:lang w:val="es-CL"/>
        </w:rPr>
        <w:t xml:space="preserve"> 3D</w:t>
      </w:r>
      <w:r w:rsidRPr="00CF4B7F">
        <w:rPr>
          <w:b w:val="0"/>
          <w:bCs/>
          <w:lang w:val="es-CL"/>
        </w:rPr>
        <w:t> en la escena, permitiendo que el usuario los vea y los manipule en el espacio físico a través de la cámara de su dispositivo.</w:t>
      </w:r>
    </w:p>
    <w:p w14:paraId="087C3D03" w14:textId="77777777" w:rsidR="00CF4B7F" w:rsidRPr="00CF4B7F" w:rsidRDefault="00CF4B7F" w:rsidP="00596A10">
      <w:pPr>
        <w:pStyle w:val="Prrafodelista"/>
        <w:jc w:val="both"/>
        <w:rPr>
          <w:b w:val="0"/>
          <w:bCs/>
          <w:lang w:val="es-CL"/>
        </w:rPr>
      </w:pPr>
    </w:p>
    <w:p w14:paraId="37CA4486" w14:textId="77777777" w:rsidR="00CF4B7F" w:rsidRDefault="00CF4B7F" w:rsidP="00596A10">
      <w:pPr>
        <w:ind w:left="360"/>
        <w:jc w:val="both"/>
        <w:rPr>
          <w:b w:val="0"/>
          <w:lang w:val="es-CL"/>
        </w:rPr>
      </w:pPr>
      <w:r w:rsidRPr="00CF4B7F">
        <w:rPr>
          <w:b w:val="0"/>
          <w:lang w:val="es-CL"/>
        </w:rPr>
        <w:t>Ciclo de Reconocimiento y Tracking</w:t>
      </w:r>
    </w:p>
    <w:p w14:paraId="496430DD" w14:textId="77777777" w:rsidR="00CF4B7F" w:rsidRPr="00CF4B7F" w:rsidRDefault="00CF4B7F" w:rsidP="00596A10">
      <w:pPr>
        <w:ind w:left="360"/>
        <w:jc w:val="both"/>
        <w:rPr>
          <w:b w:val="0"/>
          <w:lang w:val="es-CL"/>
        </w:rPr>
      </w:pPr>
    </w:p>
    <w:p w14:paraId="65B3AA4F" w14:textId="77777777" w:rsidR="00CF4B7F" w:rsidRPr="00CF4B7F" w:rsidRDefault="00CF4B7F" w:rsidP="00596A10">
      <w:pPr>
        <w:numPr>
          <w:ilvl w:val="0"/>
          <w:numId w:val="34"/>
        </w:numPr>
        <w:jc w:val="both"/>
        <w:rPr>
          <w:b w:val="0"/>
          <w:bCs/>
          <w:lang w:val="es-CL"/>
        </w:rPr>
      </w:pPr>
      <w:r w:rsidRPr="00CF4B7F">
        <w:rPr>
          <w:b w:val="0"/>
          <w:lang w:val="es-CL"/>
        </w:rPr>
        <w:t xml:space="preserve">Detección de QR </w:t>
      </w:r>
      <w:proofErr w:type="spellStart"/>
      <w:r w:rsidRPr="00CF4B7F">
        <w:rPr>
          <w:b w:val="0"/>
          <w:lang w:val="es-CL"/>
        </w:rPr>
        <w:t>Code</w:t>
      </w:r>
      <w:proofErr w:type="spellEnd"/>
      <w:r w:rsidRPr="00CF4B7F">
        <w:rPr>
          <w:b w:val="0"/>
          <w:bCs/>
          <w:lang w:val="es-CL"/>
        </w:rPr>
        <w:t xml:space="preserve">: </w:t>
      </w:r>
      <w:proofErr w:type="spellStart"/>
      <w:r w:rsidRPr="00CF4B7F">
        <w:rPr>
          <w:b w:val="0"/>
          <w:bCs/>
          <w:lang w:val="es-CL"/>
        </w:rPr>
        <w:t>Vuforia</w:t>
      </w:r>
      <w:proofErr w:type="spellEnd"/>
      <w:r w:rsidRPr="00CF4B7F">
        <w:rPr>
          <w:b w:val="0"/>
          <w:bCs/>
          <w:lang w:val="es-CL"/>
        </w:rPr>
        <w:t xml:space="preserve"> detecta el código y desencadena la aparición del modelo correspondiente.</w:t>
      </w:r>
    </w:p>
    <w:p w14:paraId="38998C8A" w14:textId="77777777" w:rsidR="00CF4B7F" w:rsidRPr="00CF4B7F" w:rsidRDefault="00CF4B7F" w:rsidP="00596A10">
      <w:pPr>
        <w:numPr>
          <w:ilvl w:val="0"/>
          <w:numId w:val="34"/>
        </w:numPr>
        <w:jc w:val="both"/>
        <w:rPr>
          <w:b w:val="0"/>
          <w:bCs/>
          <w:lang w:val="es-CL"/>
        </w:rPr>
      </w:pPr>
      <w:r w:rsidRPr="00CF4B7F">
        <w:rPr>
          <w:b w:val="0"/>
          <w:lang w:val="es-CL"/>
        </w:rPr>
        <w:t>Tracking de movimiento</w:t>
      </w:r>
      <w:r w:rsidRPr="00CF4B7F">
        <w:rPr>
          <w:b w:val="0"/>
          <w:bCs/>
          <w:lang w:val="es-CL"/>
        </w:rPr>
        <w:t xml:space="preserve">: </w:t>
      </w:r>
      <w:proofErr w:type="spellStart"/>
      <w:r w:rsidRPr="00CF4B7F">
        <w:rPr>
          <w:b w:val="0"/>
          <w:bCs/>
          <w:lang w:val="es-CL"/>
        </w:rPr>
        <w:t>Vuforia</w:t>
      </w:r>
      <w:proofErr w:type="spellEnd"/>
      <w:r w:rsidRPr="00CF4B7F">
        <w:rPr>
          <w:b w:val="0"/>
          <w:bCs/>
          <w:lang w:val="es-CL"/>
        </w:rPr>
        <w:t xml:space="preserve"> continúa rastreando la posición del código para actualizar en tiempo real la ubicación y orientación de los objetos en 3D.</w:t>
      </w:r>
    </w:p>
    <w:p w14:paraId="75B15CED" w14:textId="77777777" w:rsidR="00CF4B7F" w:rsidRDefault="00CF4B7F" w:rsidP="00596A10">
      <w:pPr>
        <w:numPr>
          <w:ilvl w:val="0"/>
          <w:numId w:val="34"/>
        </w:numPr>
        <w:jc w:val="both"/>
        <w:rPr>
          <w:b w:val="0"/>
          <w:bCs/>
          <w:lang w:val="es-CL"/>
        </w:rPr>
      </w:pPr>
      <w:r w:rsidRPr="00CF4B7F">
        <w:rPr>
          <w:b w:val="0"/>
          <w:lang w:val="es-CL"/>
        </w:rPr>
        <w:t>Interacción dinámica</w:t>
      </w:r>
      <w:r w:rsidRPr="00CF4B7F">
        <w:rPr>
          <w:b w:val="0"/>
          <w:bCs/>
          <w:lang w:val="es-CL"/>
        </w:rPr>
        <w:t>: Los usuarios pueden interactuar con los elementos virtuales, haciendo que el caldero burbujee o mezclando solutos y solventes para generar una reacción en la aplicación.</w:t>
      </w:r>
    </w:p>
    <w:p w14:paraId="0CE697E1" w14:textId="77777777" w:rsidR="00596A10" w:rsidRPr="00596A10" w:rsidRDefault="00596A10" w:rsidP="00596A10">
      <w:pPr>
        <w:numPr>
          <w:ilvl w:val="0"/>
          <w:numId w:val="34"/>
        </w:numPr>
        <w:jc w:val="both"/>
        <w:rPr>
          <w:bCs/>
          <w:lang w:val="es-CL"/>
        </w:rPr>
      </w:pPr>
      <w:r w:rsidRPr="00596A10">
        <w:rPr>
          <w:bCs/>
          <w:lang w:val="es-CL"/>
        </w:rPr>
        <w:t xml:space="preserve">Gestión de la Base de Datos en </w:t>
      </w:r>
      <w:proofErr w:type="spellStart"/>
      <w:r w:rsidRPr="00596A10">
        <w:rPr>
          <w:bCs/>
          <w:lang w:val="es-CL"/>
        </w:rPr>
        <w:t>Vuforia</w:t>
      </w:r>
      <w:proofErr w:type="spellEnd"/>
    </w:p>
    <w:p w14:paraId="055D4911" w14:textId="77777777" w:rsidR="00596A10" w:rsidRDefault="00596A10" w:rsidP="00596A10">
      <w:pPr>
        <w:numPr>
          <w:ilvl w:val="0"/>
          <w:numId w:val="34"/>
        </w:numPr>
        <w:jc w:val="both"/>
        <w:rPr>
          <w:b w:val="0"/>
          <w:bCs/>
          <w:lang w:val="es-CL"/>
        </w:rPr>
      </w:pPr>
      <w:r w:rsidRPr="00596A10">
        <w:rPr>
          <w:b w:val="0"/>
          <w:bCs/>
          <w:lang w:val="es-CL"/>
        </w:rPr>
        <w:t>En el contexto de </w:t>
      </w:r>
      <w:proofErr w:type="spellStart"/>
      <w:r w:rsidRPr="00596A10">
        <w:rPr>
          <w:bCs/>
          <w:lang w:val="es-CL"/>
        </w:rPr>
        <w:t>Vuforia</w:t>
      </w:r>
      <w:proofErr w:type="spellEnd"/>
      <w:r w:rsidRPr="00596A10">
        <w:rPr>
          <w:b w:val="0"/>
          <w:bCs/>
          <w:lang w:val="es-CL"/>
        </w:rPr>
        <w:t>, las </w:t>
      </w:r>
      <w:r w:rsidRPr="00596A10">
        <w:rPr>
          <w:bCs/>
          <w:lang w:val="es-CL"/>
        </w:rPr>
        <w:t>bases de datos de imágenes</w:t>
      </w:r>
      <w:r w:rsidRPr="00596A10">
        <w:rPr>
          <w:b w:val="0"/>
          <w:bCs/>
          <w:lang w:val="es-CL"/>
        </w:rPr>
        <w:t> son un componente esencial para el reconocimiento de los </w:t>
      </w:r>
      <w:r w:rsidRPr="00596A10">
        <w:rPr>
          <w:bCs/>
          <w:lang w:val="es-CL"/>
        </w:rPr>
        <w:t>targets (códigos QR o imágenes)</w:t>
      </w:r>
      <w:r w:rsidRPr="00596A10">
        <w:rPr>
          <w:b w:val="0"/>
          <w:bCs/>
          <w:lang w:val="es-CL"/>
        </w:rPr>
        <w:t> que activan los elementos AR en Unity. En </w:t>
      </w:r>
      <w:proofErr w:type="spellStart"/>
      <w:r w:rsidRPr="00596A10">
        <w:rPr>
          <w:bCs/>
          <w:lang w:val="es-CL"/>
        </w:rPr>
        <w:t>ChemLab</w:t>
      </w:r>
      <w:proofErr w:type="spellEnd"/>
      <w:r w:rsidRPr="00596A10">
        <w:rPr>
          <w:bCs/>
          <w:lang w:val="es-CL"/>
        </w:rPr>
        <w:t>-AR</w:t>
      </w:r>
      <w:r w:rsidRPr="00596A10">
        <w:rPr>
          <w:b w:val="0"/>
          <w:bCs/>
          <w:lang w:val="es-CL"/>
        </w:rPr>
        <w:t>, estas bases de datos desempeñan un papel clave en la interacción entre los usuarios y el contenido educativo.</w:t>
      </w:r>
    </w:p>
    <w:p w14:paraId="0120F9A6" w14:textId="77777777" w:rsidR="00596A10" w:rsidRDefault="00596A10" w:rsidP="00596A10">
      <w:pPr>
        <w:ind w:left="720"/>
        <w:jc w:val="both"/>
        <w:rPr>
          <w:b w:val="0"/>
          <w:bCs/>
          <w:lang w:val="es-CL"/>
        </w:rPr>
      </w:pPr>
    </w:p>
    <w:p w14:paraId="0D27F4A9" w14:textId="77777777" w:rsidR="00596A10" w:rsidRDefault="00596A10" w:rsidP="00596A10">
      <w:pPr>
        <w:ind w:left="720"/>
        <w:jc w:val="both"/>
        <w:rPr>
          <w:b w:val="0"/>
          <w:bCs/>
          <w:lang w:val="es-CL"/>
        </w:rPr>
      </w:pPr>
    </w:p>
    <w:p w14:paraId="7DA9D011" w14:textId="77777777" w:rsidR="00596A10" w:rsidRPr="00596A10" w:rsidRDefault="00596A10" w:rsidP="00596A10">
      <w:pPr>
        <w:ind w:left="720"/>
        <w:jc w:val="both"/>
        <w:rPr>
          <w:b w:val="0"/>
          <w:bCs/>
          <w:lang w:val="es-CL"/>
        </w:rPr>
      </w:pPr>
    </w:p>
    <w:p w14:paraId="66C8B8BC" w14:textId="77777777" w:rsidR="00596A10" w:rsidRPr="00596A10" w:rsidRDefault="00596A10" w:rsidP="00596A10">
      <w:pPr>
        <w:ind w:left="720"/>
        <w:jc w:val="both"/>
        <w:rPr>
          <w:b w:val="0"/>
          <w:lang w:val="es-CL"/>
        </w:rPr>
      </w:pPr>
      <w:r w:rsidRPr="00596A10">
        <w:rPr>
          <w:b w:val="0"/>
          <w:lang w:val="es-CL"/>
        </w:rPr>
        <w:lastRenderedPageBreak/>
        <w:t xml:space="preserve">a) Creación y Gestión de Bases de Datos en </w:t>
      </w:r>
      <w:proofErr w:type="spellStart"/>
      <w:r w:rsidRPr="00596A10">
        <w:rPr>
          <w:b w:val="0"/>
          <w:lang w:val="es-CL"/>
        </w:rPr>
        <w:t>Vuforia</w:t>
      </w:r>
      <w:proofErr w:type="spellEnd"/>
    </w:p>
    <w:p w14:paraId="3D6400E7" w14:textId="77777777" w:rsidR="00596A10" w:rsidRPr="00596A10" w:rsidRDefault="00596A10" w:rsidP="00596A10">
      <w:pPr>
        <w:ind w:left="720"/>
        <w:jc w:val="both"/>
        <w:rPr>
          <w:b w:val="0"/>
          <w:bCs/>
          <w:lang w:val="es-CL"/>
        </w:rPr>
      </w:pPr>
      <w:r w:rsidRPr="00596A10">
        <w:rPr>
          <w:b w:val="0"/>
          <w:lang w:val="es-CL"/>
        </w:rPr>
        <w:t>Base de Datos de Imágenes:</w:t>
      </w:r>
      <w:r w:rsidRPr="00596A10">
        <w:rPr>
          <w:b w:val="0"/>
          <w:bCs/>
          <w:lang w:val="es-CL"/>
        </w:rPr>
        <w:t xml:space="preserve"> </w:t>
      </w:r>
      <w:proofErr w:type="spellStart"/>
      <w:r w:rsidRPr="00596A10">
        <w:rPr>
          <w:b w:val="0"/>
          <w:bCs/>
          <w:lang w:val="es-CL"/>
        </w:rPr>
        <w:t>Vuforia</w:t>
      </w:r>
      <w:proofErr w:type="spellEnd"/>
      <w:r w:rsidRPr="00596A10">
        <w:rPr>
          <w:b w:val="0"/>
          <w:bCs/>
          <w:lang w:val="es-CL"/>
        </w:rPr>
        <w:t xml:space="preserve"> permite crear bases de datos que almacenan las imágenes que serán reconocidas por la aplicación para activar los objetos AR. En </w:t>
      </w:r>
      <w:proofErr w:type="spellStart"/>
      <w:r w:rsidRPr="00596A10">
        <w:rPr>
          <w:b w:val="0"/>
          <w:lang w:val="es-CL"/>
        </w:rPr>
        <w:t>ChemLab</w:t>
      </w:r>
      <w:proofErr w:type="spellEnd"/>
      <w:r w:rsidRPr="00596A10">
        <w:rPr>
          <w:b w:val="0"/>
          <w:lang w:val="es-CL"/>
        </w:rPr>
        <w:t>-AR</w:t>
      </w:r>
      <w:r w:rsidRPr="00596A10">
        <w:rPr>
          <w:b w:val="0"/>
          <w:bCs/>
          <w:lang w:val="es-CL"/>
        </w:rPr>
        <w:t>, las imágenes o códigos QR que representan solutos y solventes están almacenadas en esta base de datos.</w:t>
      </w:r>
    </w:p>
    <w:p w14:paraId="76903104" w14:textId="77777777" w:rsidR="00596A10" w:rsidRDefault="00596A10" w:rsidP="00596A10">
      <w:pPr>
        <w:ind w:left="720"/>
        <w:jc w:val="both"/>
        <w:rPr>
          <w:b w:val="0"/>
          <w:lang w:val="es-CL"/>
        </w:rPr>
      </w:pPr>
    </w:p>
    <w:p w14:paraId="40837A61" w14:textId="76A0169B" w:rsidR="00596A10" w:rsidRPr="00596A10" w:rsidRDefault="00596A10" w:rsidP="00596A10">
      <w:pPr>
        <w:ind w:left="720"/>
        <w:jc w:val="both"/>
        <w:rPr>
          <w:b w:val="0"/>
          <w:bCs/>
          <w:lang w:val="es-CL"/>
        </w:rPr>
      </w:pPr>
      <w:proofErr w:type="spellStart"/>
      <w:r w:rsidRPr="00596A10">
        <w:rPr>
          <w:b w:val="0"/>
          <w:lang w:val="es-CL"/>
        </w:rPr>
        <w:t>Custom</w:t>
      </w:r>
      <w:proofErr w:type="spellEnd"/>
      <w:r w:rsidRPr="00596A10">
        <w:rPr>
          <w:b w:val="0"/>
          <w:lang w:val="es-CL"/>
        </w:rPr>
        <w:t xml:space="preserve"> </w:t>
      </w:r>
      <w:proofErr w:type="spellStart"/>
      <w:r w:rsidRPr="00596A10">
        <w:rPr>
          <w:b w:val="0"/>
          <w:lang w:val="es-CL"/>
        </w:rPr>
        <w:t>Image</w:t>
      </w:r>
      <w:proofErr w:type="spellEnd"/>
      <w:r w:rsidRPr="00596A10">
        <w:rPr>
          <w:b w:val="0"/>
          <w:lang w:val="es-CL"/>
        </w:rPr>
        <w:t xml:space="preserve"> Targets</w:t>
      </w:r>
      <w:r w:rsidRPr="00596A10">
        <w:rPr>
          <w:b w:val="0"/>
          <w:bCs/>
          <w:lang w:val="es-CL"/>
        </w:rPr>
        <w:t>: Estas bases de datos se generan en el </w:t>
      </w:r>
      <w:proofErr w:type="spellStart"/>
      <w:r w:rsidRPr="00596A10">
        <w:rPr>
          <w:b w:val="0"/>
          <w:lang w:val="es-CL"/>
        </w:rPr>
        <w:t>Vuforia</w:t>
      </w:r>
      <w:proofErr w:type="spellEnd"/>
      <w:r w:rsidRPr="00596A10">
        <w:rPr>
          <w:b w:val="0"/>
          <w:lang w:val="es-CL"/>
        </w:rPr>
        <w:t xml:space="preserve"> Target</w:t>
      </w:r>
      <w:r w:rsidRPr="00596A10">
        <w:rPr>
          <w:bCs/>
          <w:lang w:val="es-CL"/>
        </w:rPr>
        <w:t xml:space="preserve"> </w:t>
      </w:r>
      <w:r w:rsidRPr="00596A10">
        <w:rPr>
          <w:b w:val="0"/>
          <w:lang w:val="es-CL"/>
        </w:rPr>
        <w:t>Manager</w:t>
      </w:r>
      <w:r w:rsidRPr="00596A10">
        <w:rPr>
          <w:b w:val="0"/>
          <w:bCs/>
          <w:lang w:val="es-CL"/>
        </w:rPr>
        <w:t>, donde se cargan las imágenes (como los códigos QR) y se optimizan para un mejor rendimiento en la detección. Cada imagen en la base de datos tiene un ID único que se asocia a un objeto en 3D o una simulación dentro de Unity.</w:t>
      </w:r>
    </w:p>
    <w:p w14:paraId="0EFABAA0" w14:textId="77777777" w:rsidR="00596A10" w:rsidRDefault="00596A10" w:rsidP="00596A10">
      <w:pPr>
        <w:ind w:left="720"/>
        <w:jc w:val="both"/>
        <w:rPr>
          <w:b w:val="0"/>
          <w:lang w:val="es-CL"/>
        </w:rPr>
      </w:pPr>
      <w:r w:rsidRPr="00596A10">
        <w:rPr>
          <w:b w:val="0"/>
          <w:lang w:val="es-CL"/>
        </w:rPr>
        <w:t>b)</w:t>
      </w:r>
      <w:r w:rsidRPr="00596A10">
        <w:rPr>
          <w:bCs/>
          <w:lang w:val="es-CL"/>
        </w:rPr>
        <w:t xml:space="preserve"> </w:t>
      </w:r>
      <w:r w:rsidRPr="00596A10">
        <w:rPr>
          <w:b w:val="0"/>
          <w:lang w:val="es-CL"/>
        </w:rPr>
        <w:t>Integración con Unity</w:t>
      </w:r>
    </w:p>
    <w:p w14:paraId="676DBFD7" w14:textId="77777777" w:rsidR="00596A10" w:rsidRPr="00596A10" w:rsidRDefault="00596A10" w:rsidP="00596A10">
      <w:pPr>
        <w:ind w:left="720"/>
        <w:jc w:val="both"/>
        <w:rPr>
          <w:bCs/>
          <w:lang w:val="es-CL"/>
        </w:rPr>
      </w:pPr>
    </w:p>
    <w:p w14:paraId="43D6485E" w14:textId="0C08259D" w:rsidR="00596A10" w:rsidRPr="00596A10" w:rsidRDefault="00596A10" w:rsidP="00596A10">
      <w:pPr>
        <w:ind w:left="720"/>
        <w:jc w:val="both"/>
        <w:rPr>
          <w:b w:val="0"/>
          <w:bCs/>
          <w:lang w:val="es-CL"/>
        </w:rPr>
      </w:pPr>
      <w:r>
        <w:rPr>
          <w:b w:val="0"/>
          <w:lang w:val="es-CL"/>
        </w:rPr>
        <w:t>C</w:t>
      </w:r>
      <w:r w:rsidRPr="00596A10">
        <w:rPr>
          <w:b w:val="0"/>
          <w:lang w:val="es-CL"/>
        </w:rPr>
        <w:t>arga de la Base de Datos en Unity:</w:t>
      </w:r>
      <w:r w:rsidRPr="00596A10">
        <w:rPr>
          <w:b w:val="0"/>
          <w:bCs/>
          <w:lang w:val="es-CL"/>
        </w:rPr>
        <w:t xml:space="preserve"> Una vez que la base de datos se ha configurado en el </w:t>
      </w:r>
      <w:proofErr w:type="spellStart"/>
      <w:r w:rsidRPr="00596A10">
        <w:rPr>
          <w:b w:val="0"/>
          <w:lang w:val="es-CL"/>
        </w:rPr>
        <w:t>Vuforia</w:t>
      </w:r>
      <w:proofErr w:type="spellEnd"/>
      <w:r w:rsidRPr="00596A10">
        <w:rPr>
          <w:b w:val="0"/>
          <w:lang w:val="es-CL"/>
        </w:rPr>
        <w:t xml:space="preserve"> </w:t>
      </w:r>
      <w:proofErr w:type="spellStart"/>
      <w:r w:rsidRPr="00596A10">
        <w:rPr>
          <w:b w:val="0"/>
          <w:lang w:val="es-CL"/>
        </w:rPr>
        <w:t>Developer</w:t>
      </w:r>
      <w:proofErr w:type="spellEnd"/>
      <w:r w:rsidRPr="00596A10">
        <w:rPr>
          <w:b w:val="0"/>
          <w:lang w:val="es-CL"/>
        </w:rPr>
        <w:t xml:space="preserve"> Portal</w:t>
      </w:r>
      <w:r w:rsidRPr="00596A10">
        <w:rPr>
          <w:b w:val="0"/>
          <w:bCs/>
          <w:lang w:val="es-CL"/>
        </w:rPr>
        <w:t>, se importa a Unity como un archivo que puede ser cargado y gestionado directamente desde el editor.</w:t>
      </w:r>
    </w:p>
    <w:p w14:paraId="68CE07DE" w14:textId="77777777" w:rsidR="00596A10" w:rsidRDefault="00596A10" w:rsidP="00596A10">
      <w:pPr>
        <w:ind w:left="720"/>
        <w:jc w:val="both"/>
        <w:rPr>
          <w:b w:val="0"/>
          <w:lang w:val="es-CL"/>
        </w:rPr>
      </w:pPr>
    </w:p>
    <w:p w14:paraId="0EA3197D" w14:textId="78657F35" w:rsidR="00596A10" w:rsidRDefault="00596A10" w:rsidP="00596A10">
      <w:pPr>
        <w:ind w:left="720"/>
        <w:jc w:val="both"/>
        <w:rPr>
          <w:b w:val="0"/>
          <w:bCs/>
          <w:lang w:val="es-CL"/>
        </w:rPr>
      </w:pPr>
      <w:r w:rsidRPr="00596A10">
        <w:rPr>
          <w:b w:val="0"/>
          <w:lang w:val="es-CL"/>
        </w:rPr>
        <w:t xml:space="preserve">Asignación de </w:t>
      </w:r>
      <w:proofErr w:type="spellStart"/>
      <w:r w:rsidRPr="00596A10">
        <w:rPr>
          <w:b w:val="0"/>
          <w:lang w:val="es-CL"/>
        </w:rPr>
        <w:t>Image</w:t>
      </w:r>
      <w:proofErr w:type="spellEnd"/>
      <w:r w:rsidRPr="00596A10">
        <w:rPr>
          <w:b w:val="0"/>
          <w:lang w:val="es-CL"/>
        </w:rPr>
        <w:t xml:space="preserve"> Targets:</w:t>
      </w:r>
      <w:r w:rsidRPr="00596A10">
        <w:rPr>
          <w:b w:val="0"/>
          <w:bCs/>
          <w:lang w:val="es-CL"/>
        </w:rPr>
        <w:t xml:space="preserve"> En el entorno de Unity, cada </w:t>
      </w:r>
      <w:proofErr w:type="spellStart"/>
      <w:r w:rsidRPr="00596A10">
        <w:rPr>
          <w:b w:val="0"/>
          <w:lang w:val="es-CL"/>
        </w:rPr>
        <w:t>Image</w:t>
      </w:r>
      <w:proofErr w:type="spellEnd"/>
      <w:r w:rsidRPr="00596A10">
        <w:rPr>
          <w:b w:val="0"/>
          <w:lang w:val="es-CL"/>
        </w:rPr>
        <w:t xml:space="preserve"> Target</w:t>
      </w:r>
      <w:r w:rsidRPr="00596A10">
        <w:rPr>
          <w:b w:val="0"/>
          <w:bCs/>
          <w:lang w:val="es-CL"/>
        </w:rPr>
        <w:t> está vinculado a un activo específico (por ejemplo, el caldero o un frasco de soluto). Cuando la cámara del dispositivo reconoce uno de los </w:t>
      </w:r>
      <w:r w:rsidRPr="00596A10">
        <w:rPr>
          <w:b w:val="0"/>
          <w:lang w:val="es-CL"/>
        </w:rPr>
        <w:t>targets</w:t>
      </w:r>
      <w:r w:rsidRPr="00596A10">
        <w:rPr>
          <w:b w:val="0"/>
          <w:bCs/>
          <w:lang w:val="es-CL"/>
        </w:rPr>
        <w:t> (código QR), se carga el modelo 3D correspondiente y se despliega en el escenario.</w:t>
      </w:r>
    </w:p>
    <w:p w14:paraId="05AD0F82" w14:textId="77777777" w:rsidR="00596A10" w:rsidRPr="00596A10" w:rsidRDefault="00596A10" w:rsidP="00596A10">
      <w:pPr>
        <w:ind w:left="720"/>
        <w:jc w:val="both"/>
        <w:rPr>
          <w:b w:val="0"/>
          <w:bCs/>
          <w:lang w:val="es-CL"/>
        </w:rPr>
      </w:pPr>
    </w:p>
    <w:p w14:paraId="221593FF" w14:textId="77777777" w:rsidR="00596A10" w:rsidRPr="00596A10" w:rsidRDefault="00596A10" w:rsidP="00596A10">
      <w:pPr>
        <w:ind w:left="720"/>
        <w:jc w:val="both"/>
        <w:rPr>
          <w:b w:val="0"/>
          <w:lang w:val="es-CL"/>
        </w:rPr>
      </w:pPr>
      <w:r w:rsidRPr="00596A10">
        <w:rPr>
          <w:b w:val="0"/>
          <w:lang w:val="es-CL"/>
        </w:rPr>
        <w:t>c) Funcionalidad Dinámica con la Base de Datos</w:t>
      </w:r>
    </w:p>
    <w:p w14:paraId="30DB7155" w14:textId="77777777" w:rsidR="00596A10" w:rsidRPr="00596A10" w:rsidRDefault="00596A10" w:rsidP="00596A10">
      <w:pPr>
        <w:ind w:left="720"/>
        <w:jc w:val="both"/>
        <w:rPr>
          <w:b w:val="0"/>
          <w:bCs/>
          <w:lang w:val="es-CL"/>
        </w:rPr>
      </w:pPr>
      <w:r w:rsidRPr="00596A10">
        <w:rPr>
          <w:b w:val="0"/>
          <w:lang w:val="es-CL"/>
        </w:rPr>
        <w:t>Actualización y Extensión</w:t>
      </w:r>
      <w:r w:rsidRPr="00596A10">
        <w:rPr>
          <w:b w:val="0"/>
          <w:bCs/>
          <w:lang w:val="es-CL"/>
        </w:rPr>
        <w:t xml:space="preserve">: A medida que el proyecto evoluciona, se pueden agregar nuevas imágenes a la base de datos de </w:t>
      </w:r>
      <w:proofErr w:type="spellStart"/>
      <w:r w:rsidRPr="00596A10">
        <w:rPr>
          <w:b w:val="0"/>
          <w:bCs/>
          <w:lang w:val="es-CL"/>
        </w:rPr>
        <w:t>Vuforia</w:t>
      </w:r>
      <w:proofErr w:type="spellEnd"/>
      <w:r w:rsidRPr="00596A10">
        <w:rPr>
          <w:b w:val="0"/>
          <w:bCs/>
          <w:lang w:val="es-CL"/>
        </w:rPr>
        <w:t xml:space="preserve"> para representar nuevos solutos, solventes u otros objetos relacionados con la </w:t>
      </w:r>
      <w:r w:rsidRPr="00596A10">
        <w:rPr>
          <w:b w:val="0"/>
          <w:lang w:val="es-CL"/>
        </w:rPr>
        <w:t>Mecánica 2</w:t>
      </w:r>
      <w:r w:rsidRPr="00596A10">
        <w:rPr>
          <w:b w:val="0"/>
          <w:bCs/>
          <w:lang w:val="es-CL"/>
        </w:rPr>
        <w:t>. Esto facilita la escalabilidad del proyecto sin necesidad de modificar significativamente el código o la estructura del juego.</w:t>
      </w:r>
    </w:p>
    <w:p w14:paraId="72D55FF9" w14:textId="77777777" w:rsidR="00596A10" w:rsidRDefault="00596A10" w:rsidP="00596A10">
      <w:pPr>
        <w:ind w:left="720"/>
        <w:jc w:val="both"/>
        <w:rPr>
          <w:b w:val="0"/>
          <w:lang w:val="es-CL"/>
        </w:rPr>
      </w:pPr>
    </w:p>
    <w:p w14:paraId="5465C159" w14:textId="4310B3FA" w:rsidR="00596A10" w:rsidRDefault="00596A10" w:rsidP="00596A10">
      <w:pPr>
        <w:ind w:left="720"/>
        <w:jc w:val="both"/>
        <w:rPr>
          <w:b w:val="0"/>
          <w:bCs/>
          <w:lang w:val="es-CL"/>
        </w:rPr>
      </w:pPr>
      <w:r w:rsidRPr="00596A10">
        <w:rPr>
          <w:b w:val="0"/>
          <w:lang w:val="es-CL"/>
        </w:rPr>
        <w:t>Reconocimiento Offline</w:t>
      </w:r>
      <w:r w:rsidRPr="00596A10">
        <w:rPr>
          <w:b w:val="0"/>
          <w:bCs/>
          <w:lang w:val="es-CL"/>
        </w:rPr>
        <w:t xml:space="preserve">: </w:t>
      </w:r>
      <w:proofErr w:type="spellStart"/>
      <w:r w:rsidRPr="00596A10">
        <w:rPr>
          <w:b w:val="0"/>
          <w:bCs/>
          <w:lang w:val="es-CL"/>
        </w:rPr>
        <w:t>Vuforia</w:t>
      </w:r>
      <w:proofErr w:type="spellEnd"/>
      <w:r w:rsidRPr="00596A10">
        <w:rPr>
          <w:b w:val="0"/>
          <w:bCs/>
          <w:lang w:val="es-CL"/>
        </w:rPr>
        <w:t xml:space="preserve"> permite almacenar las bases de datos localmente en el dispositivo, por lo que los usuarios pueden acceder a las funcionalidades de AR incluso sin conexión a internet, lo que es crucial para mejorar la accesibilidad del proyecto.</w:t>
      </w:r>
    </w:p>
    <w:p w14:paraId="266C8A64" w14:textId="77777777" w:rsidR="00596A10" w:rsidRDefault="00596A10" w:rsidP="00596A10">
      <w:pPr>
        <w:ind w:left="720"/>
        <w:jc w:val="both"/>
        <w:rPr>
          <w:b w:val="0"/>
          <w:bCs/>
          <w:lang w:val="es-CL"/>
        </w:rPr>
      </w:pPr>
    </w:p>
    <w:p w14:paraId="589B6077" w14:textId="77777777" w:rsidR="00596A10" w:rsidRDefault="00596A10" w:rsidP="00596A10">
      <w:pPr>
        <w:ind w:left="720"/>
        <w:jc w:val="both"/>
        <w:rPr>
          <w:b w:val="0"/>
          <w:bCs/>
          <w:lang w:val="es-CL"/>
        </w:rPr>
      </w:pPr>
    </w:p>
    <w:p w14:paraId="6CB12454" w14:textId="77777777" w:rsidR="00596A10" w:rsidRDefault="00596A10" w:rsidP="00596A10">
      <w:pPr>
        <w:ind w:left="720"/>
        <w:jc w:val="both"/>
        <w:rPr>
          <w:b w:val="0"/>
          <w:bCs/>
          <w:lang w:val="es-CL"/>
        </w:rPr>
      </w:pPr>
    </w:p>
    <w:p w14:paraId="3661D4A2" w14:textId="77777777" w:rsidR="00596A10" w:rsidRDefault="00596A10" w:rsidP="00596A10">
      <w:pPr>
        <w:ind w:left="720"/>
        <w:jc w:val="both"/>
        <w:rPr>
          <w:b w:val="0"/>
          <w:bCs/>
          <w:lang w:val="es-CL"/>
        </w:rPr>
      </w:pPr>
    </w:p>
    <w:p w14:paraId="70FF48DA" w14:textId="2533D80A" w:rsidR="00596A10" w:rsidRDefault="00596A10" w:rsidP="00596A10">
      <w:pPr>
        <w:ind w:left="720"/>
        <w:jc w:val="both"/>
        <w:rPr>
          <w:b w:val="0"/>
          <w:lang w:val="es-CL"/>
        </w:rPr>
      </w:pPr>
      <w:r w:rsidRPr="00596A10">
        <w:rPr>
          <w:b w:val="0"/>
          <w:lang w:val="es-CL"/>
        </w:rPr>
        <w:lastRenderedPageBreak/>
        <w:t>Resumen de la Arquitectura</w:t>
      </w:r>
    </w:p>
    <w:p w14:paraId="005703A7" w14:textId="77777777" w:rsidR="00596A10" w:rsidRPr="00596A10" w:rsidRDefault="00596A10" w:rsidP="00596A10">
      <w:pPr>
        <w:ind w:left="720"/>
        <w:jc w:val="both"/>
        <w:rPr>
          <w:b w:val="0"/>
          <w:lang w:val="es-CL"/>
        </w:rPr>
      </w:pPr>
    </w:p>
    <w:p w14:paraId="0C9AB521" w14:textId="77777777" w:rsidR="00596A10" w:rsidRPr="00596A10" w:rsidRDefault="00596A10" w:rsidP="00596A10">
      <w:pPr>
        <w:ind w:left="720"/>
        <w:jc w:val="both"/>
        <w:rPr>
          <w:b w:val="0"/>
          <w:bCs/>
          <w:lang w:val="es-CL"/>
        </w:rPr>
      </w:pPr>
      <w:r w:rsidRPr="00596A10">
        <w:rPr>
          <w:b w:val="0"/>
          <w:bCs/>
          <w:lang w:val="es-CL"/>
        </w:rPr>
        <w:t>La arquitectura general del proyecto </w:t>
      </w:r>
      <w:proofErr w:type="spellStart"/>
      <w:r w:rsidRPr="00596A10">
        <w:rPr>
          <w:b w:val="0"/>
          <w:lang w:val="es-CL"/>
        </w:rPr>
        <w:t>ChemLab</w:t>
      </w:r>
      <w:proofErr w:type="spellEnd"/>
      <w:r w:rsidRPr="00596A10">
        <w:rPr>
          <w:b w:val="0"/>
          <w:lang w:val="es-CL"/>
        </w:rPr>
        <w:t>-AR</w:t>
      </w:r>
      <w:r w:rsidRPr="00596A10">
        <w:rPr>
          <w:b w:val="0"/>
          <w:bCs/>
          <w:lang w:val="es-CL"/>
        </w:rPr>
        <w:t> se estructura de la siguiente manera:</w:t>
      </w:r>
    </w:p>
    <w:p w14:paraId="2623760D" w14:textId="77777777" w:rsidR="00596A10" w:rsidRPr="00596A10" w:rsidRDefault="00596A10" w:rsidP="00596A10">
      <w:pPr>
        <w:numPr>
          <w:ilvl w:val="0"/>
          <w:numId w:val="38"/>
        </w:numPr>
        <w:jc w:val="both"/>
        <w:rPr>
          <w:b w:val="0"/>
          <w:lang w:val="es-CL"/>
        </w:rPr>
      </w:pPr>
      <w:r w:rsidRPr="00596A10">
        <w:rPr>
          <w:b w:val="0"/>
          <w:lang w:val="es-CL"/>
        </w:rPr>
        <w:t>Motor Gráfico: Unity</w:t>
      </w:r>
    </w:p>
    <w:p w14:paraId="39749A01" w14:textId="77777777" w:rsidR="00596A10" w:rsidRPr="00596A10" w:rsidRDefault="00596A10" w:rsidP="00596A10">
      <w:pPr>
        <w:numPr>
          <w:ilvl w:val="1"/>
          <w:numId w:val="38"/>
        </w:numPr>
        <w:jc w:val="both"/>
        <w:rPr>
          <w:b w:val="0"/>
          <w:bCs/>
          <w:lang w:val="es-CL"/>
        </w:rPr>
      </w:pPr>
      <w:r w:rsidRPr="00596A10">
        <w:rPr>
          <w:b w:val="0"/>
          <w:bCs/>
          <w:lang w:val="es-CL"/>
        </w:rPr>
        <w:t>Renderizado de gráficos 3D.</w:t>
      </w:r>
    </w:p>
    <w:p w14:paraId="4944E491" w14:textId="77777777" w:rsidR="00596A10" w:rsidRPr="00596A10" w:rsidRDefault="00596A10" w:rsidP="00596A10">
      <w:pPr>
        <w:numPr>
          <w:ilvl w:val="1"/>
          <w:numId w:val="38"/>
        </w:numPr>
        <w:jc w:val="both"/>
        <w:rPr>
          <w:b w:val="0"/>
          <w:bCs/>
          <w:lang w:val="es-CL"/>
        </w:rPr>
      </w:pPr>
      <w:r w:rsidRPr="00596A10">
        <w:rPr>
          <w:b w:val="0"/>
          <w:bCs/>
          <w:lang w:val="es-CL"/>
        </w:rPr>
        <w:t>Gestión de la interfaz, efectos visuales y flujo de la aplicación.</w:t>
      </w:r>
    </w:p>
    <w:p w14:paraId="73015E19" w14:textId="77777777" w:rsidR="00596A10" w:rsidRPr="00596A10" w:rsidRDefault="00596A10" w:rsidP="00596A10">
      <w:pPr>
        <w:numPr>
          <w:ilvl w:val="0"/>
          <w:numId w:val="38"/>
        </w:numPr>
        <w:jc w:val="both"/>
        <w:rPr>
          <w:b w:val="0"/>
          <w:lang w:val="es-CL"/>
        </w:rPr>
      </w:pPr>
      <w:r w:rsidRPr="00596A10">
        <w:rPr>
          <w:b w:val="0"/>
          <w:lang w:val="es-CL"/>
        </w:rPr>
        <w:t xml:space="preserve">SDK de Realidad Aumentada: </w:t>
      </w:r>
      <w:proofErr w:type="spellStart"/>
      <w:r w:rsidRPr="00596A10">
        <w:rPr>
          <w:b w:val="0"/>
          <w:lang w:val="es-CL"/>
        </w:rPr>
        <w:t>Vuforia</w:t>
      </w:r>
      <w:proofErr w:type="spellEnd"/>
    </w:p>
    <w:p w14:paraId="1683D39B" w14:textId="77777777" w:rsidR="00596A10" w:rsidRPr="00596A10" w:rsidRDefault="00596A10" w:rsidP="00596A10">
      <w:pPr>
        <w:numPr>
          <w:ilvl w:val="1"/>
          <w:numId w:val="38"/>
        </w:numPr>
        <w:jc w:val="both"/>
        <w:rPr>
          <w:b w:val="0"/>
          <w:bCs/>
          <w:lang w:val="es-CL"/>
        </w:rPr>
      </w:pPr>
      <w:r w:rsidRPr="00596A10">
        <w:rPr>
          <w:b w:val="0"/>
          <w:lang w:val="es-CL"/>
        </w:rPr>
        <w:t>Reconocimiento de imágenes:</w:t>
      </w:r>
      <w:r w:rsidRPr="00596A10">
        <w:rPr>
          <w:b w:val="0"/>
          <w:bCs/>
          <w:lang w:val="es-CL"/>
        </w:rPr>
        <w:t xml:space="preserve"> Utilizando bases de datos para almacenar los códigos QR y otros marcadores visuales.</w:t>
      </w:r>
    </w:p>
    <w:p w14:paraId="5A5991C9" w14:textId="77777777" w:rsidR="00596A10" w:rsidRPr="00596A10" w:rsidRDefault="00596A10" w:rsidP="00596A10">
      <w:pPr>
        <w:numPr>
          <w:ilvl w:val="1"/>
          <w:numId w:val="38"/>
        </w:numPr>
        <w:jc w:val="both"/>
        <w:rPr>
          <w:b w:val="0"/>
          <w:bCs/>
          <w:lang w:val="es-CL"/>
        </w:rPr>
      </w:pPr>
      <w:r w:rsidRPr="00596A10">
        <w:rPr>
          <w:b w:val="0"/>
          <w:lang w:val="es-CL"/>
        </w:rPr>
        <w:t>Posicionamiento y seguimiento de objetos AR</w:t>
      </w:r>
      <w:r w:rsidRPr="00596A10">
        <w:rPr>
          <w:b w:val="0"/>
          <w:bCs/>
          <w:lang w:val="es-CL"/>
        </w:rPr>
        <w:t>.</w:t>
      </w:r>
    </w:p>
    <w:p w14:paraId="393AB9DD" w14:textId="77777777" w:rsidR="00596A10" w:rsidRPr="00596A10" w:rsidRDefault="00596A10" w:rsidP="00596A10">
      <w:pPr>
        <w:numPr>
          <w:ilvl w:val="0"/>
          <w:numId w:val="38"/>
        </w:numPr>
        <w:jc w:val="both"/>
        <w:rPr>
          <w:b w:val="0"/>
          <w:lang w:val="es-CL"/>
        </w:rPr>
      </w:pPr>
      <w:r w:rsidRPr="00596A10">
        <w:rPr>
          <w:b w:val="0"/>
          <w:lang w:val="es-CL"/>
        </w:rPr>
        <w:t>Scripts e Interactividad (C# en Unity)</w:t>
      </w:r>
    </w:p>
    <w:p w14:paraId="1CF93811" w14:textId="77777777" w:rsidR="00596A10" w:rsidRPr="00596A10" w:rsidRDefault="00596A10" w:rsidP="00596A10">
      <w:pPr>
        <w:numPr>
          <w:ilvl w:val="1"/>
          <w:numId w:val="38"/>
        </w:numPr>
        <w:jc w:val="both"/>
        <w:rPr>
          <w:b w:val="0"/>
          <w:bCs/>
          <w:lang w:val="es-CL"/>
        </w:rPr>
      </w:pPr>
      <w:r w:rsidRPr="00596A10">
        <w:rPr>
          <w:b w:val="0"/>
          <w:bCs/>
          <w:lang w:val="es-CL"/>
        </w:rPr>
        <w:t>Control de mecánicas y lógica del juego.</w:t>
      </w:r>
    </w:p>
    <w:p w14:paraId="1FE8A36B" w14:textId="77777777" w:rsidR="00596A10" w:rsidRPr="00596A10" w:rsidRDefault="00596A10" w:rsidP="00596A10">
      <w:pPr>
        <w:numPr>
          <w:ilvl w:val="1"/>
          <w:numId w:val="38"/>
        </w:numPr>
        <w:jc w:val="both"/>
        <w:rPr>
          <w:b w:val="0"/>
          <w:bCs/>
          <w:lang w:val="es-CL"/>
        </w:rPr>
      </w:pPr>
      <w:r w:rsidRPr="00596A10">
        <w:rPr>
          <w:b w:val="0"/>
          <w:bCs/>
          <w:lang w:val="es-CL"/>
        </w:rPr>
        <w:t>Interacciones dinámicas en tiempo real.</w:t>
      </w:r>
    </w:p>
    <w:p w14:paraId="3AD1FF09" w14:textId="77777777" w:rsidR="00596A10" w:rsidRPr="00596A10" w:rsidRDefault="00596A10" w:rsidP="00596A10">
      <w:pPr>
        <w:numPr>
          <w:ilvl w:val="0"/>
          <w:numId w:val="38"/>
        </w:numPr>
        <w:jc w:val="both"/>
        <w:rPr>
          <w:b w:val="0"/>
          <w:lang w:val="es-CL"/>
        </w:rPr>
      </w:pPr>
      <w:proofErr w:type="spellStart"/>
      <w:r w:rsidRPr="00596A10">
        <w:rPr>
          <w:b w:val="0"/>
          <w:lang w:val="es-CL"/>
        </w:rPr>
        <w:t>Assets</w:t>
      </w:r>
      <w:proofErr w:type="spellEnd"/>
      <w:r w:rsidRPr="00596A10">
        <w:rPr>
          <w:b w:val="0"/>
          <w:lang w:val="es-CL"/>
        </w:rPr>
        <w:t xml:space="preserve"> y Recursos Visuales</w:t>
      </w:r>
    </w:p>
    <w:p w14:paraId="2531DAD5" w14:textId="77777777" w:rsidR="00596A10" w:rsidRPr="00596A10" w:rsidRDefault="00596A10" w:rsidP="00596A10">
      <w:pPr>
        <w:numPr>
          <w:ilvl w:val="1"/>
          <w:numId w:val="38"/>
        </w:numPr>
        <w:jc w:val="both"/>
        <w:rPr>
          <w:b w:val="0"/>
          <w:bCs/>
          <w:lang w:val="es-CL"/>
        </w:rPr>
      </w:pPr>
      <w:r w:rsidRPr="00596A10">
        <w:rPr>
          <w:b w:val="0"/>
          <w:bCs/>
          <w:lang w:val="es-CL"/>
        </w:rPr>
        <w:t>Modelos 3D del entorno medieval mágico.</w:t>
      </w:r>
    </w:p>
    <w:p w14:paraId="04A4D9B3" w14:textId="77777777" w:rsidR="00596A10" w:rsidRPr="00596A10" w:rsidRDefault="00596A10" w:rsidP="00596A10">
      <w:pPr>
        <w:numPr>
          <w:ilvl w:val="1"/>
          <w:numId w:val="38"/>
        </w:numPr>
        <w:jc w:val="both"/>
        <w:rPr>
          <w:b w:val="0"/>
          <w:bCs/>
          <w:lang w:val="es-CL"/>
        </w:rPr>
      </w:pPr>
      <w:r w:rsidRPr="00596A10">
        <w:rPr>
          <w:b w:val="0"/>
          <w:bCs/>
          <w:lang w:val="es-CL"/>
        </w:rPr>
        <w:t xml:space="preserve">Texturas, </w:t>
      </w:r>
      <w:proofErr w:type="spellStart"/>
      <w:r w:rsidRPr="00596A10">
        <w:rPr>
          <w:b w:val="0"/>
          <w:bCs/>
          <w:lang w:val="es-CL"/>
        </w:rPr>
        <w:t>shaders</w:t>
      </w:r>
      <w:proofErr w:type="spellEnd"/>
      <w:r w:rsidRPr="00596A10">
        <w:rPr>
          <w:b w:val="0"/>
          <w:bCs/>
          <w:lang w:val="es-CL"/>
        </w:rPr>
        <w:t xml:space="preserve"> y efectos visuales optimizados para AR.</w:t>
      </w:r>
    </w:p>
    <w:p w14:paraId="434063F8" w14:textId="77777777" w:rsidR="00596A10" w:rsidRPr="00596A10" w:rsidRDefault="00596A10" w:rsidP="00596A10">
      <w:pPr>
        <w:numPr>
          <w:ilvl w:val="0"/>
          <w:numId w:val="38"/>
        </w:numPr>
        <w:jc w:val="both"/>
        <w:rPr>
          <w:b w:val="0"/>
          <w:lang w:val="es-CL"/>
        </w:rPr>
      </w:pPr>
      <w:r w:rsidRPr="00596A10">
        <w:rPr>
          <w:b w:val="0"/>
          <w:lang w:val="es-CL"/>
        </w:rPr>
        <w:t xml:space="preserve">Base de Datos de Imágenes en </w:t>
      </w:r>
      <w:proofErr w:type="spellStart"/>
      <w:r w:rsidRPr="00596A10">
        <w:rPr>
          <w:b w:val="0"/>
          <w:lang w:val="es-CL"/>
        </w:rPr>
        <w:t>Vuforia</w:t>
      </w:r>
      <w:proofErr w:type="spellEnd"/>
    </w:p>
    <w:p w14:paraId="184806ED" w14:textId="77777777" w:rsidR="00596A10" w:rsidRPr="00596A10" w:rsidRDefault="00596A10" w:rsidP="00596A10">
      <w:pPr>
        <w:numPr>
          <w:ilvl w:val="1"/>
          <w:numId w:val="38"/>
        </w:numPr>
        <w:jc w:val="both"/>
        <w:rPr>
          <w:b w:val="0"/>
          <w:bCs/>
          <w:lang w:val="es-CL"/>
        </w:rPr>
      </w:pPr>
      <w:r w:rsidRPr="00596A10">
        <w:rPr>
          <w:b w:val="0"/>
          <w:bCs/>
          <w:lang w:val="es-CL"/>
        </w:rPr>
        <w:t>Almacena y gestiona los códigos QR e imágenes que activan los elementos AR.</w:t>
      </w:r>
    </w:p>
    <w:p w14:paraId="1E3E5FCE" w14:textId="77777777" w:rsidR="00596A10" w:rsidRDefault="00596A10" w:rsidP="00596A10">
      <w:pPr>
        <w:numPr>
          <w:ilvl w:val="1"/>
          <w:numId w:val="38"/>
        </w:numPr>
        <w:jc w:val="both"/>
        <w:rPr>
          <w:b w:val="0"/>
          <w:bCs/>
          <w:lang w:val="es-CL"/>
        </w:rPr>
      </w:pPr>
      <w:r w:rsidRPr="00596A10">
        <w:rPr>
          <w:b w:val="0"/>
          <w:bCs/>
          <w:lang w:val="es-CL"/>
        </w:rPr>
        <w:t>Escalable y actualizable, permitiendo la inclusión de más elementos a medida que el proyecto crece.</w:t>
      </w:r>
    </w:p>
    <w:p w14:paraId="31D53041" w14:textId="77777777" w:rsidR="00596A10" w:rsidRDefault="00596A10" w:rsidP="00596A10">
      <w:pPr>
        <w:jc w:val="both"/>
        <w:rPr>
          <w:b w:val="0"/>
          <w:bCs/>
          <w:lang w:val="es-CL"/>
        </w:rPr>
      </w:pPr>
    </w:p>
    <w:p w14:paraId="1E84C1DD" w14:textId="77777777" w:rsidR="00596A10" w:rsidRDefault="00596A10" w:rsidP="00596A10">
      <w:pPr>
        <w:jc w:val="both"/>
        <w:rPr>
          <w:b w:val="0"/>
          <w:bCs/>
          <w:lang w:val="es-CL"/>
        </w:rPr>
      </w:pPr>
    </w:p>
    <w:p w14:paraId="402019EB" w14:textId="77777777" w:rsidR="00596A10" w:rsidRDefault="00596A10" w:rsidP="00596A10">
      <w:pPr>
        <w:jc w:val="both"/>
        <w:rPr>
          <w:b w:val="0"/>
          <w:bCs/>
          <w:lang w:val="es-CL"/>
        </w:rPr>
      </w:pPr>
    </w:p>
    <w:p w14:paraId="4DE837C0" w14:textId="77777777" w:rsidR="00596A10" w:rsidRDefault="00596A10" w:rsidP="00596A10">
      <w:pPr>
        <w:jc w:val="both"/>
        <w:rPr>
          <w:b w:val="0"/>
          <w:bCs/>
          <w:lang w:val="es-CL"/>
        </w:rPr>
      </w:pPr>
    </w:p>
    <w:p w14:paraId="4B8287C3" w14:textId="77777777" w:rsidR="00596A10" w:rsidRDefault="00596A10" w:rsidP="00596A10">
      <w:pPr>
        <w:jc w:val="both"/>
        <w:rPr>
          <w:b w:val="0"/>
          <w:bCs/>
          <w:lang w:val="es-CL"/>
        </w:rPr>
      </w:pPr>
    </w:p>
    <w:p w14:paraId="1662637C" w14:textId="77777777" w:rsidR="00596A10" w:rsidRDefault="00596A10" w:rsidP="00596A10">
      <w:pPr>
        <w:jc w:val="both"/>
        <w:rPr>
          <w:b w:val="0"/>
          <w:bCs/>
          <w:lang w:val="es-CL"/>
        </w:rPr>
      </w:pPr>
    </w:p>
    <w:p w14:paraId="2D1A6E23" w14:textId="77777777" w:rsidR="00596A10" w:rsidRDefault="00596A10" w:rsidP="00596A10">
      <w:pPr>
        <w:jc w:val="both"/>
        <w:rPr>
          <w:b w:val="0"/>
          <w:bCs/>
          <w:lang w:val="es-CL"/>
        </w:rPr>
      </w:pPr>
    </w:p>
    <w:p w14:paraId="1F0491B8" w14:textId="77777777" w:rsidR="00596A10" w:rsidRDefault="00596A10" w:rsidP="00596A10">
      <w:pPr>
        <w:jc w:val="both"/>
        <w:rPr>
          <w:b w:val="0"/>
          <w:bCs/>
          <w:lang w:val="es-CL"/>
        </w:rPr>
      </w:pPr>
    </w:p>
    <w:p w14:paraId="5BEC8085" w14:textId="77777777" w:rsidR="00596A10" w:rsidRDefault="00596A10" w:rsidP="00596A10">
      <w:pPr>
        <w:jc w:val="both"/>
        <w:rPr>
          <w:b w:val="0"/>
          <w:bCs/>
          <w:lang w:val="es-CL"/>
        </w:rPr>
      </w:pPr>
    </w:p>
    <w:p w14:paraId="1D06BF3F" w14:textId="77777777" w:rsidR="00596A10" w:rsidRDefault="00596A10" w:rsidP="00596A10">
      <w:pPr>
        <w:jc w:val="both"/>
        <w:rPr>
          <w:b w:val="0"/>
          <w:bCs/>
          <w:lang w:val="es-CL"/>
        </w:rPr>
      </w:pPr>
    </w:p>
    <w:p w14:paraId="03455B85" w14:textId="77777777" w:rsidR="00596A10" w:rsidRDefault="00596A10" w:rsidP="00596A10">
      <w:pPr>
        <w:jc w:val="both"/>
        <w:rPr>
          <w:b w:val="0"/>
          <w:bCs/>
          <w:lang w:val="es-CL"/>
        </w:rPr>
      </w:pPr>
    </w:p>
    <w:p w14:paraId="781392FA" w14:textId="77777777" w:rsidR="00596A10" w:rsidRDefault="00596A10" w:rsidP="00596A10">
      <w:pPr>
        <w:jc w:val="both"/>
        <w:rPr>
          <w:b w:val="0"/>
          <w:bCs/>
          <w:lang w:val="es-CL"/>
        </w:rPr>
      </w:pPr>
    </w:p>
    <w:p w14:paraId="23654738" w14:textId="77777777" w:rsidR="00596A10" w:rsidRDefault="00596A10" w:rsidP="00596A10">
      <w:pPr>
        <w:jc w:val="both"/>
        <w:rPr>
          <w:b w:val="0"/>
          <w:bCs/>
          <w:lang w:val="es-CL"/>
        </w:rPr>
      </w:pPr>
    </w:p>
    <w:p w14:paraId="20B0101A" w14:textId="77777777" w:rsidR="00596A10" w:rsidRDefault="00596A10" w:rsidP="00596A10">
      <w:pPr>
        <w:jc w:val="both"/>
        <w:rPr>
          <w:b w:val="0"/>
          <w:bCs/>
          <w:lang w:val="es-CL"/>
        </w:rPr>
      </w:pPr>
    </w:p>
    <w:p w14:paraId="6E00B85F" w14:textId="77777777" w:rsidR="00596A10" w:rsidRDefault="00596A10" w:rsidP="00596A10">
      <w:pPr>
        <w:jc w:val="both"/>
        <w:rPr>
          <w:bCs/>
          <w:lang w:val="es-CL"/>
        </w:rPr>
      </w:pPr>
      <w:r w:rsidRPr="00596A10">
        <w:rPr>
          <w:bCs/>
          <w:lang w:val="es-CL"/>
        </w:rPr>
        <w:lastRenderedPageBreak/>
        <w:t>Patrón de diseño</w:t>
      </w:r>
    </w:p>
    <w:p w14:paraId="5F6FA6CE" w14:textId="77777777" w:rsidR="00596A10" w:rsidRPr="00596A10" w:rsidRDefault="00596A10" w:rsidP="00596A10">
      <w:pPr>
        <w:jc w:val="both"/>
        <w:rPr>
          <w:bCs/>
          <w:lang w:val="es-CL"/>
        </w:rPr>
      </w:pPr>
    </w:p>
    <w:p w14:paraId="2CADFB9D" w14:textId="77777777" w:rsidR="00596A10" w:rsidRDefault="00596A10" w:rsidP="00596A10">
      <w:pPr>
        <w:jc w:val="both"/>
        <w:rPr>
          <w:b w:val="0"/>
          <w:lang w:val="es-CL"/>
        </w:rPr>
      </w:pPr>
      <w:r w:rsidRPr="00596A10">
        <w:rPr>
          <w:b w:val="0"/>
          <w:lang w:val="es-CL"/>
        </w:rPr>
        <w:t>Patrón de Capas (</w:t>
      </w:r>
      <w:proofErr w:type="spellStart"/>
      <w:r w:rsidRPr="00596A10">
        <w:rPr>
          <w:b w:val="0"/>
          <w:lang w:val="es-CL"/>
        </w:rPr>
        <w:t>Layered</w:t>
      </w:r>
      <w:proofErr w:type="spellEnd"/>
      <w:r w:rsidRPr="00596A10">
        <w:rPr>
          <w:b w:val="0"/>
          <w:lang w:val="es-CL"/>
        </w:rPr>
        <w:t xml:space="preserve"> </w:t>
      </w:r>
      <w:proofErr w:type="spellStart"/>
      <w:r w:rsidRPr="00596A10">
        <w:rPr>
          <w:b w:val="0"/>
          <w:lang w:val="es-CL"/>
        </w:rPr>
        <w:t>Architecture</w:t>
      </w:r>
      <w:proofErr w:type="spellEnd"/>
      <w:r w:rsidRPr="00596A10">
        <w:rPr>
          <w:b w:val="0"/>
          <w:lang w:val="es-CL"/>
        </w:rPr>
        <w:t xml:space="preserve"> </w:t>
      </w:r>
      <w:proofErr w:type="spellStart"/>
      <w:r w:rsidRPr="00596A10">
        <w:rPr>
          <w:b w:val="0"/>
          <w:lang w:val="es-CL"/>
        </w:rPr>
        <w:t>Pattern</w:t>
      </w:r>
      <w:proofErr w:type="spellEnd"/>
      <w:r w:rsidRPr="00596A10">
        <w:rPr>
          <w:b w:val="0"/>
          <w:lang w:val="es-CL"/>
        </w:rPr>
        <w:t>)</w:t>
      </w:r>
    </w:p>
    <w:p w14:paraId="0A225D1B" w14:textId="77777777" w:rsidR="00596A10" w:rsidRPr="00596A10" w:rsidRDefault="00596A10" w:rsidP="00596A10">
      <w:pPr>
        <w:jc w:val="both"/>
        <w:rPr>
          <w:b w:val="0"/>
          <w:lang w:val="es-CL"/>
        </w:rPr>
      </w:pPr>
    </w:p>
    <w:p w14:paraId="299A8D7A" w14:textId="77777777" w:rsidR="00596A10" w:rsidRDefault="00596A10" w:rsidP="00596A10">
      <w:pPr>
        <w:jc w:val="both"/>
        <w:rPr>
          <w:b w:val="0"/>
          <w:bCs/>
          <w:lang w:val="es-CL"/>
        </w:rPr>
      </w:pPr>
      <w:r w:rsidRPr="00596A10">
        <w:rPr>
          <w:b w:val="0"/>
          <w:bCs/>
          <w:lang w:val="es-CL"/>
        </w:rPr>
        <w:t>En este patrón, el software se organiza en </w:t>
      </w:r>
      <w:r w:rsidRPr="00596A10">
        <w:rPr>
          <w:b w:val="0"/>
          <w:lang w:val="es-CL"/>
        </w:rPr>
        <w:t>capas</w:t>
      </w:r>
      <w:r w:rsidRPr="00596A10">
        <w:rPr>
          <w:b w:val="0"/>
          <w:bCs/>
          <w:lang w:val="es-CL"/>
        </w:rPr>
        <w:t> que separan las responsabilidades en distintos niveles de abstracción. Cada capa interactúa solo con las capas adyacentes, y los datos fluyen de arriba hacia abajo o viceversa. En el contexto de tu proyecto </w:t>
      </w:r>
      <w:proofErr w:type="spellStart"/>
      <w:r w:rsidRPr="00596A10">
        <w:rPr>
          <w:b w:val="0"/>
          <w:lang w:val="es-CL"/>
        </w:rPr>
        <w:t>ChemLab</w:t>
      </w:r>
      <w:proofErr w:type="spellEnd"/>
      <w:r w:rsidRPr="00596A10">
        <w:rPr>
          <w:b w:val="0"/>
          <w:lang w:val="es-CL"/>
        </w:rPr>
        <w:t>-AR</w:t>
      </w:r>
      <w:r w:rsidRPr="00596A10">
        <w:rPr>
          <w:b w:val="0"/>
          <w:bCs/>
          <w:lang w:val="es-CL"/>
        </w:rPr>
        <w:t>, las capas que se presentan son:</w:t>
      </w:r>
    </w:p>
    <w:p w14:paraId="2F98351D" w14:textId="77777777" w:rsidR="00596A10" w:rsidRPr="00596A10" w:rsidRDefault="00596A10" w:rsidP="00596A10">
      <w:pPr>
        <w:jc w:val="both"/>
        <w:rPr>
          <w:b w:val="0"/>
          <w:bCs/>
          <w:lang w:val="es-CL"/>
        </w:rPr>
      </w:pPr>
    </w:p>
    <w:p w14:paraId="29325A30" w14:textId="77777777" w:rsidR="00596A10" w:rsidRPr="00596A10" w:rsidRDefault="00596A10" w:rsidP="00596A10">
      <w:pPr>
        <w:numPr>
          <w:ilvl w:val="0"/>
          <w:numId w:val="39"/>
        </w:numPr>
        <w:jc w:val="both"/>
        <w:rPr>
          <w:b w:val="0"/>
          <w:bCs/>
          <w:lang w:val="es-CL"/>
        </w:rPr>
      </w:pPr>
      <w:r w:rsidRPr="00596A10">
        <w:rPr>
          <w:b w:val="0"/>
          <w:lang w:val="es-CL"/>
        </w:rPr>
        <w:t>Capa de Interfaz de Usuario (UI):</w:t>
      </w:r>
      <w:r w:rsidRPr="00596A10">
        <w:rPr>
          <w:b w:val="0"/>
          <w:bCs/>
          <w:lang w:val="es-CL"/>
        </w:rPr>
        <w:t xml:space="preserve"> Es la capa más alta, donde los usuarios interactúan con la aplicación a través de dispositivos móviles.</w:t>
      </w:r>
    </w:p>
    <w:p w14:paraId="0BBAA740" w14:textId="77777777" w:rsidR="00596A10" w:rsidRPr="00596A10" w:rsidRDefault="00596A10" w:rsidP="00596A10">
      <w:pPr>
        <w:numPr>
          <w:ilvl w:val="0"/>
          <w:numId w:val="39"/>
        </w:numPr>
        <w:jc w:val="both"/>
        <w:rPr>
          <w:b w:val="0"/>
          <w:bCs/>
          <w:lang w:val="es-CL"/>
        </w:rPr>
      </w:pPr>
      <w:r w:rsidRPr="00596A10">
        <w:rPr>
          <w:b w:val="0"/>
          <w:lang w:val="es-CL"/>
        </w:rPr>
        <w:t>Capa del Motor de Juego (Unity):</w:t>
      </w:r>
      <w:r w:rsidRPr="00596A10">
        <w:rPr>
          <w:b w:val="0"/>
          <w:bCs/>
          <w:lang w:val="es-CL"/>
        </w:rPr>
        <w:t xml:space="preserve"> Esta capa maneja la lógica de los objetos 3D y las interacciones dentro del entorno de realidad aumentada.</w:t>
      </w:r>
    </w:p>
    <w:p w14:paraId="12AF047D" w14:textId="77777777" w:rsidR="00596A10" w:rsidRPr="00596A10" w:rsidRDefault="00596A10" w:rsidP="00596A10">
      <w:pPr>
        <w:numPr>
          <w:ilvl w:val="0"/>
          <w:numId w:val="39"/>
        </w:numPr>
        <w:jc w:val="both"/>
        <w:rPr>
          <w:b w:val="0"/>
          <w:bCs/>
          <w:lang w:val="es-CL"/>
        </w:rPr>
      </w:pPr>
      <w:r w:rsidRPr="00596A10">
        <w:rPr>
          <w:b w:val="0"/>
          <w:lang w:val="es-CL"/>
        </w:rPr>
        <w:t>Capa de SDK de AR (</w:t>
      </w:r>
      <w:proofErr w:type="spellStart"/>
      <w:r w:rsidRPr="00596A10">
        <w:rPr>
          <w:b w:val="0"/>
          <w:lang w:val="es-CL"/>
        </w:rPr>
        <w:t>Vuforia</w:t>
      </w:r>
      <w:proofErr w:type="spellEnd"/>
      <w:r w:rsidRPr="00596A10">
        <w:rPr>
          <w:b w:val="0"/>
          <w:lang w:val="es-CL"/>
        </w:rPr>
        <w:t>):</w:t>
      </w:r>
      <w:r w:rsidRPr="00596A10">
        <w:rPr>
          <w:b w:val="0"/>
          <w:bCs/>
          <w:lang w:val="es-CL"/>
        </w:rPr>
        <w:t xml:space="preserve"> Proporciona las herramientas necesarias para el reconocimiento de imágenes y la colocación de objetos en AR.</w:t>
      </w:r>
    </w:p>
    <w:p w14:paraId="5F4BF8C3" w14:textId="77777777" w:rsidR="00596A10" w:rsidRPr="00596A10" w:rsidRDefault="00596A10" w:rsidP="00596A10">
      <w:pPr>
        <w:numPr>
          <w:ilvl w:val="0"/>
          <w:numId w:val="39"/>
        </w:numPr>
        <w:jc w:val="both"/>
        <w:rPr>
          <w:b w:val="0"/>
          <w:bCs/>
          <w:lang w:val="es-CL"/>
        </w:rPr>
      </w:pPr>
      <w:r w:rsidRPr="00596A10">
        <w:rPr>
          <w:b w:val="0"/>
          <w:lang w:val="es-CL"/>
        </w:rPr>
        <w:t>Capa de Base de Datos (</w:t>
      </w:r>
      <w:proofErr w:type="spellStart"/>
      <w:r w:rsidRPr="00596A10">
        <w:rPr>
          <w:b w:val="0"/>
          <w:lang w:val="es-CL"/>
        </w:rPr>
        <w:t>Vuforia</w:t>
      </w:r>
      <w:proofErr w:type="spellEnd"/>
      <w:r w:rsidRPr="00596A10">
        <w:rPr>
          <w:b w:val="0"/>
          <w:lang w:val="es-CL"/>
        </w:rPr>
        <w:t xml:space="preserve"> </w:t>
      </w:r>
      <w:proofErr w:type="spellStart"/>
      <w:r w:rsidRPr="00596A10">
        <w:rPr>
          <w:b w:val="0"/>
          <w:lang w:val="es-CL"/>
        </w:rPr>
        <w:t>Image</w:t>
      </w:r>
      <w:proofErr w:type="spellEnd"/>
      <w:r w:rsidRPr="00596A10">
        <w:rPr>
          <w:b w:val="0"/>
          <w:lang w:val="es-CL"/>
        </w:rPr>
        <w:t xml:space="preserve"> Targets):</w:t>
      </w:r>
      <w:r w:rsidRPr="00596A10">
        <w:rPr>
          <w:b w:val="0"/>
          <w:bCs/>
          <w:lang w:val="es-CL"/>
        </w:rPr>
        <w:t xml:space="preserve"> Almacena los </w:t>
      </w:r>
      <w:r w:rsidRPr="00596A10">
        <w:rPr>
          <w:b w:val="0"/>
          <w:lang w:val="es-CL"/>
        </w:rPr>
        <w:t>targets</w:t>
      </w:r>
      <w:r w:rsidRPr="00596A10">
        <w:rPr>
          <w:b w:val="0"/>
          <w:bCs/>
          <w:lang w:val="es-CL"/>
        </w:rPr>
        <w:t xml:space="preserve"> (códigos QR o imágenes) que </w:t>
      </w:r>
      <w:proofErr w:type="spellStart"/>
      <w:r w:rsidRPr="00596A10">
        <w:rPr>
          <w:b w:val="0"/>
          <w:bCs/>
          <w:lang w:val="es-CL"/>
        </w:rPr>
        <w:t>Vuforia</w:t>
      </w:r>
      <w:proofErr w:type="spellEnd"/>
      <w:r w:rsidRPr="00596A10">
        <w:rPr>
          <w:b w:val="0"/>
          <w:bCs/>
          <w:lang w:val="es-CL"/>
        </w:rPr>
        <w:t xml:space="preserve"> necesita para reconocer y desplegar objetos AR.</w:t>
      </w:r>
    </w:p>
    <w:p w14:paraId="00934A61" w14:textId="77777777" w:rsidR="00596A10" w:rsidRDefault="00596A10" w:rsidP="00596A10">
      <w:pPr>
        <w:numPr>
          <w:ilvl w:val="0"/>
          <w:numId w:val="39"/>
        </w:numPr>
        <w:jc w:val="both"/>
        <w:rPr>
          <w:b w:val="0"/>
          <w:bCs/>
          <w:lang w:val="es-CL"/>
        </w:rPr>
      </w:pPr>
      <w:r w:rsidRPr="00596A10">
        <w:rPr>
          <w:b w:val="0"/>
          <w:lang w:val="es-CL"/>
        </w:rPr>
        <w:t xml:space="preserve">Capa de </w:t>
      </w:r>
      <w:proofErr w:type="spellStart"/>
      <w:r w:rsidRPr="00596A10">
        <w:rPr>
          <w:b w:val="0"/>
          <w:lang w:val="es-CL"/>
        </w:rPr>
        <w:t>Assets</w:t>
      </w:r>
      <w:proofErr w:type="spellEnd"/>
      <w:r w:rsidRPr="00596A10">
        <w:rPr>
          <w:b w:val="0"/>
          <w:lang w:val="es-CL"/>
        </w:rPr>
        <w:t xml:space="preserve"> y Scripts (C#):</w:t>
      </w:r>
      <w:r w:rsidRPr="00596A10">
        <w:rPr>
          <w:b w:val="0"/>
          <w:bCs/>
          <w:lang w:val="es-CL"/>
        </w:rPr>
        <w:t xml:space="preserve"> Aquí se manejan los modelos 3D, texturas y los scripts que controlan la lógica y las interacciones de los objetos dentro del motor de Unity.</w:t>
      </w:r>
    </w:p>
    <w:p w14:paraId="43CB39AE" w14:textId="77777777" w:rsidR="00596A10" w:rsidRPr="00596A10" w:rsidRDefault="00596A10" w:rsidP="00596A10">
      <w:pPr>
        <w:ind w:left="720"/>
        <w:jc w:val="both"/>
        <w:rPr>
          <w:b w:val="0"/>
          <w:bCs/>
          <w:lang w:val="es-CL"/>
        </w:rPr>
      </w:pPr>
    </w:p>
    <w:p w14:paraId="2D99102E" w14:textId="77777777" w:rsidR="00596A10" w:rsidRPr="00596A10" w:rsidRDefault="00596A10" w:rsidP="00596A10">
      <w:pPr>
        <w:jc w:val="both"/>
        <w:rPr>
          <w:b w:val="0"/>
          <w:lang w:val="es-CL"/>
        </w:rPr>
      </w:pPr>
      <w:r w:rsidRPr="00596A10">
        <w:rPr>
          <w:b w:val="0"/>
          <w:lang w:val="es-CL"/>
        </w:rPr>
        <w:t>Características del Patrón de Capas:</w:t>
      </w:r>
    </w:p>
    <w:p w14:paraId="640E7D3E" w14:textId="77777777" w:rsidR="00596A10" w:rsidRPr="00596A10" w:rsidRDefault="00596A10" w:rsidP="00596A10">
      <w:pPr>
        <w:numPr>
          <w:ilvl w:val="0"/>
          <w:numId w:val="40"/>
        </w:numPr>
        <w:jc w:val="both"/>
        <w:rPr>
          <w:b w:val="0"/>
          <w:bCs/>
          <w:lang w:val="es-CL"/>
        </w:rPr>
      </w:pPr>
      <w:r w:rsidRPr="00596A10">
        <w:rPr>
          <w:b w:val="0"/>
          <w:lang w:val="es-CL"/>
        </w:rPr>
        <w:t>Separación de responsabilidades:</w:t>
      </w:r>
      <w:r w:rsidRPr="00596A10">
        <w:rPr>
          <w:b w:val="0"/>
          <w:bCs/>
          <w:lang w:val="es-CL"/>
        </w:rPr>
        <w:t xml:space="preserve"> Cada capa tiene una responsabilidad específica y bien definida.</w:t>
      </w:r>
    </w:p>
    <w:p w14:paraId="1AE79246" w14:textId="77777777" w:rsidR="00596A10" w:rsidRPr="00596A10" w:rsidRDefault="00596A10" w:rsidP="00596A10">
      <w:pPr>
        <w:numPr>
          <w:ilvl w:val="0"/>
          <w:numId w:val="40"/>
        </w:numPr>
        <w:jc w:val="both"/>
        <w:rPr>
          <w:b w:val="0"/>
          <w:bCs/>
          <w:lang w:val="es-CL"/>
        </w:rPr>
      </w:pPr>
      <w:r w:rsidRPr="00596A10">
        <w:rPr>
          <w:b w:val="0"/>
          <w:lang w:val="es-CL"/>
        </w:rPr>
        <w:t>Facilidad de mantenimiento:</w:t>
      </w:r>
      <w:r w:rsidRPr="00596A10">
        <w:rPr>
          <w:b w:val="0"/>
          <w:bCs/>
          <w:lang w:val="es-CL"/>
        </w:rPr>
        <w:t xml:space="preserve"> Los cambios en una capa no afectan directamente a las otras capas, siempre y cuando mantengan su interfaz bien definida.</w:t>
      </w:r>
    </w:p>
    <w:p w14:paraId="40E34206" w14:textId="77777777" w:rsidR="00596A10" w:rsidRDefault="00596A10" w:rsidP="00596A10">
      <w:pPr>
        <w:numPr>
          <w:ilvl w:val="0"/>
          <w:numId w:val="40"/>
        </w:numPr>
        <w:jc w:val="both"/>
        <w:rPr>
          <w:b w:val="0"/>
          <w:bCs/>
          <w:lang w:val="es-CL"/>
        </w:rPr>
      </w:pPr>
      <w:r w:rsidRPr="00596A10">
        <w:rPr>
          <w:b w:val="0"/>
          <w:lang w:val="es-CL"/>
        </w:rPr>
        <w:t>Modularidad:</w:t>
      </w:r>
      <w:r w:rsidRPr="00596A10">
        <w:rPr>
          <w:b w:val="0"/>
          <w:bCs/>
          <w:lang w:val="es-CL"/>
        </w:rPr>
        <w:t xml:space="preserve"> Permite cambiar o mejorar una capa sin alterar las demás. Por ejemplo, podrías cambiar la capa de </w:t>
      </w:r>
      <w:proofErr w:type="spellStart"/>
      <w:r w:rsidRPr="00596A10">
        <w:rPr>
          <w:b w:val="0"/>
          <w:bCs/>
          <w:lang w:val="es-CL"/>
        </w:rPr>
        <w:t>assets</w:t>
      </w:r>
      <w:proofErr w:type="spellEnd"/>
      <w:r w:rsidRPr="00596A10">
        <w:rPr>
          <w:b w:val="0"/>
          <w:bCs/>
          <w:lang w:val="es-CL"/>
        </w:rPr>
        <w:t xml:space="preserve"> visuales sin afectar el reconocimiento de imágenes de </w:t>
      </w:r>
      <w:proofErr w:type="spellStart"/>
      <w:r w:rsidRPr="00596A10">
        <w:rPr>
          <w:b w:val="0"/>
          <w:bCs/>
          <w:lang w:val="es-CL"/>
        </w:rPr>
        <w:t>Vuforia</w:t>
      </w:r>
      <w:proofErr w:type="spellEnd"/>
      <w:r w:rsidRPr="00596A10">
        <w:rPr>
          <w:b w:val="0"/>
          <w:bCs/>
          <w:lang w:val="es-CL"/>
        </w:rPr>
        <w:t>.</w:t>
      </w:r>
    </w:p>
    <w:p w14:paraId="22ACAFE2" w14:textId="77777777" w:rsidR="00596A10" w:rsidRPr="00596A10" w:rsidRDefault="00596A10" w:rsidP="00596A10">
      <w:pPr>
        <w:ind w:left="720"/>
        <w:jc w:val="both"/>
        <w:rPr>
          <w:b w:val="0"/>
          <w:bCs/>
          <w:lang w:val="es-CL"/>
        </w:rPr>
      </w:pPr>
    </w:p>
    <w:p w14:paraId="6968BBAA" w14:textId="77777777" w:rsidR="00596A10" w:rsidRPr="00596A10" w:rsidRDefault="00596A10" w:rsidP="00596A10">
      <w:pPr>
        <w:jc w:val="both"/>
        <w:rPr>
          <w:b w:val="0"/>
          <w:bCs/>
          <w:lang w:val="es-CL"/>
        </w:rPr>
      </w:pPr>
      <w:r w:rsidRPr="00596A10">
        <w:rPr>
          <w:b w:val="0"/>
          <w:bCs/>
          <w:lang w:val="es-CL"/>
        </w:rPr>
        <w:t>En este caso, el </w:t>
      </w:r>
      <w:r w:rsidRPr="00596A10">
        <w:rPr>
          <w:b w:val="0"/>
          <w:lang w:val="es-CL"/>
        </w:rPr>
        <w:t>patrón de capas</w:t>
      </w:r>
      <w:r w:rsidRPr="00596A10">
        <w:rPr>
          <w:b w:val="0"/>
          <w:bCs/>
          <w:lang w:val="es-CL"/>
        </w:rPr>
        <w:t> es ideal para aplicaciones como </w:t>
      </w:r>
      <w:proofErr w:type="spellStart"/>
      <w:r w:rsidRPr="00596A10">
        <w:rPr>
          <w:b w:val="0"/>
          <w:lang w:val="es-CL"/>
        </w:rPr>
        <w:t>ChemLab</w:t>
      </w:r>
      <w:proofErr w:type="spellEnd"/>
      <w:r w:rsidRPr="00596A10">
        <w:rPr>
          <w:b w:val="0"/>
          <w:lang w:val="es-CL"/>
        </w:rPr>
        <w:t>-AR</w:t>
      </w:r>
      <w:r w:rsidRPr="00596A10">
        <w:rPr>
          <w:b w:val="0"/>
          <w:bCs/>
          <w:lang w:val="es-CL"/>
        </w:rPr>
        <w:t xml:space="preserve">, ya que facilita la gestión de las distintas tecnologías (Unity, </w:t>
      </w:r>
      <w:proofErr w:type="spellStart"/>
      <w:r w:rsidRPr="00596A10">
        <w:rPr>
          <w:b w:val="0"/>
          <w:bCs/>
          <w:lang w:val="es-CL"/>
        </w:rPr>
        <w:t>Vuforia</w:t>
      </w:r>
      <w:proofErr w:type="spellEnd"/>
      <w:r w:rsidRPr="00596A10">
        <w:rPr>
          <w:b w:val="0"/>
          <w:bCs/>
          <w:lang w:val="es-CL"/>
        </w:rPr>
        <w:t xml:space="preserve">, </w:t>
      </w:r>
      <w:proofErr w:type="spellStart"/>
      <w:r w:rsidRPr="00596A10">
        <w:rPr>
          <w:b w:val="0"/>
          <w:bCs/>
          <w:lang w:val="es-CL"/>
        </w:rPr>
        <w:t>assets</w:t>
      </w:r>
      <w:proofErr w:type="spellEnd"/>
      <w:r w:rsidRPr="00596A10">
        <w:rPr>
          <w:b w:val="0"/>
          <w:bCs/>
          <w:lang w:val="es-CL"/>
        </w:rPr>
        <w:t>) manteniendo un flujo de datos claro y estructurado entre las diferentes partes del sistema.</w:t>
      </w:r>
    </w:p>
    <w:p w14:paraId="7D2C471A" w14:textId="77777777" w:rsidR="00596A10" w:rsidRPr="00596A10" w:rsidRDefault="00596A10" w:rsidP="00596A10">
      <w:pPr>
        <w:jc w:val="both"/>
        <w:rPr>
          <w:b w:val="0"/>
          <w:bCs/>
          <w:lang w:val="es-CL"/>
        </w:rPr>
      </w:pPr>
    </w:p>
    <w:p w14:paraId="0F5632E7" w14:textId="77777777" w:rsidR="00596A10" w:rsidRPr="00CF4B7F" w:rsidRDefault="00596A10" w:rsidP="00596A10">
      <w:pPr>
        <w:ind w:left="720"/>
        <w:jc w:val="both"/>
        <w:rPr>
          <w:b w:val="0"/>
          <w:bCs/>
          <w:lang w:val="es-CL"/>
        </w:rPr>
      </w:pPr>
    </w:p>
    <w:p w14:paraId="5C41F6E2" w14:textId="44B5A753" w:rsidR="00CF4B7F" w:rsidRPr="00CF4B7F" w:rsidRDefault="00CF4B7F" w:rsidP="00CF4B7F">
      <w:pPr>
        <w:ind w:left="360"/>
        <w:rPr>
          <w:b w:val="0"/>
          <w:bCs/>
        </w:rPr>
      </w:pPr>
    </w:p>
    <w:p w14:paraId="775FA1F7" w14:textId="77777777" w:rsidR="00CF4B7F" w:rsidRPr="00CF4B7F" w:rsidRDefault="00CF4B7F" w:rsidP="00CF4B7F">
      <w:pPr>
        <w:ind w:left="360"/>
        <w:rPr>
          <w:b w:val="0"/>
          <w:bCs/>
          <w:lang w:val="es-CL"/>
        </w:rPr>
      </w:pPr>
    </w:p>
    <w:p w14:paraId="5E62B40A" w14:textId="77777777" w:rsidR="00F9283C" w:rsidRPr="00F9283C" w:rsidRDefault="00F9283C" w:rsidP="00F9283C">
      <w:pPr>
        <w:rPr>
          <w:lang w:val="es-CL"/>
        </w:rPr>
      </w:pPr>
    </w:p>
    <w:sectPr w:rsidR="00F9283C" w:rsidRPr="00F9283C"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33BE0" w14:textId="77777777" w:rsidR="00B72ADE" w:rsidRDefault="00B72ADE">
      <w:r>
        <w:separator/>
      </w:r>
    </w:p>
    <w:p w14:paraId="120CF172" w14:textId="77777777" w:rsidR="00B72ADE" w:rsidRDefault="00B72ADE"/>
  </w:endnote>
  <w:endnote w:type="continuationSeparator" w:id="0">
    <w:p w14:paraId="6A53B729" w14:textId="77777777" w:rsidR="00B72ADE" w:rsidRDefault="00B72ADE">
      <w:r>
        <w:continuationSeparator/>
      </w:r>
    </w:p>
    <w:p w14:paraId="28A69589" w14:textId="77777777" w:rsidR="00B72ADE" w:rsidRDefault="00B7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561AEFEB"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6272E4B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4A315" w14:textId="77777777" w:rsidR="00B72ADE" w:rsidRDefault="00B72ADE">
      <w:r>
        <w:separator/>
      </w:r>
    </w:p>
    <w:p w14:paraId="18B141DC" w14:textId="77777777" w:rsidR="00B72ADE" w:rsidRDefault="00B72ADE"/>
  </w:footnote>
  <w:footnote w:type="continuationSeparator" w:id="0">
    <w:p w14:paraId="0385C87A" w14:textId="77777777" w:rsidR="00B72ADE" w:rsidRDefault="00B72ADE">
      <w:r>
        <w:continuationSeparator/>
      </w:r>
    </w:p>
    <w:p w14:paraId="3E68AAC4" w14:textId="77777777" w:rsidR="00B72ADE" w:rsidRDefault="00B72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05B7551" w14:textId="77777777" w:rsidTr="00360494">
      <w:trPr>
        <w:trHeight w:val="978"/>
      </w:trPr>
      <w:tc>
        <w:tcPr>
          <w:tcW w:w="10035" w:type="dxa"/>
          <w:tcBorders>
            <w:top w:val="nil"/>
            <w:left w:val="nil"/>
            <w:bottom w:val="single" w:sz="36" w:space="0" w:color="34ABA2" w:themeColor="accent3"/>
            <w:right w:val="nil"/>
          </w:tcBorders>
        </w:tcPr>
        <w:p w14:paraId="7CE6E13A" w14:textId="77777777" w:rsidR="00D077E9" w:rsidRDefault="00D077E9">
          <w:pPr>
            <w:pStyle w:val="Encabezado"/>
            <w:rPr>
              <w:noProof/>
            </w:rPr>
          </w:pPr>
        </w:p>
      </w:tc>
    </w:tr>
  </w:tbl>
  <w:p w14:paraId="0FB07906"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EB6F8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A25F3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7BF26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2C26B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8274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6F7448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0B6A2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13265C"/>
    <w:multiLevelType w:val="hybridMultilevel"/>
    <w:tmpl w:val="B930E9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4707837"/>
    <w:multiLevelType w:val="multilevel"/>
    <w:tmpl w:val="4E3E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D452F"/>
    <w:multiLevelType w:val="multilevel"/>
    <w:tmpl w:val="CBD6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F5C08"/>
    <w:multiLevelType w:val="multilevel"/>
    <w:tmpl w:val="CABE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C38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7829DB"/>
    <w:multiLevelType w:val="hybridMultilevel"/>
    <w:tmpl w:val="DCF40D72"/>
    <w:lvl w:ilvl="0" w:tplc="340A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C73356"/>
    <w:multiLevelType w:val="multilevel"/>
    <w:tmpl w:val="6E12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315CA"/>
    <w:multiLevelType w:val="multilevel"/>
    <w:tmpl w:val="3258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91DC9"/>
    <w:multiLevelType w:val="hybridMultilevel"/>
    <w:tmpl w:val="B7A0E738"/>
    <w:lvl w:ilvl="0" w:tplc="340A000D">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20162436"/>
    <w:multiLevelType w:val="hybridMultilevel"/>
    <w:tmpl w:val="A9AEE338"/>
    <w:lvl w:ilvl="0" w:tplc="3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B01778"/>
    <w:multiLevelType w:val="multilevel"/>
    <w:tmpl w:val="FFEC9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4FF02FD"/>
    <w:multiLevelType w:val="multilevel"/>
    <w:tmpl w:val="8C307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831D4"/>
    <w:multiLevelType w:val="multilevel"/>
    <w:tmpl w:val="995E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F3788"/>
    <w:multiLevelType w:val="hybridMultilevel"/>
    <w:tmpl w:val="9B5ECE7C"/>
    <w:lvl w:ilvl="0" w:tplc="340A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506BE4"/>
    <w:multiLevelType w:val="multilevel"/>
    <w:tmpl w:val="A0D69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9CE1C5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BAE4685"/>
    <w:multiLevelType w:val="multilevel"/>
    <w:tmpl w:val="31C8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E13B4"/>
    <w:multiLevelType w:val="hybridMultilevel"/>
    <w:tmpl w:val="D3B676A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4D136DF"/>
    <w:multiLevelType w:val="multilevel"/>
    <w:tmpl w:val="AA44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A80"/>
    <w:multiLevelType w:val="hybridMultilevel"/>
    <w:tmpl w:val="16AE715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6844101"/>
    <w:multiLevelType w:val="hybridMultilevel"/>
    <w:tmpl w:val="F1D4005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9F25952"/>
    <w:multiLevelType w:val="hybridMultilevel"/>
    <w:tmpl w:val="AD262A8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2322C3"/>
    <w:multiLevelType w:val="hybridMultilevel"/>
    <w:tmpl w:val="137250CC"/>
    <w:lvl w:ilvl="0" w:tplc="D760102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C13107E"/>
    <w:multiLevelType w:val="multilevel"/>
    <w:tmpl w:val="E6D2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AB4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8583DDE"/>
    <w:multiLevelType w:val="hybridMultilevel"/>
    <w:tmpl w:val="79AC1DA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E515E1F"/>
    <w:multiLevelType w:val="hybridMultilevel"/>
    <w:tmpl w:val="2F6A72E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41068AC"/>
    <w:multiLevelType w:val="hybridMultilevel"/>
    <w:tmpl w:val="97C4AAF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75546EC"/>
    <w:multiLevelType w:val="hybridMultilevel"/>
    <w:tmpl w:val="033EA3C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4256DE"/>
    <w:multiLevelType w:val="multilevel"/>
    <w:tmpl w:val="A502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E0350"/>
    <w:multiLevelType w:val="hybridMultilevel"/>
    <w:tmpl w:val="9E36021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BE43062"/>
    <w:multiLevelType w:val="multilevel"/>
    <w:tmpl w:val="956C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348E8"/>
    <w:multiLevelType w:val="hybridMultilevel"/>
    <w:tmpl w:val="63D2004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9225530">
    <w:abstractNumId w:val="2"/>
  </w:num>
  <w:num w:numId="2" w16cid:durableId="22287338">
    <w:abstractNumId w:val="6"/>
  </w:num>
  <w:num w:numId="3" w16cid:durableId="592663841">
    <w:abstractNumId w:val="0"/>
  </w:num>
  <w:num w:numId="4" w16cid:durableId="1892766377">
    <w:abstractNumId w:val="33"/>
  </w:num>
  <w:num w:numId="5" w16cid:durableId="518474278">
    <w:abstractNumId w:val="22"/>
  </w:num>
  <w:num w:numId="6" w16cid:durableId="601425845">
    <w:abstractNumId w:val="20"/>
  </w:num>
  <w:num w:numId="7" w16cid:durableId="1270815401">
    <w:abstractNumId w:val="37"/>
  </w:num>
  <w:num w:numId="8" w16cid:durableId="1379091189">
    <w:abstractNumId w:val="11"/>
  </w:num>
  <w:num w:numId="9" w16cid:durableId="1626541412">
    <w:abstractNumId w:val="29"/>
  </w:num>
  <w:num w:numId="10" w16cid:durableId="680931888">
    <w:abstractNumId w:val="15"/>
  </w:num>
  <w:num w:numId="11" w16cid:durableId="785079357">
    <w:abstractNumId w:val="28"/>
  </w:num>
  <w:num w:numId="12" w16cid:durableId="2059892218">
    <w:abstractNumId w:val="3"/>
  </w:num>
  <w:num w:numId="13" w16cid:durableId="1011300468">
    <w:abstractNumId w:val="35"/>
  </w:num>
  <w:num w:numId="14" w16cid:durableId="1714387039">
    <w:abstractNumId w:val="5"/>
  </w:num>
  <w:num w:numId="15" w16cid:durableId="1026756084">
    <w:abstractNumId w:val="34"/>
  </w:num>
  <w:num w:numId="16" w16cid:durableId="1545482342">
    <w:abstractNumId w:val="1"/>
  </w:num>
  <w:num w:numId="17" w16cid:durableId="1900093574">
    <w:abstractNumId w:val="12"/>
  </w:num>
  <w:num w:numId="18" w16cid:durableId="1331638630">
    <w:abstractNumId w:val="27"/>
  </w:num>
  <w:num w:numId="19" w16cid:durableId="1963341759">
    <w:abstractNumId w:val="16"/>
  </w:num>
  <w:num w:numId="20" w16cid:durableId="1135222103">
    <w:abstractNumId w:val="26"/>
  </w:num>
  <w:num w:numId="21" w16cid:durableId="685254350">
    <w:abstractNumId w:val="31"/>
  </w:num>
  <w:num w:numId="22" w16cid:durableId="560990321">
    <w:abstractNumId w:val="39"/>
  </w:num>
  <w:num w:numId="23" w16cid:durableId="1753119061">
    <w:abstractNumId w:val="4"/>
  </w:num>
  <w:num w:numId="24" w16cid:durableId="1355614340">
    <w:abstractNumId w:val="32"/>
  </w:num>
  <w:num w:numId="25" w16cid:durableId="2143227435">
    <w:abstractNumId w:val="19"/>
    <w:lvlOverride w:ilvl="0"/>
    <w:lvlOverride w:ilvl="1"/>
    <w:lvlOverride w:ilvl="2"/>
    <w:lvlOverride w:ilvl="3"/>
    <w:lvlOverride w:ilvl="4"/>
    <w:lvlOverride w:ilvl="5"/>
    <w:lvlOverride w:ilvl="6"/>
    <w:lvlOverride w:ilvl="7"/>
    <w:lvlOverride w:ilvl="8"/>
  </w:num>
  <w:num w:numId="26" w16cid:durableId="174541012">
    <w:abstractNumId w:val="9"/>
    <w:lvlOverride w:ilvl="0"/>
    <w:lvlOverride w:ilvl="1"/>
    <w:lvlOverride w:ilvl="2"/>
    <w:lvlOverride w:ilvl="3"/>
    <w:lvlOverride w:ilvl="4"/>
    <w:lvlOverride w:ilvl="5"/>
    <w:lvlOverride w:ilvl="6"/>
    <w:lvlOverride w:ilvl="7"/>
    <w:lvlOverride w:ilvl="8"/>
  </w:num>
  <w:num w:numId="27" w16cid:durableId="1075856474">
    <w:abstractNumId w:val="18"/>
    <w:lvlOverride w:ilvl="0"/>
    <w:lvlOverride w:ilvl="1"/>
    <w:lvlOverride w:ilvl="2"/>
    <w:lvlOverride w:ilvl="3"/>
    <w:lvlOverride w:ilvl="4"/>
    <w:lvlOverride w:ilvl="5"/>
    <w:lvlOverride w:ilvl="6"/>
    <w:lvlOverride w:ilvl="7"/>
    <w:lvlOverride w:ilvl="8"/>
  </w:num>
  <w:num w:numId="28" w16cid:durableId="1444885302">
    <w:abstractNumId w:val="38"/>
    <w:lvlOverride w:ilvl="0"/>
    <w:lvlOverride w:ilvl="1"/>
    <w:lvlOverride w:ilvl="2"/>
    <w:lvlOverride w:ilvl="3"/>
    <w:lvlOverride w:ilvl="4"/>
    <w:lvlOverride w:ilvl="5"/>
    <w:lvlOverride w:ilvl="6"/>
    <w:lvlOverride w:ilvl="7"/>
    <w:lvlOverride w:ilvl="8"/>
  </w:num>
  <w:num w:numId="29" w16cid:durableId="774599819">
    <w:abstractNumId w:val="24"/>
  </w:num>
  <w:num w:numId="30" w16cid:durableId="424229254">
    <w:abstractNumId w:val="7"/>
  </w:num>
  <w:num w:numId="31" w16cid:durableId="1750348702">
    <w:abstractNumId w:val="14"/>
    <w:lvlOverride w:ilvl="0"/>
    <w:lvlOverride w:ilvl="1"/>
    <w:lvlOverride w:ilvl="2"/>
    <w:lvlOverride w:ilvl="3"/>
    <w:lvlOverride w:ilvl="4"/>
    <w:lvlOverride w:ilvl="5"/>
    <w:lvlOverride w:ilvl="6"/>
    <w:lvlOverride w:ilvl="7"/>
    <w:lvlOverride w:ilvl="8"/>
  </w:num>
  <w:num w:numId="32" w16cid:durableId="1425152573">
    <w:abstractNumId w:val="13"/>
    <w:lvlOverride w:ilvl="0"/>
    <w:lvlOverride w:ilvl="1"/>
    <w:lvlOverride w:ilvl="2"/>
    <w:lvlOverride w:ilvl="3"/>
    <w:lvlOverride w:ilvl="4"/>
    <w:lvlOverride w:ilvl="5"/>
    <w:lvlOverride w:ilvl="6"/>
    <w:lvlOverride w:ilvl="7"/>
    <w:lvlOverride w:ilvl="8"/>
  </w:num>
  <w:num w:numId="33" w16cid:durableId="296571384">
    <w:abstractNumId w:val="25"/>
    <w:lvlOverride w:ilvl="0"/>
    <w:lvlOverride w:ilvl="1"/>
    <w:lvlOverride w:ilvl="2"/>
    <w:lvlOverride w:ilvl="3"/>
    <w:lvlOverride w:ilvl="4"/>
    <w:lvlOverride w:ilvl="5"/>
    <w:lvlOverride w:ilvl="6"/>
    <w:lvlOverride w:ilvl="7"/>
    <w:lvlOverride w:ilvl="8"/>
  </w:num>
  <w:num w:numId="34" w16cid:durableId="919677046">
    <w:abstractNumId w:val="23"/>
    <w:lvlOverride w:ilvl="0"/>
    <w:lvlOverride w:ilvl="1"/>
    <w:lvlOverride w:ilvl="2"/>
    <w:lvlOverride w:ilvl="3"/>
    <w:lvlOverride w:ilvl="4"/>
    <w:lvlOverride w:ilvl="5"/>
    <w:lvlOverride w:ilvl="6"/>
    <w:lvlOverride w:ilvl="7"/>
    <w:lvlOverride w:ilvl="8"/>
  </w:num>
  <w:num w:numId="35" w16cid:durableId="174391305">
    <w:abstractNumId w:val="8"/>
    <w:lvlOverride w:ilvl="0"/>
    <w:lvlOverride w:ilvl="1"/>
    <w:lvlOverride w:ilvl="2"/>
    <w:lvlOverride w:ilvl="3"/>
    <w:lvlOverride w:ilvl="4"/>
    <w:lvlOverride w:ilvl="5"/>
    <w:lvlOverride w:ilvl="6"/>
    <w:lvlOverride w:ilvl="7"/>
    <w:lvlOverride w:ilvl="8"/>
  </w:num>
  <w:num w:numId="36" w16cid:durableId="1973517430">
    <w:abstractNumId w:val="30"/>
    <w:lvlOverride w:ilvl="0"/>
    <w:lvlOverride w:ilvl="1"/>
    <w:lvlOverride w:ilvl="2"/>
    <w:lvlOverride w:ilvl="3"/>
    <w:lvlOverride w:ilvl="4"/>
    <w:lvlOverride w:ilvl="5"/>
    <w:lvlOverride w:ilvl="6"/>
    <w:lvlOverride w:ilvl="7"/>
    <w:lvlOverride w:ilvl="8"/>
  </w:num>
  <w:num w:numId="37" w16cid:durableId="433674643">
    <w:abstractNumId w:val="10"/>
    <w:lvlOverride w:ilvl="0"/>
    <w:lvlOverride w:ilvl="1"/>
    <w:lvlOverride w:ilvl="2"/>
    <w:lvlOverride w:ilvl="3"/>
    <w:lvlOverride w:ilvl="4"/>
    <w:lvlOverride w:ilvl="5"/>
    <w:lvlOverride w:ilvl="6"/>
    <w:lvlOverride w:ilvl="7"/>
    <w:lvlOverride w:ilvl="8"/>
  </w:num>
  <w:num w:numId="38" w16cid:durableId="95783233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62661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41513230">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E"/>
    <w:rsid w:val="0002482E"/>
    <w:rsid w:val="00050324"/>
    <w:rsid w:val="000747A0"/>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71CB7"/>
    <w:rsid w:val="004B21A5"/>
    <w:rsid w:val="004E5FEE"/>
    <w:rsid w:val="004F4C4D"/>
    <w:rsid w:val="005037F0"/>
    <w:rsid w:val="00516A86"/>
    <w:rsid w:val="005275F6"/>
    <w:rsid w:val="00572102"/>
    <w:rsid w:val="00596A10"/>
    <w:rsid w:val="005F1BB0"/>
    <w:rsid w:val="00656C4D"/>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9669F"/>
    <w:rsid w:val="008B1FEE"/>
    <w:rsid w:val="00903C32"/>
    <w:rsid w:val="00916B16"/>
    <w:rsid w:val="009173B9"/>
    <w:rsid w:val="0093335D"/>
    <w:rsid w:val="0093613E"/>
    <w:rsid w:val="00943026"/>
    <w:rsid w:val="00966B81"/>
    <w:rsid w:val="00977F79"/>
    <w:rsid w:val="009C7720"/>
    <w:rsid w:val="00A16FBA"/>
    <w:rsid w:val="00A23AFA"/>
    <w:rsid w:val="00A31B3E"/>
    <w:rsid w:val="00A4084E"/>
    <w:rsid w:val="00A532F3"/>
    <w:rsid w:val="00A8489E"/>
    <w:rsid w:val="00AB02A7"/>
    <w:rsid w:val="00AC29F3"/>
    <w:rsid w:val="00B231E5"/>
    <w:rsid w:val="00B72ADE"/>
    <w:rsid w:val="00BB48AD"/>
    <w:rsid w:val="00C02B87"/>
    <w:rsid w:val="00C4086D"/>
    <w:rsid w:val="00CA1896"/>
    <w:rsid w:val="00CB5B28"/>
    <w:rsid w:val="00CF4B7F"/>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50EE9"/>
    <w:rsid w:val="00E620B0"/>
    <w:rsid w:val="00E81B40"/>
    <w:rsid w:val="00EF555B"/>
    <w:rsid w:val="00F027BB"/>
    <w:rsid w:val="00F11DCF"/>
    <w:rsid w:val="00F162EA"/>
    <w:rsid w:val="00F52D27"/>
    <w:rsid w:val="00F83527"/>
    <w:rsid w:val="00F9283C"/>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9ABDE"/>
  <w15:docId w15:val="{9AFF3E02-2700-4B0D-BD65-D835FB58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customStyle="1" w:styleId="Default">
    <w:name w:val="Default"/>
    <w:rsid w:val="00A16FBA"/>
    <w:pPr>
      <w:autoSpaceDE w:val="0"/>
      <w:autoSpaceDN w:val="0"/>
      <w:adjustRightInd w:val="0"/>
      <w:spacing w:after="0" w:line="240" w:lineRule="auto"/>
    </w:pPr>
    <w:rPr>
      <w:rFonts w:ascii="Roboto" w:hAnsi="Roboto" w:cs="Roboto"/>
      <w:color w:val="000000"/>
      <w:lang w:val="es-CL"/>
    </w:rPr>
  </w:style>
  <w:style w:type="paragraph" w:styleId="Prrafodelista">
    <w:name w:val="List Paragraph"/>
    <w:basedOn w:val="Normal"/>
    <w:uiPriority w:val="34"/>
    <w:unhideWhenUsed/>
    <w:qFormat/>
    <w:rsid w:val="00A16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361">
      <w:bodyDiv w:val="1"/>
      <w:marLeft w:val="0"/>
      <w:marRight w:val="0"/>
      <w:marTop w:val="0"/>
      <w:marBottom w:val="0"/>
      <w:divBdr>
        <w:top w:val="none" w:sz="0" w:space="0" w:color="auto"/>
        <w:left w:val="none" w:sz="0" w:space="0" w:color="auto"/>
        <w:bottom w:val="none" w:sz="0" w:space="0" w:color="auto"/>
        <w:right w:val="none" w:sz="0" w:space="0" w:color="auto"/>
      </w:divBdr>
    </w:div>
    <w:div w:id="14573973">
      <w:bodyDiv w:val="1"/>
      <w:marLeft w:val="0"/>
      <w:marRight w:val="0"/>
      <w:marTop w:val="0"/>
      <w:marBottom w:val="0"/>
      <w:divBdr>
        <w:top w:val="none" w:sz="0" w:space="0" w:color="auto"/>
        <w:left w:val="none" w:sz="0" w:space="0" w:color="auto"/>
        <w:bottom w:val="none" w:sz="0" w:space="0" w:color="auto"/>
        <w:right w:val="none" w:sz="0" w:space="0" w:color="auto"/>
      </w:divBdr>
    </w:div>
    <w:div w:id="154347346">
      <w:bodyDiv w:val="1"/>
      <w:marLeft w:val="0"/>
      <w:marRight w:val="0"/>
      <w:marTop w:val="0"/>
      <w:marBottom w:val="0"/>
      <w:divBdr>
        <w:top w:val="none" w:sz="0" w:space="0" w:color="auto"/>
        <w:left w:val="none" w:sz="0" w:space="0" w:color="auto"/>
        <w:bottom w:val="none" w:sz="0" w:space="0" w:color="auto"/>
        <w:right w:val="none" w:sz="0" w:space="0" w:color="auto"/>
      </w:divBdr>
    </w:div>
    <w:div w:id="261499030">
      <w:bodyDiv w:val="1"/>
      <w:marLeft w:val="0"/>
      <w:marRight w:val="0"/>
      <w:marTop w:val="0"/>
      <w:marBottom w:val="0"/>
      <w:divBdr>
        <w:top w:val="none" w:sz="0" w:space="0" w:color="auto"/>
        <w:left w:val="none" w:sz="0" w:space="0" w:color="auto"/>
        <w:bottom w:val="none" w:sz="0" w:space="0" w:color="auto"/>
        <w:right w:val="none" w:sz="0" w:space="0" w:color="auto"/>
      </w:divBdr>
    </w:div>
    <w:div w:id="484931185">
      <w:bodyDiv w:val="1"/>
      <w:marLeft w:val="0"/>
      <w:marRight w:val="0"/>
      <w:marTop w:val="0"/>
      <w:marBottom w:val="0"/>
      <w:divBdr>
        <w:top w:val="none" w:sz="0" w:space="0" w:color="auto"/>
        <w:left w:val="none" w:sz="0" w:space="0" w:color="auto"/>
        <w:bottom w:val="none" w:sz="0" w:space="0" w:color="auto"/>
        <w:right w:val="none" w:sz="0" w:space="0" w:color="auto"/>
      </w:divBdr>
    </w:div>
    <w:div w:id="501042900">
      <w:bodyDiv w:val="1"/>
      <w:marLeft w:val="0"/>
      <w:marRight w:val="0"/>
      <w:marTop w:val="0"/>
      <w:marBottom w:val="0"/>
      <w:divBdr>
        <w:top w:val="none" w:sz="0" w:space="0" w:color="auto"/>
        <w:left w:val="none" w:sz="0" w:space="0" w:color="auto"/>
        <w:bottom w:val="none" w:sz="0" w:space="0" w:color="auto"/>
        <w:right w:val="none" w:sz="0" w:space="0" w:color="auto"/>
      </w:divBdr>
    </w:div>
    <w:div w:id="539049204">
      <w:bodyDiv w:val="1"/>
      <w:marLeft w:val="0"/>
      <w:marRight w:val="0"/>
      <w:marTop w:val="0"/>
      <w:marBottom w:val="0"/>
      <w:divBdr>
        <w:top w:val="none" w:sz="0" w:space="0" w:color="auto"/>
        <w:left w:val="none" w:sz="0" w:space="0" w:color="auto"/>
        <w:bottom w:val="none" w:sz="0" w:space="0" w:color="auto"/>
        <w:right w:val="none" w:sz="0" w:space="0" w:color="auto"/>
      </w:divBdr>
    </w:div>
    <w:div w:id="843276386">
      <w:bodyDiv w:val="1"/>
      <w:marLeft w:val="0"/>
      <w:marRight w:val="0"/>
      <w:marTop w:val="0"/>
      <w:marBottom w:val="0"/>
      <w:divBdr>
        <w:top w:val="none" w:sz="0" w:space="0" w:color="auto"/>
        <w:left w:val="none" w:sz="0" w:space="0" w:color="auto"/>
        <w:bottom w:val="none" w:sz="0" w:space="0" w:color="auto"/>
        <w:right w:val="none" w:sz="0" w:space="0" w:color="auto"/>
      </w:divBdr>
    </w:div>
    <w:div w:id="845830407">
      <w:bodyDiv w:val="1"/>
      <w:marLeft w:val="0"/>
      <w:marRight w:val="0"/>
      <w:marTop w:val="0"/>
      <w:marBottom w:val="0"/>
      <w:divBdr>
        <w:top w:val="none" w:sz="0" w:space="0" w:color="auto"/>
        <w:left w:val="none" w:sz="0" w:space="0" w:color="auto"/>
        <w:bottom w:val="none" w:sz="0" w:space="0" w:color="auto"/>
        <w:right w:val="none" w:sz="0" w:space="0" w:color="auto"/>
      </w:divBdr>
    </w:div>
    <w:div w:id="1009722167">
      <w:bodyDiv w:val="1"/>
      <w:marLeft w:val="0"/>
      <w:marRight w:val="0"/>
      <w:marTop w:val="0"/>
      <w:marBottom w:val="0"/>
      <w:divBdr>
        <w:top w:val="none" w:sz="0" w:space="0" w:color="auto"/>
        <w:left w:val="none" w:sz="0" w:space="0" w:color="auto"/>
        <w:bottom w:val="none" w:sz="0" w:space="0" w:color="auto"/>
        <w:right w:val="none" w:sz="0" w:space="0" w:color="auto"/>
      </w:divBdr>
    </w:div>
    <w:div w:id="1411776977">
      <w:bodyDiv w:val="1"/>
      <w:marLeft w:val="0"/>
      <w:marRight w:val="0"/>
      <w:marTop w:val="0"/>
      <w:marBottom w:val="0"/>
      <w:divBdr>
        <w:top w:val="none" w:sz="0" w:space="0" w:color="auto"/>
        <w:left w:val="none" w:sz="0" w:space="0" w:color="auto"/>
        <w:bottom w:val="none" w:sz="0" w:space="0" w:color="auto"/>
        <w:right w:val="none" w:sz="0" w:space="0" w:color="auto"/>
      </w:divBdr>
    </w:div>
    <w:div w:id="1417243126">
      <w:bodyDiv w:val="1"/>
      <w:marLeft w:val="0"/>
      <w:marRight w:val="0"/>
      <w:marTop w:val="0"/>
      <w:marBottom w:val="0"/>
      <w:divBdr>
        <w:top w:val="none" w:sz="0" w:space="0" w:color="auto"/>
        <w:left w:val="none" w:sz="0" w:space="0" w:color="auto"/>
        <w:bottom w:val="none" w:sz="0" w:space="0" w:color="auto"/>
        <w:right w:val="none" w:sz="0" w:space="0" w:color="auto"/>
      </w:divBdr>
    </w:div>
    <w:div w:id="1527258250">
      <w:bodyDiv w:val="1"/>
      <w:marLeft w:val="0"/>
      <w:marRight w:val="0"/>
      <w:marTop w:val="0"/>
      <w:marBottom w:val="0"/>
      <w:divBdr>
        <w:top w:val="none" w:sz="0" w:space="0" w:color="auto"/>
        <w:left w:val="none" w:sz="0" w:space="0" w:color="auto"/>
        <w:bottom w:val="none" w:sz="0" w:space="0" w:color="auto"/>
        <w:right w:val="none" w:sz="0" w:space="0" w:color="auto"/>
      </w:divBdr>
    </w:div>
    <w:div w:id="1585525521">
      <w:bodyDiv w:val="1"/>
      <w:marLeft w:val="0"/>
      <w:marRight w:val="0"/>
      <w:marTop w:val="0"/>
      <w:marBottom w:val="0"/>
      <w:divBdr>
        <w:top w:val="none" w:sz="0" w:space="0" w:color="auto"/>
        <w:left w:val="none" w:sz="0" w:space="0" w:color="auto"/>
        <w:bottom w:val="none" w:sz="0" w:space="0" w:color="auto"/>
        <w:right w:val="none" w:sz="0" w:space="0" w:color="auto"/>
      </w:divBdr>
    </w:div>
    <w:div w:id="1639262416">
      <w:bodyDiv w:val="1"/>
      <w:marLeft w:val="0"/>
      <w:marRight w:val="0"/>
      <w:marTop w:val="0"/>
      <w:marBottom w:val="0"/>
      <w:divBdr>
        <w:top w:val="none" w:sz="0" w:space="0" w:color="auto"/>
        <w:left w:val="none" w:sz="0" w:space="0" w:color="auto"/>
        <w:bottom w:val="none" w:sz="0" w:space="0" w:color="auto"/>
        <w:right w:val="none" w:sz="0" w:space="0" w:color="auto"/>
      </w:divBdr>
    </w:div>
    <w:div w:id="1771075342">
      <w:bodyDiv w:val="1"/>
      <w:marLeft w:val="0"/>
      <w:marRight w:val="0"/>
      <w:marTop w:val="0"/>
      <w:marBottom w:val="0"/>
      <w:divBdr>
        <w:top w:val="none" w:sz="0" w:space="0" w:color="auto"/>
        <w:left w:val="none" w:sz="0" w:space="0" w:color="auto"/>
        <w:bottom w:val="none" w:sz="0" w:space="0" w:color="auto"/>
        <w:right w:val="none" w:sz="0" w:space="0" w:color="auto"/>
      </w:divBdr>
    </w:div>
    <w:div w:id="2047944137">
      <w:bodyDiv w:val="1"/>
      <w:marLeft w:val="0"/>
      <w:marRight w:val="0"/>
      <w:marTop w:val="0"/>
      <w:marBottom w:val="0"/>
      <w:divBdr>
        <w:top w:val="none" w:sz="0" w:space="0" w:color="auto"/>
        <w:left w:val="none" w:sz="0" w:space="0" w:color="auto"/>
        <w:bottom w:val="none" w:sz="0" w:space="0" w:color="auto"/>
        <w:right w:val="none" w:sz="0" w:space="0" w:color="auto"/>
      </w:divBdr>
    </w:div>
    <w:div w:id="20501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AF5BF336E24C76846173C97F33CBDB"/>
        <w:category>
          <w:name w:val="General"/>
          <w:gallery w:val="placeholder"/>
        </w:category>
        <w:types>
          <w:type w:val="bbPlcHdr"/>
        </w:types>
        <w:behaviors>
          <w:behavior w:val="content"/>
        </w:behaviors>
        <w:guid w:val="{6C3EE367-8F44-4AFD-823F-77E2BAF9FDCA}"/>
      </w:docPartPr>
      <w:docPartBody>
        <w:p w:rsidR="00000000" w:rsidRDefault="00000000">
          <w:pPr>
            <w:pStyle w:val="B3AF5BF336E24C76846173C97F33CBDB"/>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octubre 15</w:t>
          </w:r>
          <w:r w:rsidRPr="00D86945">
            <w:rPr>
              <w:rStyle w:val="SubttuloCar"/>
              <w:b/>
              <w:lang w:bidi="es-ES"/>
            </w:rPr>
            <w:fldChar w:fldCharType="end"/>
          </w:r>
        </w:p>
      </w:docPartBody>
    </w:docPart>
    <w:docPart>
      <w:docPartPr>
        <w:name w:val="1B7F6916CE06427E94F74A26F519C69B"/>
        <w:category>
          <w:name w:val="General"/>
          <w:gallery w:val="placeholder"/>
        </w:category>
        <w:types>
          <w:type w:val="bbPlcHdr"/>
        </w:types>
        <w:behaviors>
          <w:behavior w:val="content"/>
        </w:behaviors>
        <w:guid w:val="{9621CC2E-B093-449A-AE40-9FF59424289C}"/>
      </w:docPartPr>
      <w:docPartBody>
        <w:p w:rsidR="00000000" w:rsidRDefault="00000000">
          <w:pPr>
            <w:pStyle w:val="1B7F6916CE06427E94F74A26F519C69B"/>
          </w:pPr>
          <w:r>
            <w:rPr>
              <w:noProof/>
              <w:lang w:bidi="es-ES"/>
            </w:rPr>
            <w:t>NOMBRE DE LA COMPAÑÍA</w:t>
          </w:r>
        </w:p>
      </w:docPartBody>
    </w:docPart>
    <w:docPart>
      <w:docPartPr>
        <w:name w:val="CDD2C7AE00CA4250A20607C56958D3FD"/>
        <w:category>
          <w:name w:val="General"/>
          <w:gallery w:val="placeholder"/>
        </w:category>
        <w:types>
          <w:type w:val="bbPlcHdr"/>
        </w:types>
        <w:behaviors>
          <w:behavior w:val="content"/>
        </w:behaviors>
        <w:guid w:val="{A55804D3-3EF3-492D-9433-3D8DD20D1C9C}"/>
      </w:docPartPr>
      <w:docPartBody>
        <w:p w:rsidR="00000000" w:rsidRDefault="00000000">
          <w:pPr>
            <w:pStyle w:val="CDD2C7AE00CA4250A20607C56958D3FD"/>
          </w:pPr>
          <w:r>
            <w:rPr>
              <w:noProof/>
              <w:lang w:bidi="es-ES"/>
            </w:rPr>
            <w:t>Su nombre</w:t>
          </w:r>
        </w:p>
      </w:docPartBody>
    </w:docPart>
    <w:docPart>
      <w:docPartPr>
        <w:name w:val="E644EB183D494B6CA8E14F6F81CD89FA"/>
        <w:category>
          <w:name w:val="General"/>
          <w:gallery w:val="placeholder"/>
        </w:category>
        <w:types>
          <w:type w:val="bbPlcHdr"/>
        </w:types>
        <w:behaviors>
          <w:behavior w:val="content"/>
        </w:behaviors>
        <w:guid w:val="{DE11543E-4243-4C09-89FC-499E13C4C173}"/>
      </w:docPartPr>
      <w:docPartBody>
        <w:p w:rsidR="00000000" w:rsidRDefault="00000000">
          <w:pPr>
            <w:pStyle w:val="E644EB183D494B6CA8E14F6F81CD89FA"/>
          </w:pPr>
          <w:r w:rsidRPr="00DF027C">
            <w:rPr>
              <w:noProof/>
              <w:lang w:bidi="es-ES"/>
            </w:rPr>
            <w:t>Texto del subtítulo aquí</w:t>
          </w:r>
        </w:p>
      </w:docPartBody>
    </w:docPart>
    <w:docPart>
      <w:docPartPr>
        <w:name w:val="D7D482B0933F4C7A962F7C88B906AF06"/>
        <w:category>
          <w:name w:val="General"/>
          <w:gallery w:val="placeholder"/>
        </w:category>
        <w:types>
          <w:type w:val="bbPlcHdr"/>
        </w:types>
        <w:behaviors>
          <w:behavior w:val="content"/>
        </w:behaviors>
        <w:guid w:val="{8A715F52-03B1-47BF-9919-E44C8B48CDFE}"/>
      </w:docPartPr>
      <w:docPartBody>
        <w:p w:rsidR="00000000" w:rsidRDefault="00000000">
          <w:pPr>
            <w:pStyle w:val="D7D482B0933F4C7A962F7C88B906AF06"/>
          </w:pPr>
          <w:r w:rsidRPr="00DF027C">
            <w:rPr>
              <w:noProof/>
              <w:lang w:bidi="es-ES"/>
            </w:rPr>
            <w:t>Para empezar ahora mismo, pulse el texto de cualquier marcador de posición (como este) y empiece a escribir para reemplazarlo por el suyo.</w:t>
          </w:r>
        </w:p>
      </w:docPartBody>
    </w:docPart>
    <w:docPart>
      <w:docPartPr>
        <w:name w:val="D10EB0F0D4CE4A58B9B33217CDA6148E"/>
        <w:category>
          <w:name w:val="General"/>
          <w:gallery w:val="placeholder"/>
        </w:category>
        <w:types>
          <w:type w:val="bbPlcHdr"/>
        </w:types>
        <w:behaviors>
          <w:behavior w:val="content"/>
        </w:behaviors>
        <w:guid w:val="{B5806331-2404-4CC0-BFBA-AB60EF06887E}"/>
      </w:docPartPr>
      <w:docPartBody>
        <w:p w:rsidR="00000000" w:rsidRDefault="00000000">
          <w:pPr>
            <w:pStyle w:val="D10EB0F0D4CE4A58B9B33217CDA6148E"/>
          </w:pPr>
          <w:r w:rsidRPr="00DF027C">
            <w:rPr>
              <w:noProof/>
              <w:lang w:bidi="es-ES"/>
            </w:rPr>
            <w:t xml:space="preserve">¿Quiere insertar una imagen de sus archivos o agregar una forma, un cuadro de texto o una tabla? ¡Adelante! En la pestaña Insertar de la cinta de opciones, pulse la opción que necesite. </w:t>
          </w:r>
        </w:p>
      </w:docPartBody>
    </w:docPart>
    <w:docPart>
      <w:docPartPr>
        <w:name w:val="4870E025E80E4C1EBF9FF33717E24228"/>
        <w:category>
          <w:name w:val="General"/>
          <w:gallery w:val="placeholder"/>
        </w:category>
        <w:types>
          <w:type w:val="bbPlcHdr"/>
        </w:types>
        <w:behaviors>
          <w:behavior w:val="content"/>
        </w:behaviors>
        <w:guid w:val="{E4F23806-1EBD-4862-9BB5-0B85DDE11958}"/>
      </w:docPartPr>
      <w:docPartBody>
        <w:p w:rsidR="00000000" w:rsidRDefault="00000000">
          <w:pPr>
            <w:pStyle w:val="4870E025E80E4C1EBF9FF33717E24228"/>
          </w:pPr>
          <w:r w:rsidRPr="00DF027C">
            <w:rPr>
              <w:noProof/>
              <w:lang w:bidi="es-ES"/>
            </w:rPr>
            <w:t>Para empezar ahora mismo, pulse el texto de cualquier marcador de posición (como este) y empiece a escribir para reemplazarlo por el suyo.</w:t>
          </w:r>
        </w:p>
      </w:docPartBody>
    </w:docPart>
    <w:docPart>
      <w:docPartPr>
        <w:name w:val="0BA5A9D4D2D9429BB1053BDE87DAAD5A"/>
        <w:category>
          <w:name w:val="General"/>
          <w:gallery w:val="placeholder"/>
        </w:category>
        <w:types>
          <w:type w:val="bbPlcHdr"/>
        </w:types>
        <w:behaviors>
          <w:behavior w:val="content"/>
        </w:behaviors>
        <w:guid w:val="{8C373E49-A857-4FFB-9357-FD6722DAAD99}"/>
      </w:docPartPr>
      <w:docPartBody>
        <w:p w:rsidR="00000000" w:rsidRDefault="00000000">
          <w:pPr>
            <w:pStyle w:val="0BA5A9D4D2D9429BB1053BDE87DAAD5A"/>
          </w:pPr>
          <w:r w:rsidRPr="00DF027C">
            <w:rPr>
              <w:noProof/>
              <w:lang w:bidi="es-ES"/>
            </w:rPr>
            <w:t xml:space="preserve">¿Quiere insertar una imagen de sus archivos o agregar una forma, un cuadro de texto o una tabla? ¡Adelante! En la pestaña Insertar de la cinta de opciones, pulse la opción que necesite.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0"/>
    <w:rsid w:val="00141BD0"/>
    <w:rsid w:val="004F4C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kern w:val="0"/>
      <w:sz w:val="32"/>
      <w:lang w:val="es-ES" w:eastAsia="en-US"/>
      <w14:ligatures w14:val="none"/>
    </w:rPr>
  </w:style>
  <w:style w:type="character" w:customStyle="1" w:styleId="SubttuloCar">
    <w:name w:val="Subtítulo Car"/>
    <w:basedOn w:val="Fuentedeprrafopredeter"/>
    <w:link w:val="Subttulo"/>
    <w:uiPriority w:val="2"/>
    <w:rPr>
      <w:caps/>
      <w:color w:val="44546A" w:themeColor="text2"/>
      <w:spacing w:val="20"/>
      <w:kern w:val="0"/>
      <w:sz w:val="32"/>
      <w:lang w:val="es-ES" w:eastAsia="en-US"/>
      <w14:ligatures w14:val="none"/>
    </w:rPr>
  </w:style>
  <w:style w:type="paragraph" w:customStyle="1" w:styleId="B3AF5BF336E24C76846173C97F33CBDB">
    <w:name w:val="B3AF5BF336E24C76846173C97F33CBDB"/>
  </w:style>
  <w:style w:type="paragraph" w:customStyle="1" w:styleId="1B7F6916CE06427E94F74A26F519C69B">
    <w:name w:val="1B7F6916CE06427E94F74A26F519C69B"/>
  </w:style>
  <w:style w:type="paragraph" w:customStyle="1" w:styleId="CDD2C7AE00CA4250A20607C56958D3FD">
    <w:name w:val="CDD2C7AE00CA4250A20607C56958D3FD"/>
  </w:style>
  <w:style w:type="paragraph" w:customStyle="1" w:styleId="E644EB183D494B6CA8E14F6F81CD89FA">
    <w:name w:val="E644EB183D494B6CA8E14F6F81CD89FA"/>
  </w:style>
  <w:style w:type="paragraph" w:customStyle="1" w:styleId="D7D482B0933F4C7A962F7C88B906AF06">
    <w:name w:val="D7D482B0933F4C7A962F7C88B906AF06"/>
  </w:style>
  <w:style w:type="paragraph" w:customStyle="1" w:styleId="D10EB0F0D4CE4A58B9B33217CDA6148E">
    <w:name w:val="D10EB0F0D4CE4A58B9B33217CDA6148E"/>
  </w:style>
  <w:style w:type="paragraph" w:customStyle="1" w:styleId="4870E025E80E4C1EBF9FF33717E24228">
    <w:name w:val="4870E025E80E4C1EBF9FF33717E24228"/>
  </w:style>
  <w:style w:type="paragraph" w:customStyle="1" w:styleId="0BA5A9D4D2D9429BB1053BDE87DAAD5A">
    <w:name w:val="0BA5A9D4D2D9429BB1053BDE87DAA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Equipo N°3</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65F9C-CA2A-4F05-9146-F0A82731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78</TotalTime>
  <Pages>24</Pages>
  <Words>4509</Words>
  <Characters>24802</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Morales Rozas</dc:creator>
  <cp:keywords/>
  <cp:lastModifiedBy>Daniel Morales Rozas</cp:lastModifiedBy>
  <cp:revision>1</cp:revision>
  <cp:lastPrinted>2006-08-01T17:47:00Z</cp:lastPrinted>
  <dcterms:created xsi:type="dcterms:W3CDTF">2024-10-15T22:14:00Z</dcterms:created>
  <dcterms:modified xsi:type="dcterms:W3CDTF">2024-10-15T23:35:00Z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